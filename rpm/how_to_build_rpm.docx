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1D" w:rsidRDefault="00AA731D">
      <w:pPr>
        <w:rPr>
          <w:b/>
          <w:sz w:val="44"/>
          <w:szCs w:val="44"/>
        </w:rPr>
      </w:pPr>
    </w:p>
    <w:p w:rsidR="00AA731D" w:rsidRDefault="00AA731D">
      <w:pPr>
        <w:rPr>
          <w:b/>
          <w:sz w:val="44"/>
          <w:szCs w:val="44"/>
        </w:rPr>
      </w:pPr>
    </w:p>
    <w:p w:rsidR="00AA731D" w:rsidRDefault="00AA731D">
      <w:pPr>
        <w:rPr>
          <w:b/>
          <w:sz w:val="44"/>
          <w:szCs w:val="44"/>
        </w:rPr>
      </w:pPr>
    </w:p>
    <w:p w:rsidR="004E5EE1" w:rsidRDefault="00CF1AE1" w:rsidP="004E5EE1">
      <w:pPr>
        <w:jc w:val="righ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VASLinux</w:t>
      </w:r>
      <w:r>
        <w:rPr>
          <w:rFonts w:hint="eastAsia"/>
          <w:b/>
          <w:sz w:val="44"/>
          <w:szCs w:val="44"/>
        </w:rPr>
        <w:t>定制化</w:t>
      </w:r>
      <w:r>
        <w:rPr>
          <w:rFonts w:hint="eastAsia"/>
          <w:b/>
          <w:sz w:val="44"/>
          <w:szCs w:val="44"/>
        </w:rPr>
        <w:t>OS</w:t>
      </w:r>
    </w:p>
    <w:p w:rsidR="00AA731D" w:rsidRDefault="00AA731D" w:rsidP="00694319">
      <w:pPr>
        <w:jc w:val="right"/>
        <w:rPr>
          <w:b/>
          <w:sz w:val="44"/>
          <w:szCs w:val="44"/>
        </w:rPr>
      </w:pPr>
    </w:p>
    <w:p w:rsidR="00AA731D" w:rsidRDefault="00AA731D" w:rsidP="007B6888">
      <w:pPr>
        <w:ind w:right="221"/>
        <w:jc w:val="right"/>
        <w:rPr>
          <w:b/>
          <w:sz w:val="44"/>
          <w:szCs w:val="44"/>
        </w:rPr>
      </w:pPr>
    </w:p>
    <w:p w:rsidR="00AA731D" w:rsidRDefault="00AA731D" w:rsidP="007B6888">
      <w:pPr>
        <w:ind w:right="221"/>
        <w:jc w:val="right"/>
        <w:rPr>
          <w:b/>
          <w:sz w:val="44"/>
          <w:szCs w:val="44"/>
        </w:rPr>
      </w:pPr>
    </w:p>
    <w:p w:rsidR="00AA731D" w:rsidRDefault="00AA731D" w:rsidP="0001580B">
      <w:pPr>
        <w:wordWrap w:val="0"/>
        <w:ind w:right="220"/>
        <w:jc w:val="right"/>
        <w:rPr>
          <w:b/>
          <w:sz w:val="44"/>
          <w:szCs w:val="44"/>
        </w:rPr>
      </w:pPr>
    </w:p>
    <w:p w:rsidR="00AA731D" w:rsidRPr="00525485" w:rsidRDefault="00B94F5E" w:rsidP="00B94F5E">
      <w:pPr>
        <w:wordWrap w:val="0"/>
        <w:ind w:right="220"/>
        <w:jc w:val="righ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Ver. </w:t>
      </w:r>
      <w:r w:rsidR="00AC4A01"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.0</w:t>
      </w:r>
      <w:r w:rsidR="00EE3533">
        <w:rPr>
          <w:rFonts w:hint="eastAsia"/>
          <w:b/>
          <w:sz w:val="36"/>
          <w:szCs w:val="36"/>
        </w:rPr>
        <w:t>5</w:t>
      </w:r>
    </w:p>
    <w:p w:rsidR="0001580B" w:rsidRDefault="0001580B" w:rsidP="00AA731D">
      <w:pPr>
        <w:ind w:right="220"/>
        <w:jc w:val="right"/>
        <w:rPr>
          <w:b/>
          <w:sz w:val="44"/>
          <w:szCs w:val="44"/>
        </w:rPr>
      </w:pPr>
    </w:p>
    <w:p w:rsidR="0001580B" w:rsidRDefault="0001580B" w:rsidP="00AA731D">
      <w:pPr>
        <w:ind w:right="220"/>
        <w:jc w:val="right"/>
        <w:rPr>
          <w:b/>
          <w:sz w:val="44"/>
          <w:szCs w:val="44"/>
        </w:rPr>
      </w:pPr>
    </w:p>
    <w:p w:rsidR="0001580B" w:rsidRPr="000D5042" w:rsidRDefault="00B15246" w:rsidP="0001580B">
      <w:pPr>
        <w:wordWrap w:val="0"/>
        <w:ind w:right="220"/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2014-</w:t>
      </w:r>
      <w:r w:rsidR="004458A4">
        <w:rPr>
          <w:rFonts w:hint="eastAsia"/>
          <w:b/>
          <w:sz w:val="32"/>
          <w:szCs w:val="32"/>
        </w:rPr>
        <w:t>1</w:t>
      </w:r>
      <w:r w:rsidR="00A06D66">
        <w:rPr>
          <w:rFonts w:hint="eastAsia"/>
          <w:b/>
          <w:sz w:val="32"/>
          <w:szCs w:val="32"/>
        </w:rPr>
        <w:t>1</w:t>
      </w:r>
      <w:r w:rsidR="004458A4">
        <w:rPr>
          <w:rFonts w:hint="eastAsia"/>
          <w:b/>
          <w:sz w:val="32"/>
          <w:szCs w:val="32"/>
        </w:rPr>
        <w:t>-</w:t>
      </w:r>
      <w:r w:rsidR="00A06D66">
        <w:rPr>
          <w:rFonts w:hint="eastAsia"/>
          <w:b/>
          <w:sz w:val="32"/>
          <w:szCs w:val="32"/>
        </w:rPr>
        <w:t>7</w:t>
      </w:r>
    </w:p>
    <w:p w:rsidR="00A617D0" w:rsidRPr="00A617D0" w:rsidRDefault="00A617D0" w:rsidP="00A617D0">
      <w:pPr>
        <w:pageBreakBefore/>
        <w:ind w:right="221"/>
        <w:jc w:val="both"/>
        <w:rPr>
          <w:b/>
        </w:rPr>
      </w:pPr>
      <w:r w:rsidRPr="00A617D0">
        <w:rPr>
          <w:rFonts w:hint="eastAsia"/>
          <w:b/>
        </w:rPr>
        <w:lastRenderedPageBreak/>
        <w:t>版本历史</w:t>
      </w:r>
    </w:p>
    <w:tbl>
      <w:tblPr>
        <w:tblStyle w:val="af3"/>
        <w:tblW w:w="0" w:type="auto"/>
        <w:tblLook w:val="01E0" w:firstRow="1" w:lastRow="1" w:firstColumn="1" w:lastColumn="1" w:noHBand="0" w:noVBand="0"/>
      </w:tblPr>
      <w:tblGrid>
        <w:gridCol w:w="883"/>
        <w:gridCol w:w="2111"/>
        <w:gridCol w:w="1794"/>
        <w:gridCol w:w="3740"/>
      </w:tblGrid>
      <w:tr w:rsidR="00E5740E" w:rsidRPr="00A617D0" w:rsidTr="00597C21">
        <w:tc>
          <w:tcPr>
            <w:tcW w:w="883" w:type="dxa"/>
          </w:tcPr>
          <w:p w:rsidR="00E5740E" w:rsidRPr="00340596" w:rsidRDefault="00E5740E" w:rsidP="003D569A">
            <w:pPr>
              <w:ind w:right="221"/>
              <w:jc w:val="center"/>
              <w:rPr>
                <w:b/>
                <w:sz w:val="21"/>
                <w:szCs w:val="21"/>
              </w:rPr>
            </w:pPr>
            <w:r w:rsidRPr="00340596"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2111" w:type="dxa"/>
          </w:tcPr>
          <w:p w:rsidR="00E5740E" w:rsidRPr="00340596" w:rsidRDefault="00E5740E" w:rsidP="003D569A">
            <w:pPr>
              <w:ind w:right="221"/>
              <w:jc w:val="center"/>
              <w:rPr>
                <w:b/>
                <w:sz w:val="21"/>
                <w:szCs w:val="21"/>
              </w:rPr>
            </w:pPr>
            <w:r w:rsidRPr="00340596">
              <w:rPr>
                <w:rFonts w:hint="eastAsia"/>
                <w:b/>
                <w:sz w:val="21"/>
                <w:szCs w:val="21"/>
              </w:rPr>
              <w:t>修改日期</w:t>
            </w:r>
          </w:p>
        </w:tc>
        <w:tc>
          <w:tcPr>
            <w:tcW w:w="1794" w:type="dxa"/>
          </w:tcPr>
          <w:p w:rsidR="00E5740E" w:rsidRPr="00340596" w:rsidRDefault="00E5740E" w:rsidP="003D569A">
            <w:pPr>
              <w:ind w:right="221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修改者</w:t>
            </w:r>
          </w:p>
        </w:tc>
        <w:tc>
          <w:tcPr>
            <w:tcW w:w="3740" w:type="dxa"/>
          </w:tcPr>
          <w:p w:rsidR="00E5740E" w:rsidRPr="00340596" w:rsidRDefault="00E5740E" w:rsidP="003D569A">
            <w:pPr>
              <w:ind w:right="221"/>
              <w:jc w:val="center"/>
              <w:rPr>
                <w:b/>
                <w:sz w:val="21"/>
                <w:szCs w:val="21"/>
              </w:rPr>
            </w:pPr>
            <w:r w:rsidRPr="00340596">
              <w:rPr>
                <w:rFonts w:hint="eastAsia"/>
                <w:b/>
                <w:sz w:val="21"/>
                <w:szCs w:val="21"/>
              </w:rPr>
              <w:t>内容</w:t>
            </w:r>
          </w:p>
        </w:tc>
      </w:tr>
      <w:tr w:rsidR="00E5740E" w:rsidRPr="00A617D0" w:rsidTr="00597C21">
        <w:tc>
          <w:tcPr>
            <w:tcW w:w="883" w:type="dxa"/>
          </w:tcPr>
          <w:p w:rsidR="00E5740E" w:rsidRDefault="00AC4A01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431AE6">
              <w:rPr>
                <w:rFonts w:hint="eastAsia"/>
                <w:sz w:val="21"/>
                <w:szCs w:val="21"/>
              </w:rPr>
              <w:t>.0</w:t>
            </w:r>
            <w:r w:rsidR="00B64F98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111" w:type="dxa"/>
          </w:tcPr>
          <w:p w:rsidR="00E5740E" w:rsidRDefault="00BE3C8A" w:rsidP="00AE2817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2014-</w:t>
            </w:r>
            <w:r w:rsidR="00AE2817">
              <w:rPr>
                <w:rFonts w:hint="eastAsia"/>
                <w:sz w:val="21"/>
                <w:szCs w:val="21"/>
              </w:rPr>
              <w:t>9</w:t>
            </w:r>
            <w:r w:rsidR="00431AE6">
              <w:rPr>
                <w:rFonts w:hint="eastAsia"/>
                <w:sz w:val="21"/>
                <w:szCs w:val="21"/>
              </w:rPr>
              <w:t>-</w:t>
            </w:r>
            <w:r w:rsidR="00AE2817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94" w:type="dxa"/>
          </w:tcPr>
          <w:p w:rsidR="00E5740E" w:rsidRPr="00A617D0" w:rsidRDefault="00431AE6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韩一敏</w:t>
            </w:r>
          </w:p>
        </w:tc>
        <w:tc>
          <w:tcPr>
            <w:tcW w:w="3740" w:type="dxa"/>
          </w:tcPr>
          <w:p w:rsidR="00E5740E" w:rsidRPr="00A617D0" w:rsidRDefault="00E5740E" w:rsidP="00A617D0">
            <w:pPr>
              <w:ind w:right="221"/>
              <w:jc w:val="both"/>
              <w:rPr>
                <w:sz w:val="21"/>
                <w:szCs w:val="21"/>
              </w:rPr>
            </w:pPr>
          </w:p>
        </w:tc>
      </w:tr>
      <w:tr w:rsidR="00E5740E" w:rsidRPr="00A617D0" w:rsidTr="00597C21">
        <w:tc>
          <w:tcPr>
            <w:tcW w:w="883" w:type="dxa"/>
          </w:tcPr>
          <w:p w:rsidR="00E5740E" w:rsidRDefault="00FE0EFF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1.01</w:t>
            </w:r>
          </w:p>
        </w:tc>
        <w:tc>
          <w:tcPr>
            <w:tcW w:w="2111" w:type="dxa"/>
          </w:tcPr>
          <w:p w:rsidR="00E5740E" w:rsidRDefault="00FE0EFF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2014-9-26</w:t>
            </w:r>
          </w:p>
        </w:tc>
        <w:tc>
          <w:tcPr>
            <w:tcW w:w="1794" w:type="dxa"/>
          </w:tcPr>
          <w:p w:rsidR="00E5740E" w:rsidRPr="00A617D0" w:rsidRDefault="00FE0EFF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吴奎</w:t>
            </w:r>
          </w:p>
        </w:tc>
        <w:tc>
          <w:tcPr>
            <w:tcW w:w="3740" w:type="dxa"/>
          </w:tcPr>
          <w:p w:rsidR="00E5740E" w:rsidRPr="00A617D0" w:rsidRDefault="00982E65" w:rsidP="00893F2F">
            <w:pPr>
              <w:ind w:right="22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</w:t>
            </w:r>
            <w:r w:rsidR="009F58A7">
              <w:rPr>
                <w:rFonts w:hint="eastAsia"/>
                <w:sz w:val="21"/>
                <w:szCs w:val="21"/>
              </w:rPr>
              <w:t>SunrunVAS-spice, SunrunVAS-rdp</w:t>
            </w:r>
            <w:r w:rsidR="009F58A7">
              <w:rPr>
                <w:rFonts w:hint="eastAsia"/>
                <w:sz w:val="21"/>
                <w:szCs w:val="21"/>
              </w:rPr>
              <w:t>部分内容</w:t>
            </w:r>
          </w:p>
        </w:tc>
      </w:tr>
      <w:tr w:rsidR="00DC20C6" w:rsidRPr="00A617D0" w:rsidTr="00597C21">
        <w:tc>
          <w:tcPr>
            <w:tcW w:w="883" w:type="dxa"/>
          </w:tcPr>
          <w:p w:rsidR="00DC20C6" w:rsidRDefault="00982E65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1.02</w:t>
            </w:r>
          </w:p>
        </w:tc>
        <w:tc>
          <w:tcPr>
            <w:tcW w:w="2111" w:type="dxa"/>
          </w:tcPr>
          <w:p w:rsidR="00DC20C6" w:rsidRDefault="00982E65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2014-9-2</w:t>
            </w:r>
            <w:r w:rsidR="00FC5CCB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794" w:type="dxa"/>
          </w:tcPr>
          <w:p w:rsidR="00DC20C6" w:rsidRDefault="00982E65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韩一敏</w:t>
            </w:r>
          </w:p>
        </w:tc>
        <w:tc>
          <w:tcPr>
            <w:tcW w:w="3740" w:type="dxa"/>
          </w:tcPr>
          <w:p w:rsidR="00F12C69" w:rsidRDefault="00F12C69" w:rsidP="00A617D0">
            <w:pPr>
              <w:ind w:right="221"/>
              <w:jc w:val="both"/>
              <w:rPr>
                <w:sz w:val="21"/>
                <w:szCs w:val="21"/>
              </w:rPr>
            </w:pPr>
          </w:p>
        </w:tc>
      </w:tr>
      <w:tr w:rsidR="00A31895" w:rsidRPr="00A617D0" w:rsidTr="00597C21">
        <w:tc>
          <w:tcPr>
            <w:tcW w:w="883" w:type="dxa"/>
          </w:tcPr>
          <w:p w:rsidR="00A31895" w:rsidRDefault="00A31895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1.03</w:t>
            </w:r>
          </w:p>
        </w:tc>
        <w:tc>
          <w:tcPr>
            <w:tcW w:w="2111" w:type="dxa"/>
          </w:tcPr>
          <w:p w:rsidR="00A31895" w:rsidRDefault="00AD06A4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2014-10-</w:t>
            </w:r>
            <w:r w:rsidR="00A31895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794" w:type="dxa"/>
          </w:tcPr>
          <w:p w:rsidR="00A31895" w:rsidRDefault="00A31895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洪群</w:t>
            </w:r>
          </w:p>
        </w:tc>
        <w:tc>
          <w:tcPr>
            <w:tcW w:w="3740" w:type="dxa"/>
          </w:tcPr>
          <w:p w:rsidR="00A31895" w:rsidRDefault="00A31895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加入</w:t>
            </w:r>
            <w:r w:rsidR="006A0ED8">
              <w:rPr>
                <w:rFonts w:hint="eastAsia"/>
                <w:sz w:val="21"/>
                <w:szCs w:val="21"/>
              </w:rPr>
              <w:t>2.2.10</w:t>
            </w:r>
            <w:r w:rsidR="006A0ED8">
              <w:rPr>
                <w:rFonts w:hint="eastAsia"/>
                <w:sz w:val="21"/>
                <w:szCs w:val="21"/>
              </w:rPr>
              <w:t>部分，修改了</w:t>
            </w:r>
            <w:r w:rsidR="006A0ED8">
              <w:rPr>
                <w:rFonts w:hint="eastAsia"/>
                <w:sz w:val="21"/>
                <w:szCs w:val="21"/>
              </w:rPr>
              <w:t>2.2.3</w:t>
            </w:r>
            <w:r w:rsidR="006A0ED8">
              <w:rPr>
                <w:rFonts w:hint="eastAsia"/>
                <w:sz w:val="21"/>
                <w:szCs w:val="21"/>
              </w:rPr>
              <w:t>部分</w:t>
            </w:r>
          </w:p>
        </w:tc>
      </w:tr>
      <w:tr w:rsidR="00AD06A4" w:rsidRPr="00A617D0" w:rsidTr="00597C21">
        <w:tc>
          <w:tcPr>
            <w:tcW w:w="883" w:type="dxa"/>
          </w:tcPr>
          <w:p w:rsidR="00AD06A4" w:rsidRDefault="00AD06A4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1.04</w:t>
            </w:r>
          </w:p>
        </w:tc>
        <w:tc>
          <w:tcPr>
            <w:tcW w:w="2111" w:type="dxa"/>
          </w:tcPr>
          <w:p w:rsidR="00AD06A4" w:rsidRDefault="00AD06A4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2014-10-20</w:t>
            </w:r>
          </w:p>
        </w:tc>
        <w:tc>
          <w:tcPr>
            <w:tcW w:w="1794" w:type="dxa"/>
          </w:tcPr>
          <w:p w:rsidR="00AD06A4" w:rsidRDefault="00AD06A4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陈昭宇</w:t>
            </w:r>
          </w:p>
        </w:tc>
        <w:tc>
          <w:tcPr>
            <w:tcW w:w="3740" w:type="dxa"/>
          </w:tcPr>
          <w:p w:rsidR="00AD06A4" w:rsidRDefault="00AD06A4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加入</w:t>
            </w:r>
            <w:r>
              <w:rPr>
                <w:rFonts w:hint="eastAsia"/>
                <w:sz w:val="21"/>
                <w:szCs w:val="21"/>
              </w:rPr>
              <w:t>SunrunVAS-ha</w:t>
            </w:r>
            <w:r>
              <w:rPr>
                <w:rFonts w:hint="eastAsia"/>
                <w:sz w:val="21"/>
                <w:szCs w:val="21"/>
              </w:rPr>
              <w:t>包</w:t>
            </w:r>
          </w:p>
        </w:tc>
      </w:tr>
      <w:tr w:rsidR="00BF6F4D" w:rsidRPr="00A617D0" w:rsidTr="00597C21">
        <w:tc>
          <w:tcPr>
            <w:tcW w:w="883" w:type="dxa"/>
          </w:tcPr>
          <w:p w:rsidR="00BF6F4D" w:rsidRDefault="00BF6F4D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  <w:r w:rsidR="00651706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111" w:type="dxa"/>
          </w:tcPr>
          <w:p w:rsidR="00BF6F4D" w:rsidRDefault="00BF6F4D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2014-11-7</w:t>
            </w:r>
          </w:p>
        </w:tc>
        <w:tc>
          <w:tcPr>
            <w:tcW w:w="1794" w:type="dxa"/>
          </w:tcPr>
          <w:p w:rsidR="00BF6F4D" w:rsidRDefault="00BF6F4D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韩一敏</w:t>
            </w:r>
          </w:p>
        </w:tc>
        <w:tc>
          <w:tcPr>
            <w:tcW w:w="3740" w:type="dxa"/>
          </w:tcPr>
          <w:p w:rsidR="00BF6F4D" w:rsidRDefault="00B91B3E" w:rsidP="00A617D0">
            <w:pPr>
              <w:ind w:right="22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加入</w:t>
            </w:r>
            <w:r w:rsidRPr="00B91B3E">
              <w:rPr>
                <w:rFonts w:hint="eastAsia"/>
                <w:sz w:val="21"/>
                <w:szCs w:val="21"/>
              </w:rPr>
              <w:t>制作</w:t>
            </w:r>
            <w:r w:rsidRPr="00B91B3E">
              <w:rPr>
                <w:sz w:val="21"/>
                <w:szCs w:val="21"/>
              </w:rPr>
              <w:t>SunrunVASInstaller</w:t>
            </w:r>
            <w:r w:rsidRPr="00B91B3E">
              <w:rPr>
                <w:rFonts w:hint="eastAsia"/>
                <w:sz w:val="21"/>
                <w:szCs w:val="21"/>
              </w:rPr>
              <w:t>安装包</w:t>
            </w:r>
            <w:r>
              <w:rPr>
                <w:rFonts w:hint="eastAsia"/>
                <w:sz w:val="21"/>
                <w:szCs w:val="21"/>
              </w:rPr>
              <w:t>章节</w:t>
            </w:r>
          </w:p>
        </w:tc>
      </w:tr>
    </w:tbl>
    <w:p w:rsidR="00A617D0" w:rsidRDefault="00A617D0" w:rsidP="00A617D0">
      <w:pPr>
        <w:ind w:right="221"/>
        <w:jc w:val="both"/>
        <w:rPr>
          <w:b/>
          <w:sz w:val="44"/>
          <w:szCs w:val="44"/>
        </w:rPr>
      </w:pPr>
    </w:p>
    <w:p w:rsidR="00A617D0" w:rsidRPr="00AA731D" w:rsidRDefault="00A617D0" w:rsidP="00A617D0">
      <w:pPr>
        <w:ind w:right="221"/>
        <w:jc w:val="both"/>
        <w:rPr>
          <w:b/>
          <w:sz w:val="44"/>
          <w:szCs w:val="44"/>
        </w:rPr>
        <w:sectPr w:rsidR="00A617D0" w:rsidRPr="00AA731D" w:rsidSect="001B20F6">
          <w:footerReference w:type="even" r:id="rId9"/>
          <w:footerReference w:type="default" r:id="rId10"/>
          <w:pgSz w:w="11906" w:h="16838" w:code="9"/>
          <w:pgMar w:top="1304" w:right="1797" w:bottom="1134" w:left="1797" w:header="851" w:footer="992" w:gutter="0"/>
          <w:pgNumType w:start="0"/>
          <w:cols w:space="425"/>
          <w:docGrid w:type="lines" w:linePitch="312"/>
        </w:sectPr>
      </w:pPr>
    </w:p>
    <w:p w:rsidR="001242F4" w:rsidRDefault="001242F4" w:rsidP="0053705B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44"/>
        </w:rPr>
        <w:lastRenderedPageBreak/>
        <w:t>目录</w:t>
      </w:r>
    </w:p>
    <w:p w:rsidR="00B91B3E" w:rsidRDefault="009B22CB">
      <w:pPr>
        <w:pStyle w:val="12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r>
        <w:rPr>
          <w:b/>
          <w:caps w:val="0"/>
          <w:sz w:val="28"/>
        </w:rPr>
        <w:fldChar w:fldCharType="begin"/>
      </w:r>
      <w:r w:rsidR="009C7FD9">
        <w:rPr>
          <w:b/>
          <w:caps w:val="0"/>
          <w:sz w:val="28"/>
        </w:rPr>
        <w:instrText xml:space="preserve"> TOC \o "1-3" \h \z </w:instrText>
      </w:r>
      <w:r>
        <w:rPr>
          <w:b/>
          <w:caps w:val="0"/>
          <w:sz w:val="28"/>
        </w:rPr>
        <w:fldChar w:fldCharType="separate"/>
      </w:r>
      <w:hyperlink w:anchor="_Toc403145442" w:history="1">
        <w:r w:rsidR="00B91B3E" w:rsidRPr="0079667D">
          <w:rPr>
            <w:rStyle w:val="ab"/>
            <w:noProof/>
          </w:rPr>
          <w:t>1.</w:t>
        </w:r>
        <w:r w:rsidR="00B91B3E"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rFonts w:hint="eastAsia"/>
            <w:noProof/>
          </w:rPr>
          <w:t>环境准备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_Toc403145442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12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403145443" w:history="1">
        <w:r w:rsidR="00B91B3E" w:rsidRPr="0079667D">
          <w:rPr>
            <w:rStyle w:val="ab"/>
            <w:noProof/>
          </w:rPr>
          <w:t>2.</w:t>
        </w:r>
        <w:r w:rsidR="00B91B3E"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noProof/>
          </w:rPr>
          <w:t>SunrunOS</w:t>
        </w:r>
        <w:r w:rsidR="00B91B3E" w:rsidRPr="0079667D">
          <w:rPr>
            <w:rStyle w:val="ab"/>
            <w:rFonts w:hint="eastAsia"/>
            <w:noProof/>
          </w:rPr>
          <w:t>定制流程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_Toc403145443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2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12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403145444" w:history="1">
        <w:r w:rsidR="00B91B3E" w:rsidRPr="0079667D">
          <w:rPr>
            <w:rStyle w:val="ab"/>
            <w:noProof/>
          </w:rPr>
          <w:t>3.</w:t>
        </w:r>
        <w:r w:rsidR="00B91B3E"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rFonts w:hint="eastAsia"/>
            <w:noProof/>
          </w:rPr>
          <w:t>制作</w:t>
        </w:r>
        <w:r w:rsidR="00B91B3E" w:rsidRPr="0079667D">
          <w:rPr>
            <w:rStyle w:val="ab"/>
            <w:noProof/>
          </w:rPr>
          <w:t>RPM</w:t>
        </w:r>
        <w:r w:rsidR="00B91B3E" w:rsidRPr="0079667D">
          <w:rPr>
            <w:rStyle w:val="ab"/>
            <w:rFonts w:hint="eastAsia"/>
            <w:noProof/>
          </w:rPr>
          <w:t>安装包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_Toc403145444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5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03145445" w:history="1">
        <w:r w:rsidR="00B91B3E" w:rsidRPr="0079667D">
          <w:rPr>
            <w:rStyle w:val="ab"/>
            <w:noProof/>
          </w:rPr>
          <w:t>3.1</w:t>
        </w:r>
        <w:r w:rsidR="00B91B3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rFonts w:hint="eastAsia"/>
            <w:noProof/>
          </w:rPr>
          <w:t>构建</w:t>
        </w:r>
        <w:r w:rsidR="00B91B3E" w:rsidRPr="0079667D">
          <w:rPr>
            <w:rStyle w:val="ab"/>
            <w:noProof/>
          </w:rPr>
          <w:t>RPM</w:t>
        </w:r>
        <w:r w:rsidR="00B91B3E" w:rsidRPr="0079667D">
          <w:rPr>
            <w:rStyle w:val="ab"/>
            <w:rFonts w:hint="eastAsia"/>
            <w:noProof/>
          </w:rPr>
          <w:t>打包环境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_Toc403145445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5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403145446" w:history="1">
        <w:r w:rsidR="00B91B3E" w:rsidRPr="0079667D">
          <w:rPr>
            <w:rStyle w:val="ab"/>
            <w:noProof/>
          </w:rPr>
          <w:t>3.1.1 RPM</w:t>
        </w:r>
        <w:r w:rsidR="00B91B3E" w:rsidRPr="0079667D">
          <w:rPr>
            <w:rStyle w:val="ab"/>
            <w:rFonts w:hint="eastAsia"/>
            <w:noProof/>
          </w:rPr>
          <w:t>安装包制作原理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_Toc403145446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5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03145447" w:history="1">
        <w:r w:rsidR="00B91B3E" w:rsidRPr="0079667D">
          <w:rPr>
            <w:rStyle w:val="ab"/>
            <w:noProof/>
          </w:rPr>
          <w:t>3.2</w:t>
        </w:r>
        <w:r w:rsidR="00B91B3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noProof/>
          </w:rPr>
          <w:t>RPM</w:t>
        </w:r>
        <w:r w:rsidR="00B91B3E" w:rsidRPr="0079667D">
          <w:rPr>
            <w:rStyle w:val="ab"/>
            <w:rFonts w:hint="eastAsia"/>
            <w:noProof/>
          </w:rPr>
          <w:t>安装包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_Toc403145447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5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403145448" w:history="1">
        <w:r w:rsidR="00B91B3E" w:rsidRPr="0079667D">
          <w:rPr>
            <w:rStyle w:val="ab"/>
            <w:noProof/>
          </w:rPr>
          <w:t>3.2.1 SunrunVAS-rdp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_Toc403145448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5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403145449" w:history="1">
        <w:r w:rsidR="00B91B3E" w:rsidRPr="0079667D">
          <w:rPr>
            <w:rStyle w:val="ab"/>
            <w:noProof/>
          </w:rPr>
          <w:t>3.2.2 SunrunVAS-spice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_Toc403145449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6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403145450" w:history="1">
        <w:r w:rsidR="00B91B3E" w:rsidRPr="0079667D">
          <w:rPr>
            <w:rStyle w:val="ab"/>
            <w:noProof/>
          </w:rPr>
          <w:t>3.2.3 SunrunVAS-core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_Toc403145450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7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403145451" w:history="1">
        <w:r w:rsidR="00B91B3E" w:rsidRPr="0079667D">
          <w:rPr>
            <w:rStyle w:val="ab"/>
            <w:noProof/>
          </w:rPr>
          <w:t>3.2.4 SunrunVas-core2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_Toc403145451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8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403145452" w:history="1">
        <w:r w:rsidR="00B91B3E" w:rsidRPr="0079667D">
          <w:rPr>
            <w:rStyle w:val="ab"/>
            <w:noProof/>
          </w:rPr>
          <w:t>3.2.5 SunrunVAS-manager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_Toc403145452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9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403145453" w:history="1">
        <w:r w:rsidR="00B91B3E" w:rsidRPr="0079667D">
          <w:rPr>
            <w:rStyle w:val="ab"/>
            <w:noProof/>
          </w:rPr>
          <w:t>3.2.6 SunrunVAS-gateway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_Toc403145453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9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403145454" w:history="1">
        <w:r w:rsidR="00B91B3E" w:rsidRPr="0079667D">
          <w:rPr>
            <w:rStyle w:val="ab"/>
            <w:noProof/>
          </w:rPr>
          <w:t>3.2.7 SunrunVASAdmin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_Toc403145454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10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403145455" w:history="1">
        <w:r w:rsidR="00B91B3E" w:rsidRPr="0079667D">
          <w:rPr>
            <w:rStyle w:val="ab"/>
            <w:noProof/>
          </w:rPr>
          <w:t>3.2.8 SunrunVAS-recoder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_Toc403145455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10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403145456" w:history="1">
        <w:r w:rsidR="00B91B3E" w:rsidRPr="0079667D">
          <w:rPr>
            <w:rStyle w:val="ab"/>
            <w:noProof/>
          </w:rPr>
          <w:t>3.2.9 SunrunVAS-vmms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_Toc403145456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11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403145457" w:history="1">
        <w:r w:rsidR="00B91B3E" w:rsidRPr="0079667D">
          <w:rPr>
            <w:rStyle w:val="ab"/>
            <w:noProof/>
          </w:rPr>
          <w:t>3.2.10 Zend Optimizer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_Toc403145457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11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403145458" w:history="1">
        <w:r w:rsidR="00B91B3E" w:rsidRPr="0079667D">
          <w:rPr>
            <w:rStyle w:val="ab"/>
            <w:noProof/>
          </w:rPr>
          <w:t>3.2.11 SunrunVAS-ha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_Toc403145458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11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12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403145459" w:history="1">
        <w:r w:rsidR="00B91B3E" w:rsidRPr="0079667D">
          <w:rPr>
            <w:rStyle w:val="ab"/>
            <w:noProof/>
          </w:rPr>
          <w:t>4.</w:t>
        </w:r>
        <w:r w:rsidR="00B91B3E"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rFonts w:hint="eastAsia"/>
            <w:noProof/>
          </w:rPr>
          <w:t>制作</w:t>
        </w:r>
        <w:r w:rsidR="00B91B3E" w:rsidRPr="0079667D">
          <w:rPr>
            <w:rStyle w:val="ab"/>
            <w:noProof/>
          </w:rPr>
          <w:t>SunrunVASInstaller</w:t>
        </w:r>
        <w:r w:rsidR="00B91B3E" w:rsidRPr="0079667D">
          <w:rPr>
            <w:rStyle w:val="ab"/>
            <w:rFonts w:hint="eastAsia"/>
            <w:noProof/>
          </w:rPr>
          <w:t>安装包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_Toc403145459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13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03145460" w:history="1">
        <w:r w:rsidR="00B91B3E" w:rsidRPr="0079667D">
          <w:rPr>
            <w:rStyle w:val="ab"/>
            <w:noProof/>
          </w:rPr>
          <w:t>4.1</w:t>
        </w:r>
        <w:r w:rsidR="00B91B3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rFonts w:hint="eastAsia"/>
            <w:noProof/>
          </w:rPr>
          <w:t>打包服务器信息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_Toc403145460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13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03145461" w:history="1">
        <w:r w:rsidR="00B91B3E" w:rsidRPr="0079667D">
          <w:rPr>
            <w:rStyle w:val="ab"/>
            <w:noProof/>
          </w:rPr>
          <w:t>4.2</w:t>
        </w:r>
        <w:r w:rsidR="00B91B3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rFonts w:hint="eastAsia"/>
            <w:noProof/>
          </w:rPr>
          <w:t>打包环境准备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_Toc403145461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13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03145462" w:history="1">
        <w:r w:rsidR="00B91B3E" w:rsidRPr="0079667D">
          <w:rPr>
            <w:rStyle w:val="ab"/>
            <w:noProof/>
          </w:rPr>
          <w:t>4.3</w:t>
        </w:r>
        <w:r w:rsidR="00B91B3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rFonts w:hint="eastAsia"/>
            <w:noProof/>
          </w:rPr>
          <w:t>更新</w:t>
        </w:r>
        <w:r w:rsidR="00B91B3E" w:rsidRPr="0079667D">
          <w:rPr>
            <w:rStyle w:val="ab"/>
            <w:noProof/>
          </w:rPr>
          <w:t>RPM</w:t>
        </w:r>
        <w:r w:rsidR="00B91B3E" w:rsidRPr="0079667D">
          <w:rPr>
            <w:rStyle w:val="ab"/>
            <w:rFonts w:hint="eastAsia"/>
            <w:noProof/>
          </w:rPr>
          <w:t>包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_Toc403145462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13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403145463" w:history="1">
        <w:r w:rsidR="00B91B3E" w:rsidRPr="0079667D">
          <w:rPr>
            <w:rStyle w:val="ab"/>
            <w:noProof/>
          </w:rPr>
          <w:t>4.3.1 SPEC</w:t>
        </w:r>
        <w:r w:rsidR="00B91B3E" w:rsidRPr="0079667D">
          <w:rPr>
            <w:rStyle w:val="ab"/>
            <w:rFonts w:hint="eastAsia"/>
            <w:noProof/>
          </w:rPr>
          <w:t>文件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_Toc403145463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13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 w:val="21"/>
          <w:szCs w:val="22"/>
        </w:rPr>
      </w:pPr>
      <w:hyperlink w:anchor="_Toc403145464" w:history="1">
        <w:r w:rsidR="00B91B3E" w:rsidRPr="0079667D">
          <w:rPr>
            <w:rStyle w:val="ab"/>
            <w:noProof/>
          </w:rPr>
          <w:t>4.3.2</w:t>
        </w:r>
        <w:r w:rsidR="00B91B3E" w:rsidRPr="0079667D">
          <w:rPr>
            <w:rStyle w:val="ab"/>
            <w:rFonts w:hint="eastAsia"/>
            <w:noProof/>
          </w:rPr>
          <w:t xml:space="preserve"> </w:t>
        </w:r>
        <w:r w:rsidR="00B91B3E" w:rsidRPr="0079667D">
          <w:rPr>
            <w:rStyle w:val="ab"/>
            <w:rFonts w:hint="eastAsia"/>
            <w:noProof/>
          </w:rPr>
          <w:t>下载软件包源文件并打包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_Toc403145464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13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12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403145465" w:history="1">
        <w:r w:rsidR="00B91B3E" w:rsidRPr="0079667D">
          <w:rPr>
            <w:rStyle w:val="ab"/>
            <w:noProof/>
          </w:rPr>
          <w:t>5.</w:t>
        </w:r>
        <w:r w:rsidR="00B91B3E"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noProof/>
          </w:rPr>
          <w:t>SunrunOS</w:t>
        </w:r>
        <w:r w:rsidR="00B91B3E" w:rsidRPr="0079667D">
          <w:rPr>
            <w:rStyle w:val="ab"/>
            <w:rFonts w:hint="eastAsia"/>
            <w:noProof/>
          </w:rPr>
          <w:t>必需软件包列表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_Toc403145465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15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03145466" w:history="1">
        <w:r w:rsidR="00B91B3E" w:rsidRPr="0079667D">
          <w:rPr>
            <w:rStyle w:val="ab"/>
            <w:noProof/>
          </w:rPr>
          <w:t>5.1</w:t>
        </w:r>
        <w:r w:rsidR="00B91B3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noProof/>
          </w:rPr>
          <w:t>HTTP</w:t>
        </w:r>
        <w:r w:rsidR="00B91B3E" w:rsidRPr="0079667D">
          <w:rPr>
            <w:rStyle w:val="ab"/>
            <w:rFonts w:hint="eastAsia"/>
            <w:noProof/>
          </w:rPr>
          <w:t>服务器相关软件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_Toc403145466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15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03145467" w:history="1">
        <w:r w:rsidR="00B91B3E" w:rsidRPr="0079667D">
          <w:rPr>
            <w:rStyle w:val="ab"/>
            <w:noProof/>
          </w:rPr>
          <w:t>5.2</w:t>
        </w:r>
        <w:r w:rsidR="00B91B3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noProof/>
          </w:rPr>
          <w:t>MySQL</w:t>
        </w:r>
        <w:r w:rsidR="00B91B3E" w:rsidRPr="0079667D">
          <w:rPr>
            <w:rStyle w:val="ab"/>
            <w:rFonts w:hint="eastAsia"/>
            <w:noProof/>
          </w:rPr>
          <w:t>服务器相关软件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_Toc403145467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15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03145468" w:history="1">
        <w:r w:rsidR="00B91B3E" w:rsidRPr="0079667D">
          <w:rPr>
            <w:rStyle w:val="ab"/>
            <w:noProof/>
          </w:rPr>
          <w:t>5.3</w:t>
        </w:r>
        <w:r w:rsidR="00B91B3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noProof/>
          </w:rPr>
          <w:t>Vastcore</w:t>
        </w:r>
        <w:r w:rsidR="00B91B3E" w:rsidRPr="0079667D">
          <w:rPr>
            <w:rStyle w:val="ab"/>
            <w:rFonts w:hint="eastAsia"/>
            <w:noProof/>
          </w:rPr>
          <w:t>相关软件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_Toc403145468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15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03145469" w:history="1">
        <w:r w:rsidR="00B91B3E" w:rsidRPr="0079667D">
          <w:rPr>
            <w:rStyle w:val="ab"/>
            <w:noProof/>
          </w:rPr>
          <w:t>5.4</w:t>
        </w:r>
        <w:r w:rsidR="00B91B3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noProof/>
          </w:rPr>
          <w:t>Vasrecoder</w:t>
        </w:r>
        <w:r w:rsidR="00B91B3E" w:rsidRPr="0079667D">
          <w:rPr>
            <w:rStyle w:val="ab"/>
            <w:rFonts w:hint="eastAsia"/>
            <w:noProof/>
          </w:rPr>
          <w:t>相关软件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_Toc403145469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15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03145470" w:history="1">
        <w:r w:rsidR="00B91B3E" w:rsidRPr="0079667D">
          <w:rPr>
            <w:rStyle w:val="ab"/>
            <w:noProof/>
          </w:rPr>
          <w:t>5.5</w:t>
        </w:r>
        <w:r w:rsidR="00B91B3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noProof/>
          </w:rPr>
          <w:t>PHP</w:t>
        </w:r>
        <w:r w:rsidR="00B91B3E" w:rsidRPr="0079667D">
          <w:rPr>
            <w:rStyle w:val="ab"/>
            <w:rFonts w:hint="eastAsia"/>
            <w:noProof/>
          </w:rPr>
          <w:t>扩展包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_Toc403145470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16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03145471" w:history="1">
        <w:r w:rsidR="00B91B3E" w:rsidRPr="0079667D">
          <w:rPr>
            <w:rStyle w:val="ab"/>
            <w:noProof/>
          </w:rPr>
          <w:t>5.6</w:t>
        </w:r>
        <w:r w:rsidR="00B91B3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noProof/>
          </w:rPr>
          <w:t>VMMS</w:t>
        </w:r>
        <w:r w:rsidR="00B91B3E" w:rsidRPr="0079667D">
          <w:rPr>
            <w:rStyle w:val="ab"/>
            <w:rFonts w:hint="eastAsia"/>
            <w:noProof/>
          </w:rPr>
          <w:t>相关软件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_Toc403145471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16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03145472" w:history="1">
        <w:r w:rsidR="00B91B3E" w:rsidRPr="0079667D">
          <w:rPr>
            <w:rStyle w:val="ab"/>
            <w:noProof/>
          </w:rPr>
          <w:t>5.7</w:t>
        </w:r>
        <w:r w:rsidR="00B91B3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noProof/>
          </w:rPr>
          <w:t>Spice</w:t>
        </w:r>
        <w:r w:rsidR="00B91B3E" w:rsidRPr="0079667D">
          <w:rPr>
            <w:rStyle w:val="ab"/>
            <w:rFonts w:hint="eastAsia"/>
            <w:noProof/>
          </w:rPr>
          <w:t>客户端相关软件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_Toc403145472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17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03145473" w:history="1">
        <w:r w:rsidR="00B91B3E" w:rsidRPr="0079667D">
          <w:rPr>
            <w:rStyle w:val="ab"/>
            <w:noProof/>
          </w:rPr>
          <w:t>5.8</w:t>
        </w:r>
        <w:r w:rsidR="00B91B3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noProof/>
          </w:rPr>
          <w:t>KVM</w:t>
        </w:r>
        <w:r w:rsidR="00B91B3E" w:rsidRPr="0079667D">
          <w:rPr>
            <w:rStyle w:val="ab"/>
            <w:rFonts w:hint="eastAsia"/>
            <w:noProof/>
          </w:rPr>
          <w:t>相关软件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_Toc403145473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17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03145474" w:history="1">
        <w:r w:rsidR="00B91B3E" w:rsidRPr="0079667D">
          <w:rPr>
            <w:rStyle w:val="ab"/>
            <w:noProof/>
          </w:rPr>
          <w:t>5.9</w:t>
        </w:r>
        <w:r w:rsidR="00B91B3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noProof/>
          </w:rPr>
          <w:t>Glusterfs</w:t>
        </w:r>
        <w:r w:rsidR="00B91B3E" w:rsidRPr="0079667D">
          <w:rPr>
            <w:rStyle w:val="ab"/>
            <w:rFonts w:hint="eastAsia"/>
            <w:noProof/>
          </w:rPr>
          <w:t>相关软件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_Toc403145474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17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20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03145475" w:history="1">
        <w:r w:rsidR="00B91B3E" w:rsidRPr="0079667D">
          <w:rPr>
            <w:rStyle w:val="ab"/>
            <w:noProof/>
          </w:rPr>
          <w:t>5.10</w:t>
        </w:r>
        <w:r w:rsidR="00B91B3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noProof/>
          </w:rPr>
          <w:t>Sunrun-ha</w:t>
        </w:r>
        <w:r w:rsidR="00B91B3E" w:rsidRPr="0079667D">
          <w:rPr>
            <w:rStyle w:val="ab"/>
            <w:rFonts w:hint="eastAsia"/>
            <w:noProof/>
          </w:rPr>
          <w:t>相关软件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_Toc403145475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17</w:t>
        </w:r>
        <w:r w:rsidR="00B91B3E">
          <w:rPr>
            <w:noProof/>
            <w:webHidden/>
          </w:rPr>
          <w:fldChar w:fldCharType="end"/>
        </w:r>
      </w:hyperlink>
    </w:p>
    <w:p w:rsidR="00B91B3E" w:rsidRDefault="00E8027F">
      <w:pPr>
        <w:pStyle w:val="12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napToGrid/>
          <w:kern w:val="2"/>
          <w:sz w:val="21"/>
          <w:szCs w:val="22"/>
        </w:rPr>
      </w:pPr>
      <w:hyperlink w:anchor="_Toc403145476" w:history="1">
        <w:r w:rsidR="00B91B3E" w:rsidRPr="0079667D">
          <w:rPr>
            <w:rStyle w:val="ab"/>
            <w:noProof/>
          </w:rPr>
          <w:t>6.</w:t>
        </w:r>
        <w:r w:rsidR="00B91B3E">
          <w:rPr>
            <w:rFonts w:asciiTheme="minorHAnsi" w:eastAsiaTheme="minorEastAsia" w:hAnsiTheme="minorHAnsi" w:cstheme="minorBidi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B91B3E" w:rsidRPr="0079667D">
          <w:rPr>
            <w:rStyle w:val="ab"/>
            <w:rFonts w:hint="eastAsia"/>
            <w:noProof/>
          </w:rPr>
          <w:t>参考文档</w:t>
        </w:r>
        <w:r w:rsidR="00B91B3E">
          <w:rPr>
            <w:noProof/>
            <w:webHidden/>
          </w:rPr>
          <w:tab/>
        </w:r>
        <w:r w:rsidR="00B91B3E">
          <w:rPr>
            <w:noProof/>
            <w:webHidden/>
          </w:rPr>
          <w:fldChar w:fldCharType="begin"/>
        </w:r>
        <w:r w:rsidR="00B91B3E">
          <w:rPr>
            <w:noProof/>
            <w:webHidden/>
          </w:rPr>
          <w:instrText xml:space="preserve"> PAGEREF _Toc403145476 \h </w:instrText>
        </w:r>
        <w:r w:rsidR="00B91B3E">
          <w:rPr>
            <w:noProof/>
            <w:webHidden/>
          </w:rPr>
        </w:r>
        <w:r w:rsidR="00B91B3E">
          <w:rPr>
            <w:noProof/>
            <w:webHidden/>
          </w:rPr>
          <w:fldChar w:fldCharType="separate"/>
        </w:r>
        <w:r w:rsidR="00B91B3E">
          <w:rPr>
            <w:noProof/>
            <w:webHidden/>
          </w:rPr>
          <w:t>18</w:t>
        </w:r>
        <w:r w:rsidR="00B91B3E">
          <w:rPr>
            <w:noProof/>
            <w:webHidden/>
          </w:rPr>
          <w:fldChar w:fldCharType="end"/>
        </w:r>
      </w:hyperlink>
    </w:p>
    <w:p w:rsidR="001242F4" w:rsidRDefault="009B22CB">
      <w:pPr>
        <w:rPr>
          <w:b/>
          <w:bCs/>
          <w:sz w:val="28"/>
        </w:rPr>
      </w:pPr>
      <w:r>
        <w:rPr>
          <w:b/>
          <w:caps/>
          <w:sz w:val="28"/>
          <w:szCs w:val="24"/>
        </w:rPr>
        <w:fldChar w:fldCharType="end"/>
      </w:r>
    </w:p>
    <w:p w:rsidR="001242F4" w:rsidRDefault="001242F4">
      <w:pPr>
        <w:ind w:left="1979" w:hanging="357"/>
        <w:outlineLvl w:val="0"/>
        <w:rPr>
          <w:rFonts w:ascii="楷体_GB2312" w:eastAsia="楷体_GB2312"/>
          <w:sz w:val="30"/>
        </w:rPr>
        <w:sectPr w:rsidR="001242F4" w:rsidSect="001B20F6">
          <w:pgSz w:w="11906" w:h="16838" w:code="9"/>
          <w:pgMar w:top="1304" w:right="1797" w:bottom="1134" w:left="1797" w:header="567" w:footer="992" w:gutter="0"/>
          <w:pgNumType w:start="0"/>
          <w:cols w:space="425"/>
          <w:docGrid w:type="lines" w:linePitch="312"/>
        </w:sectPr>
      </w:pPr>
    </w:p>
    <w:p w:rsidR="00876D19" w:rsidRDefault="00876D19" w:rsidP="007B1033">
      <w:pPr>
        <w:pStyle w:val="1"/>
        <w:numPr>
          <w:ilvl w:val="0"/>
          <w:numId w:val="2"/>
        </w:numPr>
      </w:pPr>
      <w:bookmarkStart w:id="0" w:name="_Toc403145442"/>
      <w:r>
        <w:rPr>
          <w:rFonts w:hint="eastAsia"/>
        </w:rPr>
        <w:lastRenderedPageBreak/>
        <w:t>环境准备</w:t>
      </w:r>
      <w:bookmarkEnd w:id="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86"/>
      </w:tblGrid>
      <w:tr w:rsidR="00876D19" w:rsidTr="00876D19">
        <w:tc>
          <w:tcPr>
            <w:tcW w:w="9286" w:type="dxa"/>
          </w:tcPr>
          <w:p w:rsidR="00876D19" w:rsidRDefault="00876D19" w:rsidP="00876D19">
            <w:pPr>
              <w:pStyle w:val="a0"/>
            </w:pPr>
            <w:r>
              <w:rPr>
                <w:rFonts w:hint="eastAsia"/>
              </w:rPr>
              <w:t># yum install createrepo</w:t>
            </w:r>
            <w:r w:rsidR="00220DA1" w:rsidRPr="00220DA1">
              <w:t>anaconda</w:t>
            </w:r>
          </w:p>
        </w:tc>
      </w:tr>
    </w:tbl>
    <w:p w:rsidR="00876D19" w:rsidRPr="00876D19" w:rsidRDefault="00876D19" w:rsidP="00876D19">
      <w:pPr>
        <w:pStyle w:val="a0"/>
      </w:pPr>
    </w:p>
    <w:p w:rsidR="00091128" w:rsidRDefault="004941F8" w:rsidP="007B1033">
      <w:pPr>
        <w:pStyle w:val="1"/>
        <w:numPr>
          <w:ilvl w:val="0"/>
          <w:numId w:val="2"/>
        </w:numPr>
      </w:pPr>
      <w:bookmarkStart w:id="1" w:name="_Toc403145443"/>
      <w:r>
        <w:rPr>
          <w:rFonts w:hint="eastAsia"/>
        </w:rPr>
        <w:lastRenderedPageBreak/>
        <w:t>SunrunOS</w:t>
      </w:r>
      <w:r>
        <w:rPr>
          <w:rFonts w:hint="eastAsia"/>
        </w:rPr>
        <w:t>定制</w:t>
      </w:r>
      <w:r w:rsidR="00037046">
        <w:rPr>
          <w:rFonts w:hint="eastAsia"/>
        </w:rPr>
        <w:t>流程</w:t>
      </w:r>
      <w:bookmarkEnd w:id="1"/>
    </w:p>
    <w:p w:rsidR="00091128" w:rsidRDefault="00091128" w:rsidP="00091128">
      <w:pPr>
        <w:pStyle w:val="a0"/>
        <w:numPr>
          <w:ilvl w:val="0"/>
          <w:numId w:val="5"/>
        </w:numPr>
      </w:pPr>
      <w:r>
        <w:rPr>
          <w:rFonts w:hint="eastAsia"/>
        </w:rPr>
        <w:t>创建一个新的目录用来保存新的光盘的文件</w:t>
      </w:r>
    </w:p>
    <w:p w:rsidR="00091128" w:rsidRDefault="00091128" w:rsidP="00091128">
      <w:pPr>
        <w:pStyle w:val="a0"/>
        <w:numPr>
          <w:ilvl w:val="0"/>
          <w:numId w:val="5"/>
        </w:numPr>
      </w:pPr>
      <w:r>
        <w:rPr>
          <w:rFonts w:hint="eastAsia"/>
        </w:rPr>
        <w:t>挂载</w:t>
      </w:r>
      <w:r>
        <w:rPr>
          <w:rFonts w:hint="eastAsia"/>
        </w:rPr>
        <w:t>CD1</w:t>
      </w:r>
      <w:r>
        <w:rPr>
          <w:rFonts w:hint="eastAsia"/>
        </w:rPr>
        <w:t>，</w:t>
      </w:r>
      <w:r>
        <w:rPr>
          <w:rFonts w:hint="eastAsia"/>
        </w:rPr>
        <w:t>CD2</w:t>
      </w:r>
      <w:r>
        <w:rPr>
          <w:rFonts w:hint="eastAsia"/>
        </w:rPr>
        <w:t>及更新光盘</w:t>
      </w:r>
      <w:r w:rsidR="006A32DD">
        <w:rPr>
          <w:rFonts w:hint="eastAsia"/>
        </w:rPr>
        <w:t>(</w:t>
      </w:r>
      <w:hyperlink r:id="rId11" w:history="1">
        <w:r w:rsidR="006A32DD">
          <w:rPr>
            <w:rStyle w:val="ab"/>
          </w:rPr>
          <w:t>http://mirror.centos.org/centos/6.5/updates/x86_64/Packages/</w:t>
        </w:r>
      </w:hyperlink>
      <w:r w:rsidR="006A32DD">
        <w:rPr>
          <w:rFonts w:hint="eastAsia"/>
        </w:rPr>
        <w:t>)</w:t>
      </w:r>
    </w:p>
    <w:p w:rsidR="00091128" w:rsidRDefault="00091128" w:rsidP="00091128">
      <w:pPr>
        <w:pStyle w:val="a0"/>
        <w:numPr>
          <w:ilvl w:val="0"/>
          <w:numId w:val="5"/>
        </w:numPr>
      </w:pPr>
      <w:r>
        <w:rPr>
          <w:rFonts w:hint="eastAsia"/>
        </w:rPr>
        <w:t>将所有光盘里的</w:t>
      </w:r>
      <w:r>
        <w:rPr>
          <w:rFonts w:hint="eastAsia"/>
        </w:rPr>
        <w:t>Package</w:t>
      </w:r>
      <w:r w:rsidR="00EF342F">
        <w:rPr>
          <w:rFonts w:hint="eastAsia"/>
        </w:rPr>
        <w:t>的内容</w:t>
      </w:r>
      <w:r>
        <w:rPr>
          <w:rFonts w:hint="eastAsia"/>
        </w:rPr>
        <w:t>合并到新的目录</w:t>
      </w:r>
      <w:r>
        <w:rPr>
          <w:rFonts w:hint="eastAsia"/>
        </w:rPr>
        <w:t>Package</w:t>
      </w:r>
      <w:r>
        <w:rPr>
          <w:rFonts w:hint="eastAsia"/>
        </w:rPr>
        <w:t>下</w:t>
      </w:r>
    </w:p>
    <w:p w:rsidR="00EF342F" w:rsidRDefault="00EF342F" w:rsidP="00091128">
      <w:pPr>
        <w:pStyle w:val="a0"/>
        <w:numPr>
          <w:ilvl w:val="0"/>
          <w:numId w:val="5"/>
        </w:numPr>
      </w:pPr>
      <w:r>
        <w:rPr>
          <w:rFonts w:hint="eastAsia"/>
        </w:rPr>
        <w:t>将新的目录下</w:t>
      </w:r>
      <w:r>
        <w:rPr>
          <w:rFonts w:hint="eastAsia"/>
        </w:rPr>
        <w:t>Package</w:t>
      </w:r>
      <w:r w:rsidR="00FB3A09"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去重，只保留最新版本的</w:t>
      </w:r>
      <w:r>
        <w:rPr>
          <w:rFonts w:hint="eastAsia"/>
        </w:rPr>
        <w:t>rpm</w:t>
      </w:r>
      <w:r>
        <w:rPr>
          <w:rFonts w:hint="eastAsia"/>
        </w:rPr>
        <w:t>包，并去掉</w:t>
      </w:r>
      <w:r>
        <w:rPr>
          <w:rFonts w:hint="eastAsia"/>
        </w:rPr>
        <w:t>kde</w:t>
      </w:r>
      <w:r>
        <w:rPr>
          <w:rFonts w:hint="eastAsia"/>
        </w:rPr>
        <w:t>及</w:t>
      </w:r>
      <w:r>
        <w:rPr>
          <w:rFonts w:hint="eastAsia"/>
        </w:rPr>
        <w:t>libreoffice</w:t>
      </w:r>
      <w:r>
        <w:rPr>
          <w:rFonts w:hint="eastAsia"/>
        </w:rPr>
        <w:t>相关的包，为了节省空间</w:t>
      </w:r>
    </w:p>
    <w:p w:rsidR="00EF342F" w:rsidRDefault="00EF342F" w:rsidP="00091128">
      <w:pPr>
        <w:pStyle w:val="a0"/>
        <w:numPr>
          <w:ilvl w:val="0"/>
          <w:numId w:val="5"/>
        </w:numPr>
      </w:pPr>
      <w:r>
        <w:rPr>
          <w:rFonts w:hint="eastAsia"/>
        </w:rPr>
        <w:t>删除所有目录下的</w:t>
      </w:r>
      <w:r>
        <w:rPr>
          <w:rFonts w:hint="eastAsia"/>
        </w:rPr>
        <w:t>TRANS.TBL</w:t>
      </w:r>
      <w:r>
        <w:rPr>
          <w:rFonts w:hint="eastAsia"/>
        </w:rPr>
        <w:t>文件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86"/>
      </w:tblGrid>
      <w:tr w:rsidR="00EF342F" w:rsidTr="00EF342F">
        <w:tc>
          <w:tcPr>
            <w:tcW w:w="9286" w:type="dxa"/>
          </w:tcPr>
          <w:p w:rsidR="00492575" w:rsidRDefault="00492575" w:rsidP="00EF342F">
            <w:pPr>
              <w:pStyle w:val="a0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# cd {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新的光盘目录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}</w:t>
            </w:r>
          </w:p>
          <w:p w:rsidR="00EF342F" w:rsidRDefault="00492575" w:rsidP="00EF342F">
            <w:pPr>
              <w:pStyle w:val="a0"/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# </w:t>
            </w:r>
            <w:r w:rsidR="00EF342F">
              <w:rPr>
                <w:rFonts w:ascii="Helvetica" w:hAnsi="Helvetica"/>
                <w:color w:val="333333"/>
                <w:shd w:val="clear" w:color="auto" w:fill="FFFFFF"/>
              </w:rPr>
              <w:t>find </w:t>
            </w:r>
            <w:r w:rsidR="00EF342F">
              <w:rPr>
                <w:rFonts w:cs="Arial" w:hint="eastAsia"/>
                <w:color w:val="333333"/>
                <w:shd w:val="clear" w:color="auto" w:fill="FFFFFF"/>
              </w:rPr>
              <w:t>.</w:t>
            </w:r>
            <w:r w:rsidR="008954B0">
              <w:rPr>
                <w:rFonts w:ascii="Helvetica" w:hAnsi="Helvetica"/>
                <w:color w:val="333333"/>
                <w:shd w:val="clear" w:color="auto" w:fill="FFFFFF"/>
              </w:rPr>
              <w:t>–</w:t>
            </w:r>
            <w:r w:rsidR="00EF342F">
              <w:rPr>
                <w:rFonts w:ascii="Helvetica" w:hAnsi="Helvetica"/>
                <w:color w:val="333333"/>
                <w:shd w:val="clear" w:color="auto" w:fill="FFFFFF"/>
              </w:rPr>
              <w:t xml:space="preserve">name TRANS.TBL </w:t>
            </w:r>
            <w:r w:rsidR="008954B0">
              <w:rPr>
                <w:rFonts w:ascii="Helvetica" w:hAnsi="Helvetica"/>
                <w:color w:val="333333"/>
                <w:shd w:val="clear" w:color="auto" w:fill="FFFFFF"/>
              </w:rPr>
              <w:t>–</w:t>
            </w:r>
            <w:r w:rsidR="00EF342F">
              <w:rPr>
                <w:rFonts w:ascii="Helvetica" w:hAnsi="Helvetica"/>
                <w:color w:val="333333"/>
                <w:shd w:val="clear" w:color="auto" w:fill="FFFFFF"/>
              </w:rPr>
              <w:t>exec rm</w:t>
            </w:r>
            <w:r w:rsidR="008954B0">
              <w:rPr>
                <w:rFonts w:ascii="Helvetica" w:hAnsi="Helvetica"/>
                <w:color w:val="333333"/>
                <w:shd w:val="clear" w:color="auto" w:fill="FFFFFF"/>
              </w:rPr>
              <w:t>–</w:t>
            </w:r>
            <w:r w:rsidR="00EF342F">
              <w:rPr>
                <w:rFonts w:ascii="Helvetica" w:hAnsi="Helvetica"/>
                <w:color w:val="333333"/>
                <w:shd w:val="clear" w:color="auto" w:fill="FFFFFF"/>
              </w:rPr>
              <w:t>f {} \; -print</w:t>
            </w:r>
          </w:p>
        </w:tc>
      </w:tr>
    </w:tbl>
    <w:p w:rsidR="00EF342F" w:rsidRDefault="00647A4F" w:rsidP="008954B0">
      <w:pPr>
        <w:pStyle w:val="a0"/>
        <w:numPr>
          <w:ilvl w:val="0"/>
          <w:numId w:val="6"/>
        </w:numPr>
      </w:pPr>
      <w:r>
        <w:rPr>
          <w:rFonts w:hint="eastAsia"/>
        </w:rPr>
        <w:t>使用脚本</w:t>
      </w:r>
      <w:r w:rsidR="008954B0">
        <w:rPr>
          <w:rFonts w:hint="eastAsia"/>
        </w:rPr>
        <w:t>重新生成</w:t>
      </w:r>
      <w:r w:rsidR="002A16C6">
        <w:rPr>
          <w:rFonts w:hint="eastAsia"/>
        </w:rPr>
        <w:t>repo</w:t>
      </w:r>
      <w:r w:rsidR="002A16C6">
        <w:rPr>
          <w:rFonts w:hint="eastAsia"/>
        </w:rPr>
        <w:t>文件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86"/>
      </w:tblGrid>
      <w:tr w:rsidR="00647A4F" w:rsidTr="00647A4F">
        <w:tc>
          <w:tcPr>
            <w:tcW w:w="9286" w:type="dxa"/>
          </w:tcPr>
          <w:p w:rsidR="00647A4F" w:rsidRDefault="00AC2DA0" w:rsidP="00577C1C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AC2DA0">
              <w:t>SunrunOSBuilder/generaterepo.sh</w:t>
            </w:r>
            <w:r w:rsidR="00577C1C">
              <w:rPr>
                <w:rFonts w:hint="eastAsia"/>
              </w:rPr>
              <w:t xml:space="preserve"> {</w:t>
            </w:r>
            <w:r w:rsidR="00577C1C">
              <w:rPr>
                <w:rFonts w:hint="eastAsia"/>
              </w:rPr>
              <w:t>光盘源文件目录</w:t>
            </w:r>
            <w:r w:rsidR="00577C1C">
              <w:rPr>
                <w:rFonts w:hint="eastAsia"/>
              </w:rPr>
              <w:t>}</w:t>
            </w:r>
          </w:p>
        </w:tc>
      </w:tr>
    </w:tbl>
    <w:p w:rsidR="00647A4F" w:rsidRDefault="00854170" w:rsidP="00854170">
      <w:pPr>
        <w:pStyle w:val="a0"/>
        <w:numPr>
          <w:ilvl w:val="0"/>
          <w:numId w:val="6"/>
        </w:numPr>
      </w:pPr>
      <w:r>
        <w:rPr>
          <w:rFonts w:hint="eastAsia"/>
        </w:rPr>
        <w:t>准备</w:t>
      </w:r>
      <w:r w:rsidR="00C4029D">
        <w:rPr>
          <w:rFonts w:hint="eastAsia"/>
        </w:rPr>
        <w:t>Kickstart</w:t>
      </w:r>
      <w:r w:rsidR="00C4029D">
        <w:rPr>
          <w:rFonts w:hint="eastAsia"/>
        </w:rPr>
        <w:t>配置</w:t>
      </w:r>
      <w:r>
        <w:rPr>
          <w:rFonts w:hint="eastAsia"/>
        </w:rPr>
        <w:t>文件，需要安装的软件清单</w:t>
      </w:r>
    </w:p>
    <w:p w:rsidR="00814429" w:rsidRDefault="00814429" w:rsidP="00814429">
      <w:pPr>
        <w:pStyle w:val="a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86"/>
      </w:tblGrid>
      <w:tr w:rsidR="00814429" w:rsidTr="00814429">
        <w:tc>
          <w:tcPr>
            <w:tcW w:w="9286" w:type="dxa"/>
          </w:tcPr>
          <w:p w:rsidR="00814429" w:rsidRDefault="00814429" w:rsidP="00814429">
            <w:pPr>
              <w:pStyle w:val="a0"/>
            </w:pPr>
            <w:r>
              <w:t>#platform=x86, AMD64, or Intel EM64T</w:t>
            </w:r>
          </w:p>
          <w:p w:rsidR="00814429" w:rsidRDefault="00814429" w:rsidP="00814429">
            <w:pPr>
              <w:pStyle w:val="a0"/>
            </w:pPr>
            <w:r>
              <w:t>#version=DEVEL</w:t>
            </w:r>
          </w:p>
          <w:p w:rsidR="00814429" w:rsidRDefault="00814429" w:rsidP="00814429">
            <w:pPr>
              <w:pStyle w:val="a0"/>
            </w:pPr>
            <w:r>
              <w:t># Firewall configuration</w:t>
            </w:r>
          </w:p>
          <w:p w:rsidR="00814429" w:rsidRDefault="00814429" w:rsidP="00814429">
            <w:pPr>
              <w:pStyle w:val="a0"/>
            </w:pPr>
            <w:r>
              <w:t>firewall --disabled</w:t>
            </w:r>
          </w:p>
          <w:p w:rsidR="00814429" w:rsidRDefault="00814429" w:rsidP="00814429">
            <w:pPr>
              <w:pStyle w:val="a0"/>
            </w:pPr>
            <w:r>
              <w:t># Install OS instead of upgrade</w:t>
            </w:r>
          </w:p>
          <w:p w:rsidR="00814429" w:rsidRDefault="00814429" w:rsidP="00814429">
            <w:pPr>
              <w:pStyle w:val="a0"/>
            </w:pPr>
            <w:r>
              <w:t>install</w:t>
            </w:r>
          </w:p>
          <w:p w:rsidR="00814429" w:rsidRDefault="00814429" w:rsidP="00814429">
            <w:pPr>
              <w:pStyle w:val="a0"/>
            </w:pPr>
            <w:r>
              <w:t># Use CDROM installation media</w:t>
            </w:r>
          </w:p>
          <w:p w:rsidR="00814429" w:rsidRDefault="00814429" w:rsidP="00814429">
            <w:pPr>
              <w:pStyle w:val="a0"/>
            </w:pPr>
            <w:r>
              <w:t>cdrom</w:t>
            </w:r>
          </w:p>
          <w:p w:rsidR="00814429" w:rsidRDefault="00814429" w:rsidP="00814429">
            <w:pPr>
              <w:pStyle w:val="a0"/>
            </w:pPr>
            <w:r>
              <w:t># Root password</w:t>
            </w:r>
          </w:p>
          <w:p w:rsidR="00814429" w:rsidRDefault="00814429" w:rsidP="00814429">
            <w:pPr>
              <w:pStyle w:val="a0"/>
            </w:pPr>
            <w:r>
              <w:rPr>
                <w:rFonts w:hint="eastAsia"/>
              </w:rPr>
              <w:t xml:space="preserve"># root </w:t>
            </w:r>
            <w:r>
              <w:rPr>
                <w:rFonts w:hint="eastAsia"/>
              </w:rPr>
              <w:t>默认密码</w:t>
            </w:r>
            <w:r>
              <w:rPr>
                <w:rFonts w:hint="eastAsia"/>
              </w:rPr>
              <w:t>sunrunvas</w:t>
            </w:r>
          </w:p>
          <w:p w:rsidR="00814429" w:rsidRDefault="00814429" w:rsidP="00814429">
            <w:pPr>
              <w:pStyle w:val="a0"/>
            </w:pPr>
            <w:r>
              <w:t>rootpw --iscrypted $1$K1aIiGPX$8lgH6BTjg5.ORwL5J0wmd/</w:t>
            </w:r>
          </w:p>
          <w:p w:rsidR="00814429" w:rsidRDefault="00814429" w:rsidP="00814429">
            <w:pPr>
              <w:pStyle w:val="a0"/>
            </w:pPr>
            <w:r>
              <w:t># System authorization information</w:t>
            </w:r>
          </w:p>
          <w:p w:rsidR="00814429" w:rsidRDefault="00814429" w:rsidP="00814429">
            <w:pPr>
              <w:pStyle w:val="a0"/>
            </w:pPr>
            <w:r>
              <w:t>auth  --useshadow  --passalgo=sha512</w:t>
            </w:r>
          </w:p>
          <w:p w:rsidR="00814429" w:rsidRDefault="00814429" w:rsidP="00814429">
            <w:pPr>
              <w:pStyle w:val="a0"/>
            </w:pPr>
            <w:r>
              <w:t># System keyboard</w:t>
            </w:r>
          </w:p>
          <w:p w:rsidR="00814429" w:rsidRDefault="00814429" w:rsidP="00814429">
            <w:pPr>
              <w:pStyle w:val="a0"/>
            </w:pPr>
            <w:r>
              <w:t>keyboard us</w:t>
            </w:r>
          </w:p>
          <w:p w:rsidR="00814429" w:rsidRDefault="00814429" w:rsidP="00814429">
            <w:pPr>
              <w:pStyle w:val="a0"/>
            </w:pPr>
            <w:r>
              <w:t># System language</w:t>
            </w:r>
          </w:p>
          <w:p w:rsidR="00814429" w:rsidRDefault="00814429" w:rsidP="00814429">
            <w:pPr>
              <w:pStyle w:val="a0"/>
            </w:pPr>
            <w:r>
              <w:t>lang zh_CN.UTF-8</w:t>
            </w:r>
          </w:p>
          <w:p w:rsidR="00814429" w:rsidRDefault="00814429" w:rsidP="00814429">
            <w:pPr>
              <w:pStyle w:val="a0"/>
            </w:pPr>
            <w:r>
              <w:t># SELinux configuration</w:t>
            </w:r>
          </w:p>
          <w:p w:rsidR="00814429" w:rsidRDefault="00814429" w:rsidP="00814429">
            <w:pPr>
              <w:pStyle w:val="a0"/>
            </w:pPr>
            <w:r>
              <w:t>selinux --disabled</w:t>
            </w:r>
          </w:p>
          <w:p w:rsidR="00814429" w:rsidRDefault="00814429" w:rsidP="00814429">
            <w:pPr>
              <w:pStyle w:val="a0"/>
            </w:pPr>
            <w:r>
              <w:t># Installation logging level</w:t>
            </w:r>
          </w:p>
          <w:p w:rsidR="00814429" w:rsidRDefault="00814429" w:rsidP="00814429">
            <w:pPr>
              <w:pStyle w:val="a0"/>
            </w:pPr>
            <w:r>
              <w:t>logging --level=info</w:t>
            </w:r>
          </w:p>
          <w:p w:rsidR="00814429" w:rsidRDefault="00814429" w:rsidP="00814429">
            <w:pPr>
              <w:pStyle w:val="a0"/>
            </w:pPr>
            <w:r>
              <w:t># Reboot after installation</w:t>
            </w:r>
          </w:p>
          <w:p w:rsidR="00814429" w:rsidRDefault="00A309D2" w:rsidP="00814429">
            <w:pPr>
              <w:pStyle w:val="a0"/>
            </w:pPr>
            <w:r>
              <w:rPr>
                <w:rFonts w:hint="eastAsia"/>
              </w:rPr>
              <w:t>h</w:t>
            </w:r>
            <w:r w:rsidR="00A67980">
              <w:rPr>
                <w:rFonts w:hint="eastAsia"/>
              </w:rPr>
              <w:t>alt</w:t>
            </w:r>
          </w:p>
          <w:p w:rsidR="00814429" w:rsidRDefault="00814429" w:rsidP="00814429">
            <w:pPr>
              <w:pStyle w:val="a0"/>
            </w:pPr>
            <w:r>
              <w:t># System timezone</w:t>
            </w:r>
          </w:p>
          <w:p w:rsidR="00814429" w:rsidRDefault="00814429" w:rsidP="00814429">
            <w:pPr>
              <w:pStyle w:val="a0"/>
            </w:pPr>
            <w:r>
              <w:t>timezone  Asia/Shanghai</w:t>
            </w:r>
          </w:p>
          <w:p w:rsidR="00814429" w:rsidRDefault="00814429" w:rsidP="00814429">
            <w:pPr>
              <w:pStyle w:val="a0"/>
            </w:pPr>
            <w:r>
              <w:t># System bootloader configuration</w:t>
            </w:r>
          </w:p>
          <w:p w:rsidR="00814429" w:rsidRDefault="00814429" w:rsidP="00814429">
            <w:pPr>
              <w:pStyle w:val="a0"/>
            </w:pPr>
            <w:r>
              <w:t>bootloader --location=mbr --driveorder=sda --append="crashkernel=auto rhgb quiet"</w:t>
            </w:r>
          </w:p>
          <w:p w:rsidR="00814429" w:rsidRDefault="00814429" w:rsidP="00814429">
            <w:pPr>
              <w:pStyle w:val="a0"/>
            </w:pPr>
            <w:r>
              <w:t># Clear the Master Boot Record</w:t>
            </w:r>
          </w:p>
          <w:p w:rsidR="00814429" w:rsidRDefault="00814429" w:rsidP="00814429">
            <w:pPr>
              <w:pStyle w:val="a0"/>
            </w:pPr>
            <w:r>
              <w:t>zerombr</w:t>
            </w:r>
          </w:p>
          <w:p w:rsidR="00814429" w:rsidRDefault="00814429" w:rsidP="00814429">
            <w:pPr>
              <w:pStyle w:val="a0"/>
            </w:pPr>
            <w:r>
              <w:t># Partition clearing information</w:t>
            </w:r>
          </w:p>
          <w:p w:rsidR="00814429" w:rsidRDefault="00814429" w:rsidP="00814429">
            <w:pPr>
              <w:pStyle w:val="a0"/>
            </w:pPr>
            <w:r>
              <w:t xml:space="preserve">clearpart --all  </w:t>
            </w:r>
          </w:p>
          <w:p w:rsidR="00814429" w:rsidRDefault="00814429" w:rsidP="00814429">
            <w:pPr>
              <w:pStyle w:val="a0"/>
            </w:pPr>
            <w:r>
              <w:lastRenderedPageBreak/>
              <w:t># Disk partitioning information</w:t>
            </w:r>
          </w:p>
          <w:p w:rsidR="00814429" w:rsidRDefault="00814429" w:rsidP="00814429">
            <w:pPr>
              <w:pStyle w:val="a0"/>
            </w:pPr>
            <w:r>
              <w:t>autopart</w:t>
            </w:r>
          </w:p>
          <w:p w:rsidR="00814429" w:rsidRDefault="00814429" w:rsidP="00814429">
            <w:pPr>
              <w:pStyle w:val="a0"/>
            </w:pPr>
          </w:p>
          <w:p w:rsidR="00814429" w:rsidRDefault="00814429" w:rsidP="00814429">
            <w:pPr>
              <w:pStyle w:val="a0"/>
            </w:pPr>
            <w:r>
              <w:t>%packages</w:t>
            </w:r>
          </w:p>
          <w:p w:rsidR="00814429" w:rsidRDefault="00814429" w:rsidP="00814429">
            <w:pPr>
              <w:pStyle w:val="a0"/>
            </w:pPr>
            <w:r>
              <w:t>@base</w:t>
            </w:r>
          </w:p>
          <w:p w:rsidR="00814429" w:rsidRDefault="00814429" w:rsidP="00814429">
            <w:pPr>
              <w:pStyle w:val="a0"/>
            </w:pPr>
            <w:r>
              <w:t>@basic-desktop</w:t>
            </w:r>
          </w:p>
          <w:p w:rsidR="00814429" w:rsidRDefault="00814429" w:rsidP="00814429">
            <w:pPr>
              <w:pStyle w:val="a0"/>
            </w:pPr>
            <w:r>
              <w:t>@chinese-support</w:t>
            </w:r>
          </w:p>
          <w:p w:rsidR="00814429" w:rsidRDefault="00814429" w:rsidP="00814429">
            <w:pPr>
              <w:pStyle w:val="a0"/>
            </w:pPr>
            <w:r>
              <w:t>@debugging</w:t>
            </w:r>
          </w:p>
          <w:p w:rsidR="00814429" w:rsidRDefault="00814429" w:rsidP="00814429">
            <w:pPr>
              <w:pStyle w:val="a0"/>
            </w:pPr>
            <w:r>
              <w:t>@desktop-debugging</w:t>
            </w:r>
          </w:p>
          <w:p w:rsidR="00814429" w:rsidRDefault="00814429" w:rsidP="00814429">
            <w:pPr>
              <w:pStyle w:val="a0"/>
            </w:pPr>
            <w:r>
              <w:t>@desktop-platform</w:t>
            </w:r>
          </w:p>
          <w:p w:rsidR="00814429" w:rsidRDefault="00814429" w:rsidP="00814429">
            <w:pPr>
              <w:pStyle w:val="a0"/>
            </w:pPr>
            <w:r>
              <w:t>@fonts</w:t>
            </w:r>
          </w:p>
          <w:p w:rsidR="00814429" w:rsidRDefault="00814429" w:rsidP="00814429">
            <w:pPr>
              <w:pStyle w:val="a0"/>
            </w:pPr>
            <w:r>
              <w:t>@general-desktop</w:t>
            </w:r>
          </w:p>
          <w:p w:rsidR="00814429" w:rsidRDefault="00814429" w:rsidP="00814429">
            <w:pPr>
              <w:pStyle w:val="a0"/>
            </w:pPr>
            <w:r>
              <w:t>@input-methods</w:t>
            </w:r>
          </w:p>
          <w:p w:rsidR="00814429" w:rsidRDefault="00814429" w:rsidP="00814429">
            <w:pPr>
              <w:pStyle w:val="a0"/>
            </w:pPr>
            <w:r>
              <w:t>@internet-browser</w:t>
            </w:r>
          </w:p>
          <w:p w:rsidR="00814429" w:rsidRDefault="00814429" w:rsidP="00814429">
            <w:pPr>
              <w:pStyle w:val="a0"/>
            </w:pPr>
            <w:r>
              <w:t>@legacy-x</w:t>
            </w:r>
          </w:p>
          <w:p w:rsidR="00814429" w:rsidRDefault="00814429" w:rsidP="00814429">
            <w:pPr>
              <w:pStyle w:val="a0"/>
            </w:pPr>
            <w:r>
              <w:t>@print-client</w:t>
            </w:r>
          </w:p>
          <w:p w:rsidR="00814429" w:rsidRDefault="00814429" w:rsidP="00814429">
            <w:pPr>
              <w:pStyle w:val="a0"/>
            </w:pPr>
            <w:r>
              <w:t>@x11</w:t>
            </w:r>
          </w:p>
          <w:p w:rsidR="00814429" w:rsidRDefault="00814429" w:rsidP="00814429">
            <w:pPr>
              <w:pStyle w:val="a0"/>
            </w:pPr>
          </w:p>
          <w:p w:rsidR="00814429" w:rsidRDefault="00814429" w:rsidP="00814429">
            <w:pPr>
              <w:pStyle w:val="a0"/>
            </w:pPr>
            <w:r>
              <w:t>%post - nochroot</w:t>
            </w:r>
          </w:p>
          <w:p w:rsidR="00814429" w:rsidRDefault="00814429" w:rsidP="00814429">
            <w:pPr>
              <w:pStyle w:val="a0"/>
            </w:pPr>
            <w:r>
              <w:t>rm -rf /etc/yum.repos.d/*</w:t>
            </w:r>
          </w:p>
          <w:p w:rsidR="00814429" w:rsidRDefault="00814429" w:rsidP="00814429">
            <w:pPr>
              <w:pStyle w:val="a0"/>
            </w:pPr>
          </w:p>
          <w:p w:rsidR="00814429" w:rsidRDefault="00814429" w:rsidP="00814429">
            <w:pPr>
              <w:pStyle w:val="a0"/>
            </w:pPr>
            <w:r>
              <w:t>echo -e "\</w:t>
            </w:r>
          </w:p>
          <w:p w:rsidR="00814429" w:rsidRDefault="00814429" w:rsidP="00814429">
            <w:pPr>
              <w:pStyle w:val="a0"/>
            </w:pPr>
            <w:r>
              <w:t>[SunrunOS]\n\</w:t>
            </w:r>
          </w:p>
          <w:p w:rsidR="00814429" w:rsidRDefault="00814429" w:rsidP="00814429">
            <w:pPr>
              <w:pStyle w:val="a0"/>
            </w:pPr>
            <w:r>
              <w:t>name=SunrunOS\n\</w:t>
            </w:r>
          </w:p>
          <w:p w:rsidR="00814429" w:rsidRDefault="00814429" w:rsidP="00814429">
            <w:pPr>
              <w:pStyle w:val="a0"/>
            </w:pPr>
            <w:r>
              <w:t>baseurl=file:///media/SunrunOS/\n\</w:t>
            </w:r>
          </w:p>
          <w:p w:rsidR="00814429" w:rsidRDefault="00814429" w:rsidP="00814429">
            <w:pPr>
              <w:pStyle w:val="a0"/>
            </w:pPr>
            <w:r>
              <w:t>gpgcheck=0\n\</w:t>
            </w:r>
          </w:p>
          <w:p w:rsidR="00814429" w:rsidRDefault="00814429" w:rsidP="00814429">
            <w:pPr>
              <w:pStyle w:val="a0"/>
            </w:pPr>
            <w:r>
              <w:t>enabled=1\n\</w:t>
            </w:r>
          </w:p>
          <w:p w:rsidR="00814429" w:rsidRDefault="00814429" w:rsidP="00814429">
            <w:pPr>
              <w:pStyle w:val="a0"/>
            </w:pPr>
            <w:r>
              <w:t>gpgkey=file:///etc/pki/rpm-gpg/RPM-GPG-KEY-CentOS-6\n\</w:t>
            </w:r>
          </w:p>
          <w:p w:rsidR="00814429" w:rsidRDefault="00814429" w:rsidP="00814429">
            <w:pPr>
              <w:pStyle w:val="a0"/>
            </w:pPr>
            <w:r>
              <w:t>" &gt; /etc/yum.repos.d/Sunrun.repo</w:t>
            </w:r>
          </w:p>
          <w:p w:rsidR="00814429" w:rsidRDefault="00814429" w:rsidP="00814429">
            <w:pPr>
              <w:pStyle w:val="a0"/>
            </w:pPr>
          </w:p>
          <w:p w:rsidR="00814429" w:rsidRDefault="00814429" w:rsidP="00814429">
            <w:pPr>
              <w:pStyle w:val="a0"/>
            </w:pPr>
            <w:r>
              <w:t>/usr/sbin/useradd sunrun</w:t>
            </w:r>
          </w:p>
          <w:p w:rsidR="00814429" w:rsidRDefault="00814429" w:rsidP="00814429">
            <w:pPr>
              <w:pStyle w:val="a0"/>
            </w:pPr>
            <w:r>
              <w:t>/bin/echo "sunrun" | /usr/bin/passwd --stdin sunrun</w:t>
            </w:r>
          </w:p>
          <w:p w:rsidR="00814429" w:rsidRDefault="00814429" w:rsidP="00814429">
            <w:pPr>
              <w:pStyle w:val="a0"/>
            </w:pPr>
          </w:p>
          <w:p w:rsidR="00814429" w:rsidRDefault="00814429" w:rsidP="00814429">
            <w:pPr>
              <w:pStyle w:val="a0"/>
            </w:pPr>
          </w:p>
          <w:p w:rsidR="00814429" w:rsidRDefault="00814429" w:rsidP="00814429">
            <w:pPr>
              <w:pStyle w:val="a0"/>
            </w:pPr>
            <w:r>
              <w:t>%end</w:t>
            </w:r>
          </w:p>
        </w:tc>
      </w:tr>
    </w:tbl>
    <w:p w:rsidR="00814429" w:rsidRDefault="00814429" w:rsidP="00814429">
      <w:pPr>
        <w:pStyle w:val="a0"/>
      </w:pPr>
    </w:p>
    <w:p w:rsidR="00086318" w:rsidRDefault="00086318" w:rsidP="00086318">
      <w:pPr>
        <w:pStyle w:val="a0"/>
      </w:pPr>
    </w:p>
    <w:p w:rsidR="00854170" w:rsidRDefault="00854170" w:rsidP="00854170">
      <w:pPr>
        <w:pStyle w:val="a0"/>
        <w:numPr>
          <w:ilvl w:val="0"/>
          <w:numId w:val="6"/>
        </w:numPr>
      </w:pPr>
      <w:r>
        <w:rPr>
          <w:rFonts w:hint="eastAsia"/>
        </w:rPr>
        <w:t>修改安装引导文件</w:t>
      </w:r>
    </w:p>
    <w:p w:rsidR="00854170" w:rsidRDefault="00854170" w:rsidP="00854170">
      <w:pPr>
        <w:pStyle w:val="a0"/>
        <w:numPr>
          <w:ilvl w:val="0"/>
          <w:numId w:val="6"/>
        </w:numPr>
      </w:pPr>
      <w:r>
        <w:rPr>
          <w:rFonts w:hint="eastAsia"/>
        </w:rPr>
        <w:t>生成</w:t>
      </w:r>
      <w:r>
        <w:rPr>
          <w:rFonts w:hint="eastAsia"/>
        </w:rPr>
        <w:t>ISO</w:t>
      </w:r>
      <w:r>
        <w:rPr>
          <w:rFonts w:hint="eastAsia"/>
        </w:rPr>
        <w:t>文件</w:t>
      </w:r>
    </w:p>
    <w:p w:rsidR="00854170" w:rsidRDefault="00854170" w:rsidP="00854170">
      <w:pPr>
        <w:pStyle w:val="a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86"/>
      </w:tblGrid>
      <w:tr w:rsidR="00854170" w:rsidTr="00854170">
        <w:tc>
          <w:tcPr>
            <w:tcW w:w="9286" w:type="dxa"/>
          </w:tcPr>
          <w:p w:rsidR="007B3E93" w:rsidRDefault="007B3E93" w:rsidP="007B3E93">
            <w:pPr>
              <w:pStyle w:val="a0"/>
            </w:pPr>
            <w:r>
              <w:rPr>
                <w:rFonts w:hint="eastAsia"/>
              </w:rPr>
              <w:t># cd SunrunOS</w:t>
            </w:r>
          </w:p>
          <w:p w:rsidR="00854170" w:rsidRDefault="00DC4FAC" w:rsidP="007B3E93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="00854170" w:rsidRPr="00854170">
              <w:t xml:space="preserve">mkisofs -o </w:t>
            </w:r>
            <w:r w:rsidR="007B3E93">
              <w:rPr>
                <w:rFonts w:hint="eastAsia"/>
              </w:rPr>
              <w:t>../</w:t>
            </w:r>
            <w:r w:rsidR="00854170" w:rsidRPr="00854170">
              <w:t>SunrunOS.iso -input-charset utf-8 -b isolinux/isolinux.bin -c isolinux/boot.cat -no-emul-boot -boot-load-size 4 -boot-info-table -R -J -v -V SunrunOS</w:t>
            </w:r>
            <w:r w:rsidR="007B3E93">
              <w:rPr>
                <w:rFonts w:hint="eastAsia"/>
              </w:rPr>
              <w:t>-T ../</w:t>
            </w:r>
            <w:r w:rsidR="00575706">
              <w:rPr>
                <w:rFonts w:hint="eastAsia"/>
              </w:rPr>
              <w:t>Sunrun</w:t>
            </w:r>
            <w:r w:rsidR="00854170" w:rsidRPr="00854170">
              <w:t>OS</w:t>
            </w:r>
          </w:p>
        </w:tc>
      </w:tr>
    </w:tbl>
    <w:p w:rsidR="00AB4C39" w:rsidRDefault="00AB4C39" w:rsidP="00AB4C39">
      <w:pPr>
        <w:pStyle w:val="a0"/>
        <w:numPr>
          <w:ilvl w:val="0"/>
          <w:numId w:val="6"/>
        </w:numPr>
      </w:pPr>
      <w:r>
        <w:rPr>
          <w:rFonts w:hint="eastAsia"/>
        </w:rPr>
        <w:t>生成</w:t>
      </w:r>
      <w:r>
        <w:rPr>
          <w:rFonts w:hint="eastAsia"/>
        </w:rPr>
        <w:t>ISO</w:t>
      </w:r>
      <w:r>
        <w:rPr>
          <w:rFonts w:hint="eastAsia"/>
        </w:rPr>
        <w:t>文件的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AB4C39" w:rsidRDefault="00AB4C39" w:rsidP="00AB4C39">
      <w:pPr>
        <w:pStyle w:val="a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86"/>
      </w:tblGrid>
      <w:tr w:rsidR="00AB4C39" w:rsidTr="00AB4C39">
        <w:tc>
          <w:tcPr>
            <w:tcW w:w="9286" w:type="dxa"/>
          </w:tcPr>
          <w:p w:rsidR="00AB4C39" w:rsidRDefault="0012697D" w:rsidP="00AB4C39">
            <w:pPr>
              <w:pStyle w:val="a0"/>
            </w:pPr>
            <w:r>
              <w:rPr>
                <w:rFonts w:ascii="simsun" w:hAnsi="simsun" w:hint="eastAsia"/>
                <w:color w:val="000000"/>
                <w:sz w:val="21"/>
                <w:szCs w:val="21"/>
                <w:shd w:val="clear" w:color="auto" w:fill="F5F8FD"/>
              </w:rPr>
              <w:t xml:space="preserve"># </w:t>
            </w:r>
            <w:r w:rsidR="00AB4C39">
              <w:rPr>
                <w:rFonts w:ascii="simsun" w:hAnsi="simsun"/>
                <w:color w:val="000000"/>
                <w:sz w:val="21"/>
                <w:szCs w:val="21"/>
                <w:shd w:val="clear" w:color="auto" w:fill="F5F8FD"/>
              </w:rPr>
              <w:t xml:space="preserve">/usr/bin/implantisomd5 </w:t>
            </w:r>
            <w:r w:rsidR="00AB4C39" w:rsidRPr="00854170">
              <w:t>SunrunOS.iso</w:t>
            </w:r>
            <w:r w:rsidR="00AB4C39">
              <w:rPr>
                <w:rFonts w:ascii="simsun" w:hAnsi="simsun"/>
                <w:color w:val="000000"/>
                <w:sz w:val="21"/>
                <w:szCs w:val="21"/>
                <w:shd w:val="clear" w:color="auto" w:fill="F5F8FD"/>
              </w:rPr>
              <w:t> </w:t>
            </w:r>
          </w:p>
        </w:tc>
      </w:tr>
    </w:tbl>
    <w:p w:rsidR="00AB4C39" w:rsidRDefault="00AB4C39" w:rsidP="00AB4C39">
      <w:pPr>
        <w:pStyle w:val="a0"/>
      </w:pPr>
    </w:p>
    <w:p w:rsidR="00854170" w:rsidRPr="00091128" w:rsidRDefault="00854170" w:rsidP="00854170">
      <w:pPr>
        <w:pStyle w:val="a0"/>
      </w:pPr>
    </w:p>
    <w:p w:rsidR="00DD3CC4" w:rsidRDefault="00DD3CC4" w:rsidP="007B1033">
      <w:pPr>
        <w:pStyle w:val="1"/>
        <w:numPr>
          <w:ilvl w:val="0"/>
          <w:numId w:val="2"/>
        </w:numPr>
      </w:pPr>
      <w:bookmarkStart w:id="2" w:name="_Toc403145444"/>
      <w:r>
        <w:rPr>
          <w:rFonts w:hint="eastAsia"/>
        </w:rPr>
        <w:lastRenderedPageBreak/>
        <w:t>制作</w:t>
      </w:r>
      <w:r>
        <w:rPr>
          <w:rFonts w:hint="eastAsia"/>
        </w:rPr>
        <w:t>RPM</w:t>
      </w:r>
      <w:r>
        <w:rPr>
          <w:rFonts w:hint="eastAsia"/>
        </w:rPr>
        <w:t>安装包</w:t>
      </w:r>
      <w:bookmarkEnd w:id="2"/>
    </w:p>
    <w:p w:rsidR="008310BD" w:rsidRDefault="008310BD" w:rsidP="00DD3CC4">
      <w:pPr>
        <w:pStyle w:val="2"/>
      </w:pPr>
      <w:bookmarkStart w:id="3" w:name="_Toc403145445"/>
      <w:r>
        <w:rPr>
          <w:rFonts w:hint="eastAsia"/>
        </w:rPr>
        <w:t>构建</w:t>
      </w:r>
      <w:r>
        <w:rPr>
          <w:rFonts w:hint="eastAsia"/>
        </w:rPr>
        <w:t>RPM</w:t>
      </w:r>
      <w:r>
        <w:rPr>
          <w:rFonts w:hint="eastAsia"/>
        </w:rPr>
        <w:t>打包环境</w:t>
      </w:r>
      <w:bookmarkEnd w:id="3"/>
    </w:p>
    <w:p w:rsidR="007C33C0" w:rsidRDefault="007C33C0" w:rsidP="00246BB0">
      <w:pPr>
        <w:pStyle w:val="a0"/>
        <w:numPr>
          <w:ilvl w:val="0"/>
          <w:numId w:val="6"/>
        </w:numPr>
      </w:pPr>
      <w:r>
        <w:rPr>
          <w:rFonts w:hint="eastAsia"/>
        </w:rPr>
        <w:t>安装</w:t>
      </w:r>
      <w:r>
        <w:rPr>
          <w:rFonts w:hint="eastAsia"/>
        </w:rPr>
        <w:t>rpmbuild</w:t>
      </w:r>
      <w:r>
        <w:rPr>
          <w:rFonts w:hint="eastAsia"/>
        </w:rPr>
        <w:t>相关软件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86"/>
      </w:tblGrid>
      <w:tr w:rsidR="00DA1094" w:rsidTr="00DA1094">
        <w:tc>
          <w:tcPr>
            <w:tcW w:w="9286" w:type="dxa"/>
          </w:tcPr>
          <w:p w:rsidR="00DA1094" w:rsidRDefault="00DA1094" w:rsidP="00DA1094">
            <w:pPr>
              <w:pStyle w:val="a0"/>
            </w:pPr>
            <w:r>
              <w:rPr>
                <w:rFonts w:hint="eastAsia"/>
              </w:rPr>
              <w:t># yum install rpmbuild</w:t>
            </w:r>
            <w:r w:rsidR="00CB66AA">
              <w:rPr>
                <w:rFonts w:hint="eastAsia"/>
              </w:rPr>
              <w:t xml:space="preserve"> </w:t>
            </w:r>
            <w:r w:rsidR="00CB66AA" w:rsidRPr="00CB66AA">
              <w:t>redhat-rpm-config</w:t>
            </w:r>
          </w:p>
        </w:tc>
      </w:tr>
    </w:tbl>
    <w:p w:rsidR="00DA1094" w:rsidRDefault="00DA1094" w:rsidP="00DA1094">
      <w:pPr>
        <w:pStyle w:val="a0"/>
      </w:pPr>
    </w:p>
    <w:p w:rsidR="00246BB0" w:rsidRDefault="00246BB0" w:rsidP="00246BB0">
      <w:pPr>
        <w:pStyle w:val="a0"/>
        <w:numPr>
          <w:ilvl w:val="0"/>
          <w:numId w:val="6"/>
        </w:numPr>
      </w:pPr>
      <w:r>
        <w:rPr>
          <w:rFonts w:hint="eastAsia"/>
        </w:rPr>
        <w:t>准备目录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86"/>
      </w:tblGrid>
      <w:tr w:rsidR="00246BB0" w:rsidTr="00246BB0">
        <w:tc>
          <w:tcPr>
            <w:tcW w:w="9286" w:type="dxa"/>
          </w:tcPr>
          <w:p w:rsidR="00246BB0" w:rsidRDefault="00246BB0" w:rsidP="00246BB0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="00D03FB6">
              <w:rPr>
                <w:rFonts w:hint="eastAsia"/>
              </w:rPr>
              <w:t>(root</w:t>
            </w:r>
            <w:r w:rsidR="00D03FB6">
              <w:rPr>
                <w:rFonts w:hint="eastAsia"/>
              </w:rPr>
              <w:t>用户登陆</w:t>
            </w:r>
            <w:r w:rsidR="00D03FB6">
              <w:rPr>
                <w:rFonts w:hint="eastAsia"/>
              </w:rPr>
              <w:t>)</w:t>
            </w:r>
          </w:p>
          <w:p w:rsidR="00246BB0" w:rsidRPr="00246BB0" w:rsidRDefault="00246BB0" w:rsidP="00246BB0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246BB0">
              <w:t>mkdir -p ~/rpmbuild/{BUILD,RPMS,SOURCES,SPECS,SRPMS}</w:t>
            </w:r>
          </w:p>
        </w:tc>
      </w:tr>
    </w:tbl>
    <w:p w:rsidR="00246BB0" w:rsidRDefault="00246BB0" w:rsidP="00246BB0">
      <w:pPr>
        <w:pStyle w:val="a0"/>
      </w:pPr>
    </w:p>
    <w:p w:rsidR="00246BB0" w:rsidRDefault="00246BB0" w:rsidP="00246BB0">
      <w:pPr>
        <w:pStyle w:val="a0"/>
        <w:numPr>
          <w:ilvl w:val="0"/>
          <w:numId w:val="6"/>
        </w:numPr>
      </w:pPr>
      <w:r>
        <w:rPr>
          <w:rFonts w:hint="eastAsia"/>
        </w:rPr>
        <w:t>配置环境变量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86"/>
      </w:tblGrid>
      <w:tr w:rsidR="00E81C54" w:rsidTr="00E81C54">
        <w:tc>
          <w:tcPr>
            <w:tcW w:w="9286" w:type="dxa"/>
          </w:tcPr>
          <w:p w:rsidR="00E81C54" w:rsidRDefault="00E81C54" w:rsidP="00E81C54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E81C54">
              <w:t>echo '%_topdir %(echo $HOME)/rpmbuild' &gt; ~/.rpmmacros</w:t>
            </w:r>
          </w:p>
        </w:tc>
      </w:tr>
    </w:tbl>
    <w:p w:rsidR="00433F9D" w:rsidRDefault="00433F9D" w:rsidP="00433F9D"/>
    <w:p w:rsidR="00433F9D" w:rsidRDefault="00433F9D" w:rsidP="00433F9D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系统自带的环境变量的定义</w:t>
      </w:r>
      <w:r w:rsidR="00914FAB">
        <w:rPr>
          <w:rFonts w:hint="eastAsia"/>
        </w:rPr>
        <w:t>可参考“</w:t>
      </w:r>
      <w:r w:rsidR="00914FAB">
        <w:rPr>
          <w:rFonts w:hint="eastAsia"/>
        </w:rPr>
        <w:t>RPMMacros</w:t>
      </w:r>
      <w:r w:rsidR="00914FAB">
        <w:rPr>
          <w:rFonts w:hint="eastAsia"/>
        </w:rPr>
        <w:t>”</w:t>
      </w:r>
      <w:r w:rsidR="00641AD4">
        <w:rPr>
          <w:rFonts w:hint="eastAsia"/>
        </w:rPr>
        <w:t>的说明，附录参考文档有详细说明，此处不再赘述</w:t>
      </w:r>
    </w:p>
    <w:p w:rsidR="003F4A41" w:rsidRPr="00BF7DBA" w:rsidRDefault="003F4A41" w:rsidP="00BF7DBA">
      <w:pPr>
        <w:pStyle w:val="3"/>
        <w:ind w:left="0"/>
      </w:pPr>
      <w:bookmarkStart w:id="4" w:name="_Toc403145446"/>
      <w:r w:rsidRPr="00BF7DBA">
        <w:rPr>
          <w:rFonts w:hint="eastAsia"/>
        </w:rPr>
        <w:t>RPM</w:t>
      </w:r>
      <w:r w:rsidRPr="00BF7DBA">
        <w:rPr>
          <w:rFonts w:hint="eastAsia"/>
        </w:rPr>
        <w:t>安装包制作原理</w:t>
      </w:r>
      <w:bookmarkEnd w:id="4"/>
    </w:p>
    <w:p w:rsidR="00061069" w:rsidRDefault="00373EDA" w:rsidP="00061069">
      <w:pPr>
        <w:ind w:firstLine="425"/>
      </w:pPr>
      <w:r>
        <w:rPr>
          <w:rFonts w:hint="eastAsia"/>
        </w:rPr>
        <w:t>SunrunOS</w:t>
      </w:r>
      <w:r>
        <w:rPr>
          <w:rFonts w:hint="eastAsia"/>
        </w:rPr>
        <w:t>中的</w:t>
      </w:r>
      <w:r>
        <w:rPr>
          <w:rFonts w:hint="eastAsia"/>
        </w:rPr>
        <w:t>RPM</w:t>
      </w:r>
      <w:r>
        <w:rPr>
          <w:rFonts w:hint="eastAsia"/>
        </w:rPr>
        <w:t>包全部都是根据已编译的二进制文件或者相关配置文件生成</w:t>
      </w:r>
      <w:r>
        <w:rPr>
          <w:rFonts w:hint="eastAsia"/>
        </w:rPr>
        <w:t>RPM</w:t>
      </w:r>
      <w:r>
        <w:rPr>
          <w:rFonts w:hint="eastAsia"/>
        </w:rPr>
        <w:t>包，所以在制作</w:t>
      </w:r>
      <w:r>
        <w:rPr>
          <w:rFonts w:hint="eastAsia"/>
        </w:rPr>
        <w:t>RPM</w:t>
      </w:r>
      <w:r>
        <w:rPr>
          <w:rFonts w:hint="eastAsia"/>
        </w:rPr>
        <w:t>包过程中不需要从源码进行重新编译</w:t>
      </w:r>
      <w:r w:rsidR="00061069">
        <w:rPr>
          <w:rFonts w:hint="eastAsia"/>
        </w:rPr>
        <w:t>，每个</w:t>
      </w:r>
      <w:r w:rsidR="00061069">
        <w:rPr>
          <w:rFonts w:hint="eastAsia"/>
        </w:rPr>
        <w:t>RPM</w:t>
      </w:r>
      <w:r w:rsidR="00061069">
        <w:rPr>
          <w:rFonts w:hint="eastAsia"/>
        </w:rPr>
        <w:t>包中的源文件都是需要安装的文件的</w:t>
      </w:r>
      <w:r w:rsidR="00061069">
        <w:rPr>
          <w:rFonts w:hint="eastAsia"/>
        </w:rPr>
        <w:t>tar.gz</w:t>
      </w:r>
      <w:r w:rsidR="00061069">
        <w:rPr>
          <w:rFonts w:hint="eastAsia"/>
        </w:rPr>
        <w:t>文件。</w:t>
      </w:r>
    </w:p>
    <w:p w:rsidR="00C50468" w:rsidRDefault="00C50468" w:rsidP="00061069">
      <w:pPr>
        <w:ind w:firstLine="425"/>
      </w:pPr>
      <w:r>
        <w:rPr>
          <w:rFonts w:hint="eastAsia"/>
        </w:rPr>
        <w:t>以下是对各个环节的主要工作的详细说明</w:t>
      </w:r>
      <w:r w:rsidR="00367461">
        <w:rPr>
          <w:rFonts w:hint="eastAsia"/>
        </w:rPr>
        <w:t>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6A7096" w:rsidTr="006A7096">
        <w:tc>
          <w:tcPr>
            <w:tcW w:w="4643" w:type="dxa"/>
          </w:tcPr>
          <w:p w:rsidR="006A7096" w:rsidRDefault="006A7096" w:rsidP="006A7096">
            <w:r>
              <w:rPr>
                <w:rFonts w:hint="eastAsia"/>
              </w:rPr>
              <w:t>%pre</w:t>
            </w:r>
          </w:p>
        </w:tc>
        <w:tc>
          <w:tcPr>
            <w:tcW w:w="4643" w:type="dxa"/>
          </w:tcPr>
          <w:p w:rsidR="006A7096" w:rsidRDefault="006A7096" w:rsidP="007E0F9A">
            <w:r>
              <w:rPr>
                <w:rFonts w:hint="eastAsia"/>
              </w:rPr>
              <w:t>解压</w:t>
            </w:r>
            <w:r w:rsidR="007E0F9A">
              <w:rPr>
                <w:rFonts w:hint="eastAsia"/>
              </w:rPr>
              <w:t>源文件</w:t>
            </w:r>
          </w:p>
        </w:tc>
      </w:tr>
      <w:tr w:rsidR="007E0F9A" w:rsidTr="006A7096">
        <w:tc>
          <w:tcPr>
            <w:tcW w:w="4643" w:type="dxa"/>
          </w:tcPr>
          <w:p w:rsidR="007E0F9A" w:rsidRDefault="007E0F9A" w:rsidP="006A7096">
            <w:r>
              <w:rPr>
                <w:rFonts w:hint="eastAsia"/>
              </w:rPr>
              <w:t>%install</w:t>
            </w:r>
          </w:p>
        </w:tc>
        <w:tc>
          <w:tcPr>
            <w:tcW w:w="4643" w:type="dxa"/>
          </w:tcPr>
          <w:p w:rsidR="007E0F9A" w:rsidRDefault="007E0F9A" w:rsidP="006A7096">
            <w:r>
              <w:rPr>
                <w:rFonts w:hint="eastAsia"/>
              </w:rPr>
              <w:t>将源文件拷贝到</w:t>
            </w:r>
            <w:r>
              <w:rPr>
                <w:rFonts w:hint="eastAsia"/>
              </w:rPr>
              <w:t>RPMBUILDROOT</w:t>
            </w:r>
            <w:r>
              <w:rPr>
                <w:rFonts w:hint="eastAsia"/>
              </w:rPr>
              <w:t>目录</w:t>
            </w:r>
          </w:p>
        </w:tc>
      </w:tr>
      <w:tr w:rsidR="007E0F9A" w:rsidTr="006A7096">
        <w:tc>
          <w:tcPr>
            <w:tcW w:w="4643" w:type="dxa"/>
          </w:tcPr>
          <w:p w:rsidR="007E0F9A" w:rsidRDefault="007E0F9A" w:rsidP="006A7096">
            <w:r>
              <w:rPr>
                <w:rFonts w:hint="eastAsia"/>
              </w:rPr>
              <w:t>%files</w:t>
            </w:r>
          </w:p>
        </w:tc>
        <w:tc>
          <w:tcPr>
            <w:tcW w:w="4643" w:type="dxa"/>
          </w:tcPr>
          <w:p w:rsidR="007E0F9A" w:rsidRDefault="007E0F9A" w:rsidP="006A7096">
            <w:r>
              <w:rPr>
                <w:rFonts w:hint="eastAsia"/>
              </w:rPr>
              <w:t>文件清单</w:t>
            </w:r>
          </w:p>
        </w:tc>
      </w:tr>
    </w:tbl>
    <w:p w:rsidR="006A7096" w:rsidRDefault="006A7096" w:rsidP="006A7096"/>
    <w:p w:rsidR="00DD3CC4" w:rsidRDefault="00DD3CC4" w:rsidP="00DD3CC4">
      <w:pPr>
        <w:pStyle w:val="2"/>
      </w:pPr>
      <w:bookmarkStart w:id="5" w:name="_Toc403145447"/>
      <w:r>
        <w:rPr>
          <w:rFonts w:hint="eastAsia"/>
        </w:rPr>
        <w:t>RPM</w:t>
      </w:r>
      <w:r>
        <w:rPr>
          <w:rFonts w:hint="eastAsia"/>
        </w:rPr>
        <w:t>安装包</w:t>
      </w:r>
      <w:bookmarkEnd w:id="5"/>
    </w:p>
    <w:p w:rsidR="004527CA" w:rsidRPr="00573B30" w:rsidRDefault="004527CA" w:rsidP="004527CA">
      <w:pPr>
        <w:pStyle w:val="a0"/>
      </w:pPr>
    </w:p>
    <w:p w:rsidR="00AC5162" w:rsidRDefault="00A52990" w:rsidP="00BF7DBA">
      <w:pPr>
        <w:pStyle w:val="3"/>
        <w:ind w:left="0"/>
      </w:pPr>
      <w:bookmarkStart w:id="6" w:name="_Toc403145448"/>
      <w:r>
        <w:t>SunrunVAS-</w:t>
      </w:r>
      <w:r>
        <w:rPr>
          <w:rFonts w:hint="eastAsia"/>
        </w:rPr>
        <w:t>rdp</w:t>
      </w:r>
      <w:bookmarkEnd w:id="6"/>
    </w:p>
    <w:p w:rsidR="00DB688F" w:rsidRDefault="00DB688F" w:rsidP="00DB688F">
      <w:pPr>
        <w:pStyle w:val="a0"/>
        <w:numPr>
          <w:ilvl w:val="0"/>
          <w:numId w:val="6"/>
        </w:numPr>
      </w:pPr>
      <w:r>
        <w:rPr>
          <w:rFonts w:hint="eastAsia"/>
        </w:rPr>
        <w:t>制作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3"/>
        <w:gridCol w:w="7193"/>
      </w:tblGrid>
      <w:tr w:rsidR="00DB688F" w:rsidTr="008D76E1">
        <w:tc>
          <w:tcPr>
            <w:tcW w:w="2093" w:type="dxa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软件包名</w:t>
            </w:r>
          </w:p>
        </w:tc>
        <w:tc>
          <w:tcPr>
            <w:tcW w:w="7193" w:type="dxa"/>
          </w:tcPr>
          <w:p w:rsidR="00DB688F" w:rsidRDefault="00553575" w:rsidP="008D76E1">
            <w:pPr>
              <w:pStyle w:val="a0"/>
            </w:pPr>
            <w:r>
              <w:t>SunrunVAS-</w:t>
            </w:r>
            <w:r>
              <w:rPr>
                <w:rFonts w:hint="eastAsia"/>
              </w:rPr>
              <w:t>rdp</w:t>
            </w:r>
            <w:r w:rsidR="00DB688F" w:rsidRPr="009F78C8">
              <w:t>-3.4-0.el6.x86_64.rpm</w:t>
            </w:r>
          </w:p>
        </w:tc>
      </w:tr>
      <w:tr w:rsidR="00DB688F" w:rsidTr="008D76E1">
        <w:tc>
          <w:tcPr>
            <w:tcW w:w="2093" w:type="dxa"/>
            <w:vMerge w:val="restart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依赖包名（</w:t>
            </w:r>
            <w:r w:rsidRPr="00C42FAF">
              <w:rPr>
                <w:rFonts w:hint="eastAsia"/>
                <w:b/>
                <w:color w:val="FF0000"/>
              </w:rPr>
              <w:t>暂定</w:t>
            </w:r>
            <w:r>
              <w:rPr>
                <w:rFonts w:hint="eastAsia"/>
                <w:b/>
                <w:color w:val="FFFFFF" w:themeColor="background1"/>
              </w:rPr>
              <w:t>）</w:t>
            </w:r>
          </w:p>
        </w:tc>
        <w:tc>
          <w:tcPr>
            <w:tcW w:w="7193" w:type="dxa"/>
          </w:tcPr>
          <w:p w:rsidR="00DB688F" w:rsidRPr="00557AB4" w:rsidRDefault="009B2184" w:rsidP="00AC0D43">
            <w:pPr>
              <w:pStyle w:val="a0"/>
            </w:pPr>
            <w:r w:rsidRPr="009B2184">
              <w:t>openssl</w:t>
            </w:r>
          </w:p>
        </w:tc>
      </w:tr>
      <w:tr w:rsidR="00DB688F" w:rsidTr="008D76E1">
        <w:tc>
          <w:tcPr>
            <w:tcW w:w="2093" w:type="dxa"/>
            <w:vMerge/>
            <w:shd w:val="clear" w:color="auto" w:fill="00B0F0"/>
          </w:tcPr>
          <w:p w:rsidR="00DB688F" w:rsidRDefault="00DB688F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DB688F" w:rsidRPr="0059605A" w:rsidRDefault="00AC0D43" w:rsidP="00AC0D43">
            <w:pPr>
              <w:pStyle w:val="a0"/>
            </w:pPr>
            <w:r w:rsidRPr="009B2184">
              <w:t>libX11</w:t>
            </w:r>
          </w:p>
        </w:tc>
      </w:tr>
      <w:tr w:rsidR="00DB688F" w:rsidTr="008D76E1">
        <w:tc>
          <w:tcPr>
            <w:tcW w:w="2093" w:type="dxa"/>
            <w:vMerge/>
            <w:shd w:val="clear" w:color="auto" w:fill="00B0F0"/>
          </w:tcPr>
          <w:p w:rsidR="00DB688F" w:rsidRDefault="00DB688F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DB688F" w:rsidRPr="0059605A" w:rsidRDefault="00AC0D43" w:rsidP="00AC0D43">
            <w:pPr>
              <w:pStyle w:val="a0"/>
            </w:pPr>
            <w:r w:rsidRPr="009B2184">
              <w:t>glibc</w:t>
            </w:r>
          </w:p>
        </w:tc>
      </w:tr>
      <w:tr w:rsidR="00DB688F" w:rsidTr="008D76E1">
        <w:tc>
          <w:tcPr>
            <w:tcW w:w="2093" w:type="dxa"/>
            <w:vMerge/>
            <w:shd w:val="clear" w:color="auto" w:fill="00B0F0"/>
          </w:tcPr>
          <w:p w:rsidR="00DB688F" w:rsidRDefault="00DB688F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DB688F" w:rsidRPr="0059605A" w:rsidRDefault="00AC0D43" w:rsidP="00AC0D43">
            <w:pPr>
              <w:pStyle w:val="a0"/>
            </w:pPr>
            <w:r w:rsidRPr="009B2184">
              <w:t>krb5-libs</w:t>
            </w:r>
          </w:p>
        </w:tc>
      </w:tr>
      <w:tr w:rsidR="00DB688F" w:rsidTr="008D76E1">
        <w:tc>
          <w:tcPr>
            <w:tcW w:w="2093" w:type="dxa"/>
            <w:vMerge/>
            <w:shd w:val="clear" w:color="auto" w:fill="00B0F0"/>
          </w:tcPr>
          <w:p w:rsidR="00DB688F" w:rsidRDefault="00DB688F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DB688F" w:rsidRPr="0059605A" w:rsidRDefault="00AC0D43" w:rsidP="00AC0D43">
            <w:pPr>
              <w:pStyle w:val="a0"/>
            </w:pPr>
            <w:r w:rsidRPr="009B2184">
              <w:t>libcom_err</w:t>
            </w:r>
          </w:p>
        </w:tc>
      </w:tr>
      <w:tr w:rsidR="00AC0D43" w:rsidTr="008D76E1">
        <w:tc>
          <w:tcPr>
            <w:tcW w:w="2093" w:type="dxa"/>
            <w:vMerge/>
            <w:shd w:val="clear" w:color="auto" w:fill="00B0F0"/>
          </w:tcPr>
          <w:p w:rsidR="00AC0D43" w:rsidRDefault="00AC0D43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AC0D43" w:rsidRPr="009B2184" w:rsidRDefault="00AC0D43" w:rsidP="008D76E1">
            <w:pPr>
              <w:pStyle w:val="a0"/>
            </w:pPr>
            <w:r w:rsidRPr="009B2184">
              <w:t>zlib</w:t>
            </w:r>
          </w:p>
        </w:tc>
      </w:tr>
      <w:tr w:rsidR="00AC0D43" w:rsidTr="008D76E1">
        <w:tc>
          <w:tcPr>
            <w:tcW w:w="2093" w:type="dxa"/>
            <w:vMerge/>
            <w:shd w:val="clear" w:color="auto" w:fill="00B0F0"/>
          </w:tcPr>
          <w:p w:rsidR="00AC0D43" w:rsidRDefault="00AC0D43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AC0D43" w:rsidRPr="009B2184" w:rsidRDefault="00AC0D43" w:rsidP="008D76E1">
            <w:pPr>
              <w:pStyle w:val="a0"/>
            </w:pPr>
            <w:r w:rsidRPr="009B2184">
              <w:t>libxcb</w:t>
            </w:r>
          </w:p>
        </w:tc>
      </w:tr>
      <w:tr w:rsidR="00AC0D43" w:rsidTr="008D76E1">
        <w:tc>
          <w:tcPr>
            <w:tcW w:w="2093" w:type="dxa"/>
            <w:vMerge/>
            <w:shd w:val="clear" w:color="auto" w:fill="00B0F0"/>
          </w:tcPr>
          <w:p w:rsidR="00AC0D43" w:rsidRDefault="00AC0D43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AC0D43" w:rsidRPr="009B2184" w:rsidRDefault="00AC0D43" w:rsidP="008D76E1">
            <w:pPr>
              <w:pStyle w:val="a0"/>
            </w:pPr>
            <w:r w:rsidRPr="009B2184">
              <w:t>keyutils-libs</w:t>
            </w:r>
          </w:p>
        </w:tc>
      </w:tr>
      <w:tr w:rsidR="00AC0D43" w:rsidTr="008D76E1">
        <w:tc>
          <w:tcPr>
            <w:tcW w:w="2093" w:type="dxa"/>
            <w:vMerge/>
            <w:shd w:val="clear" w:color="auto" w:fill="00B0F0"/>
          </w:tcPr>
          <w:p w:rsidR="00AC0D43" w:rsidRDefault="00AC0D43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AC0D43" w:rsidRPr="009B2184" w:rsidRDefault="00AC0D43" w:rsidP="00AC0D43">
            <w:pPr>
              <w:pStyle w:val="a0"/>
            </w:pPr>
            <w:r w:rsidRPr="009B2184">
              <w:t>libXau</w:t>
            </w:r>
          </w:p>
        </w:tc>
      </w:tr>
      <w:tr w:rsidR="00AC0D43" w:rsidTr="008D76E1">
        <w:tc>
          <w:tcPr>
            <w:tcW w:w="2093" w:type="dxa"/>
            <w:vMerge/>
            <w:shd w:val="clear" w:color="auto" w:fill="00B0F0"/>
          </w:tcPr>
          <w:p w:rsidR="00AC0D43" w:rsidRDefault="00AC0D43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AC0D43" w:rsidRPr="009B2184" w:rsidRDefault="00AC0D43" w:rsidP="008D76E1">
            <w:pPr>
              <w:pStyle w:val="a0"/>
            </w:pPr>
            <w:r w:rsidRPr="009B2184">
              <w:t>libselinux</w:t>
            </w:r>
          </w:p>
        </w:tc>
      </w:tr>
      <w:tr w:rsidR="00DB688F" w:rsidTr="008D76E1">
        <w:tc>
          <w:tcPr>
            <w:tcW w:w="2093" w:type="dxa"/>
            <w:vMerge/>
            <w:shd w:val="clear" w:color="auto" w:fill="00B0F0"/>
          </w:tcPr>
          <w:p w:rsidR="00DB688F" w:rsidRDefault="00DB688F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DB688F" w:rsidRPr="00557AB4" w:rsidRDefault="00AC0D43" w:rsidP="008D76E1">
            <w:pPr>
              <w:pStyle w:val="a0"/>
            </w:pPr>
            <w:r w:rsidRPr="009B2184">
              <w:t>libXpm</w:t>
            </w:r>
          </w:p>
        </w:tc>
      </w:tr>
      <w:tr w:rsidR="00DB688F" w:rsidTr="008D76E1">
        <w:tc>
          <w:tcPr>
            <w:tcW w:w="2093" w:type="dxa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lastRenderedPageBreak/>
              <w:t>源文件</w:t>
            </w:r>
            <w:r>
              <w:rPr>
                <w:rFonts w:hint="eastAsia"/>
                <w:b/>
                <w:color w:val="FFFFFF" w:themeColor="background1"/>
              </w:rPr>
              <w:t>URL</w:t>
            </w:r>
          </w:p>
        </w:tc>
        <w:tc>
          <w:tcPr>
            <w:tcW w:w="7193" w:type="dxa"/>
          </w:tcPr>
          <w:p w:rsidR="00DB688F" w:rsidRDefault="00DB688F" w:rsidP="008D76E1">
            <w:pPr>
              <w:pStyle w:val="a0"/>
            </w:pPr>
          </w:p>
        </w:tc>
      </w:tr>
      <w:tr w:rsidR="00DB688F" w:rsidTr="008D76E1">
        <w:tc>
          <w:tcPr>
            <w:tcW w:w="2093" w:type="dxa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源文件目录名</w:t>
            </w:r>
          </w:p>
        </w:tc>
        <w:tc>
          <w:tcPr>
            <w:tcW w:w="7193" w:type="dxa"/>
          </w:tcPr>
          <w:p w:rsidR="00DB688F" w:rsidRPr="003B77DA" w:rsidRDefault="00DB688F" w:rsidP="008D76E1">
            <w:pPr>
              <w:pStyle w:val="a0"/>
            </w:pPr>
          </w:p>
        </w:tc>
      </w:tr>
      <w:tr w:rsidR="00DB688F" w:rsidTr="008D76E1">
        <w:tc>
          <w:tcPr>
            <w:tcW w:w="2093" w:type="dxa"/>
            <w:vMerge w:val="restart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文件清单</w:t>
            </w:r>
          </w:p>
        </w:tc>
        <w:tc>
          <w:tcPr>
            <w:tcW w:w="7193" w:type="dxa"/>
          </w:tcPr>
          <w:p w:rsidR="00DB688F" w:rsidRDefault="00343DDD" w:rsidP="008D76E1">
            <w:pPr>
              <w:pStyle w:val="a0"/>
            </w:pPr>
            <w:r w:rsidRPr="00343DDD">
              <w:t>/usr/local/bin/vastrdp</w:t>
            </w:r>
          </w:p>
        </w:tc>
      </w:tr>
      <w:tr w:rsidR="00DB688F" w:rsidTr="008D76E1">
        <w:tc>
          <w:tcPr>
            <w:tcW w:w="2093" w:type="dxa"/>
            <w:vMerge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DB688F" w:rsidRPr="0005270B" w:rsidRDefault="00343DDD" w:rsidP="008D76E1">
            <w:pPr>
              <w:pStyle w:val="a0"/>
            </w:pPr>
            <w:r w:rsidRPr="00343DDD">
              <w:t>/usr/local/bin/cover</w:t>
            </w:r>
          </w:p>
        </w:tc>
      </w:tr>
      <w:tr w:rsidR="00DB688F" w:rsidTr="008D76E1">
        <w:tc>
          <w:tcPr>
            <w:tcW w:w="2093" w:type="dxa"/>
            <w:vMerge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DB688F" w:rsidRPr="000C7D59" w:rsidRDefault="00343DDD" w:rsidP="008D76E1">
            <w:pPr>
              <w:pStyle w:val="a0"/>
            </w:pPr>
            <w:r w:rsidRPr="00343DDD">
              <w:t>/usr/local/bin</w:t>
            </w:r>
            <w:r>
              <w:rPr>
                <w:rFonts w:hint="eastAsia"/>
              </w:rPr>
              <w:t>/</w:t>
            </w:r>
            <w:r w:rsidRPr="00343DDD">
              <w:t>.cover</w:t>
            </w:r>
            <w:r>
              <w:rPr>
                <w:rFonts w:hint="eastAsia"/>
              </w:rPr>
              <w:t>/image/</w:t>
            </w:r>
          </w:p>
        </w:tc>
      </w:tr>
      <w:tr w:rsidR="00DB688F" w:rsidTr="008D76E1">
        <w:tc>
          <w:tcPr>
            <w:tcW w:w="2093" w:type="dxa"/>
            <w:vMerge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DB688F" w:rsidRPr="0005270B" w:rsidRDefault="00343DDD" w:rsidP="008D76E1">
            <w:pPr>
              <w:pStyle w:val="a0"/>
            </w:pPr>
            <w:r w:rsidRPr="00343DDD">
              <w:t>/usr/local/bin</w:t>
            </w:r>
            <w:r>
              <w:rPr>
                <w:rFonts w:hint="eastAsia"/>
              </w:rPr>
              <w:t>/</w:t>
            </w:r>
            <w:r w:rsidRPr="00343DDD">
              <w:t>.cover</w:t>
            </w:r>
            <w:r>
              <w:rPr>
                <w:rFonts w:hint="eastAsia"/>
              </w:rPr>
              <w:t>/config/</w:t>
            </w:r>
          </w:p>
        </w:tc>
      </w:tr>
      <w:tr w:rsidR="00DB688F" w:rsidTr="008D76E1">
        <w:tc>
          <w:tcPr>
            <w:tcW w:w="2093" w:type="dxa"/>
            <w:vMerge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DB688F" w:rsidRDefault="00343DDD" w:rsidP="008D76E1">
            <w:pPr>
              <w:pStyle w:val="a0"/>
            </w:pPr>
            <w:r w:rsidRPr="00343DDD">
              <w:t>/usr/local/share/vastrdp/keymaps/</w:t>
            </w:r>
          </w:p>
        </w:tc>
      </w:tr>
      <w:tr w:rsidR="00DB688F" w:rsidTr="008D76E1">
        <w:tc>
          <w:tcPr>
            <w:tcW w:w="2093" w:type="dxa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SPEC</w:t>
            </w:r>
            <w:r w:rsidRPr="001B20F6">
              <w:rPr>
                <w:rFonts w:hint="eastAsia"/>
                <w:b/>
                <w:color w:val="FFFFFF" w:themeColor="background1"/>
              </w:rPr>
              <w:t>文件名</w:t>
            </w:r>
          </w:p>
        </w:tc>
        <w:tc>
          <w:tcPr>
            <w:tcW w:w="7193" w:type="dxa"/>
          </w:tcPr>
          <w:p w:rsidR="00DB688F" w:rsidRPr="0005270B" w:rsidRDefault="00DB688F" w:rsidP="008D76E1">
            <w:pPr>
              <w:pStyle w:val="a0"/>
            </w:pPr>
          </w:p>
        </w:tc>
      </w:tr>
      <w:tr w:rsidR="00DB688F" w:rsidTr="008D76E1">
        <w:tc>
          <w:tcPr>
            <w:tcW w:w="2093" w:type="dxa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兼容</w:t>
            </w:r>
          </w:p>
        </w:tc>
        <w:tc>
          <w:tcPr>
            <w:tcW w:w="7193" w:type="dxa"/>
          </w:tcPr>
          <w:p w:rsidR="00DB688F" w:rsidRPr="006F118B" w:rsidRDefault="00DB688F" w:rsidP="008D76E1">
            <w:pPr>
              <w:pStyle w:val="a0"/>
            </w:pPr>
            <w:r>
              <w:rPr>
                <w:rFonts w:hint="eastAsia"/>
              </w:rPr>
              <w:t>目前只有</w:t>
            </w:r>
            <w:r>
              <w:rPr>
                <w:rFonts w:hint="eastAsia"/>
              </w:rPr>
              <w:t>x86_64</w:t>
            </w:r>
            <w:r>
              <w:rPr>
                <w:rFonts w:hint="eastAsia"/>
              </w:rPr>
              <w:t>版本</w:t>
            </w:r>
          </w:p>
        </w:tc>
      </w:tr>
      <w:tr w:rsidR="00DB688F" w:rsidTr="008D76E1">
        <w:tc>
          <w:tcPr>
            <w:tcW w:w="2093" w:type="dxa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编译命令行</w:t>
            </w:r>
          </w:p>
        </w:tc>
        <w:tc>
          <w:tcPr>
            <w:tcW w:w="7193" w:type="dxa"/>
          </w:tcPr>
          <w:p w:rsidR="00DB688F" w:rsidRDefault="00DB688F" w:rsidP="008D76E1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2D717C">
              <w:t xml:space="preserve">rpmbuild -bb </w:t>
            </w:r>
            <w:r w:rsidRPr="00651EB6">
              <w:t>sunrunvascore.spec</w:t>
            </w:r>
          </w:p>
        </w:tc>
      </w:tr>
      <w:tr w:rsidR="00DB688F" w:rsidTr="008D76E1">
        <w:tc>
          <w:tcPr>
            <w:tcW w:w="2093" w:type="dxa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说明</w:t>
            </w:r>
          </w:p>
        </w:tc>
        <w:tc>
          <w:tcPr>
            <w:tcW w:w="7193" w:type="dxa"/>
          </w:tcPr>
          <w:p w:rsidR="00DB688F" w:rsidRDefault="00DB688F" w:rsidP="008D76E1">
            <w:pPr>
              <w:pStyle w:val="a0"/>
            </w:pPr>
          </w:p>
        </w:tc>
      </w:tr>
    </w:tbl>
    <w:p w:rsidR="00DB688F" w:rsidRPr="00DB688F" w:rsidRDefault="00DB688F" w:rsidP="00DB688F">
      <w:pPr>
        <w:pStyle w:val="a0"/>
      </w:pPr>
    </w:p>
    <w:p w:rsidR="00DE5153" w:rsidRDefault="00416F34" w:rsidP="00BF7DBA">
      <w:pPr>
        <w:pStyle w:val="3"/>
        <w:ind w:left="0"/>
      </w:pPr>
      <w:bookmarkStart w:id="7" w:name="_Toc403145449"/>
      <w:r>
        <w:t>SunrunVAS-</w:t>
      </w:r>
      <w:r>
        <w:rPr>
          <w:rFonts w:hint="eastAsia"/>
        </w:rPr>
        <w:t>spice</w:t>
      </w:r>
      <w:bookmarkEnd w:id="7"/>
    </w:p>
    <w:p w:rsidR="00DB688F" w:rsidRDefault="00DB688F" w:rsidP="00DB688F">
      <w:pPr>
        <w:pStyle w:val="a0"/>
        <w:numPr>
          <w:ilvl w:val="0"/>
          <w:numId w:val="6"/>
        </w:numPr>
      </w:pPr>
      <w:r>
        <w:rPr>
          <w:rFonts w:hint="eastAsia"/>
        </w:rPr>
        <w:t>制作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3"/>
        <w:gridCol w:w="7193"/>
      </w:tblGrid>
      <w:tr w:rsidR="00DB688F" w:rsidTr="008D76E1">
        <w:tc>
          <w:tcPr>
            <w:tcW w:w="2093" w:type="dxa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软件包名</w:t>
            </w:r>
          </w:p>
        </w:tc>
        <w:tc>
          <w:tcPr>
            <w:tcW w:w="7193" w:type="dxa"/>
          </w:tcPr>
          <w:p w:rsidR="00DB688F" w:rsidRDefault="00D24204" w:rsidP="008D76E1">
            <w:pPr>
              <w:pStyle w:val="a0"/>
            </w:pPr>
            <w:r>
              <w:t>SunrunVAS-</w:t>
            </w:r>
            <w:r>
              <w:rPr>
                <w:rFonts w:hint="eastAsia"/>
              </w:rPr>
              <w:t>spice</w:t>
            </w:r>
            <w:r w:rsidR="00DB688F" w:rsidRPr="009F78C8">
              <w:t>-3.4-0.el6.x86_64.rpm</w:t>
            </w:r>
          </w:p>
        </w:tc>
      </w:tr>
      <w:tr w:rsidR="00DB688F" w:rsidTr="008D76E1">
        <w:tc>
          <w:tcPr>
            <w:tcW w:w="2093" w:type="dxa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依赖包名（</w:t>
            </w:r>
            <w:r w:rsidRPr="00C42FAF">
              <w:rPr>
                <w:rFonts w:hint="eastAsia"/>
                <w:b/>
                <w:color w:val="FF0000"/>
              </w:rPr>
              <w:t>暂定</w:t>
            </w:r>
            <w:r>
              <w:rPr>
                <w:rFonts w:hint="eastAsia"/>
                <w:b/>
                <w:color w:val="FFFFFF" w:themeColor="background1"/>
              </w:rPr>
              <w:t>）</w:t>
            </w:r>
          </w:p>
        </w:tc>
        <w:tc>
          <w:tcPr>
            <w:tcW w:w="7193" w:type="dxa"/>
          </w:tcPr>
          <w:p w:rsidR="002E235D" w:rsidRDefault="002E235D" w:rsidP="002E235D">
            <w:pPr>
              <w:pStyle w:val="a0"/>
            </w:pPr>
            <w:r>
              <w:t>libjpeg-turbo</w:t>
            </w:r>
          </w:p>
          <w:p w:rsidR="002E235D" w:rsidRDefault="002E235D" w:rsidP="002E235D">
            <w:pPr>
              <w:pStyle w:val="a0"/>
            </w:pPr>
            <w:r>
              <w:t>zlib</w:t>
            </w:r>
          </w:p>
          <w:p w:rsidR="002E235D" w:rsidRDefault="002E235D" w:rsidP="002E235D">
            <w:pPr>
              <w:pStyle w:val="a0"/>
            </w:pPr>
            <w:r>
              <w:t>pixman</w:t>
            </w:r>
          </w:p>
          <w:p w:rsidR="002E235D" w:rsidRDefault="002E235D" w:rsidP="002E235D">
            <w:pPr>
              <w:pStyle w:val="a0"/>
            </w:pPr>
            <w:r>
              <w:t>openssl</w:t>
            </w:r>
          </w:p>
          <w:p w:rsidR="002E235D" w:rsidRDefault="002E235D" w:rsidP="002E235D">
            <w:pPr>
              <w:pStyle w:val="a0"/>
            </w:pPr>
            <w:r>
              <w:t>pulseaudio-libs-glib2</w:t>
            </w:r>
          </w:p>
          <w:p w:rsidR="002E235D" w:rsidRDefault="002E235D" w:rsidP="002E235D">
            <w:pPr>
              <w:pStyle w:val="a0"/>
            </w:pPr>
            <w:r>
              <w:t>pulseaudio-libs</w:t>
            </w:r>
          </w:p>
          <w:p w:rsidR="002E235D" w:rsidRDefault="002E235D" w:rsidP="002E235D">
            <w:pPr>
              <w:pStyle w:val="a0"/>
            </w:pPr>
            <w:r>
              <w:t>libusb1</w:t>
            </w:r>
          </w:p>
          <w:p w:rsidR="002E235D" w:rsidRDefault="002E235D" w:rsidP="002E235D">
            <w:pPr>
              <w:pStyle w:val="a0"/>
            </w:pPr>
            <w:r>
              <w:t>usbredir</w:t>
            </w:r>
          </w:p>
          <w:p w:rsidR="002E235D" w:rsidRDefault="002E235D" w:rsidP="002E235D">
            <w:pPr>
              <w:pStyle w:val="a0"/>
            </w:pPr>
            <w:r>
              <w:t>libgudev1</w:t>
            </w:r>
          </w:p>
          <w:p w:rsidR="002E235D" w:rsidRDefault="002E235D" w:rsidP="002E235D">
            <w:pPr>
              <w:pStyle w:val="a0"/>
            </w:pPr>
            <w:r>
              <w:t>libX11</w:t>
            </w:r>
          </w:p>
          <w:p w:rsidR="002E235D" w:rsidRDefault="002E235D" w:rsidP="002E235D">
            <w:pPr>
              <w:pStyle w:val="a0"/>
            </w:pPr>
            <w:r>
              <w:t>libXrandr</w:t>
            </w:r>
          </w:p>
          <w:p w:rsidR="002E235D" w:rsidRDefault="002E235D" w:rsidP="002E235D">
            <w:pPr>
              <w:pStyle w:val="a0"/>
            </w:pPr>
            <w:r>
              <w:t>gtk2</w:t>
            </w:r>
          </w:p>
          <w:p w:rsidR="002E235D" w:rsidRDefault="002E235D" w:rsidP="002E235D">
            <w:pPr>
              <w:pStyle w:val="a0"/>
            </w:pPr>
            <w:r>
              <w:t>atk</w:t>
            </w:r>
          </w:p>
          <w:p w:rsidR="002E235D" w:rsidRDefault="002E235D" w:rsidP="002E235D">
            <w:pPr>
              <w:pStyle w:val="a0"/>
            </w:pPr>
            <w:r>
              <w:t>glib2</w:t>
            </w:r>
          </w:p>
          <w:p w:rsidR="002E235D" w:rsidRDefault="002E235D" w:rsidP="002E235D">
            <w:pPr>
              <w:pStyle w:val="a0"/>
            </w:pPr>
            <w:r>
              <w:t>pango</w:t>
            </w:r>
          </w:p>
          <w:p w:rsidR="002E235D" w:rsidRDefault="002E235D" w:rsidP="002E235D">
            <w:pPr>
              <w:pStyle w:val="a0"/>
            </w:pPr>
            <w:r>
              <w:t>cairo</w:t>
            </w:r>
          </w:p>
          <w:p w:rsidR="002E235D" w:rsidRDefault="002E235D" w:rsidP="002E235D">
            <w:pPr>
              <w:pStyle w:val="a0"/>
            </w:pPr>
            <w:r>
              <w:t>freetype</w:t>
            </w:r>
          </w:p>
          <w:p w:rsidR="002E235D" w:rsidRDefault="002E235D" w:rsidP="002E235D">
            <w:pPr>
              <w:pStyle w:val="a0"/>
            </w:pPr>
            <w:r>
              <w:t>fontconfig</w:t>
            </w:r>
          </w:p>
          <w:p w:rsidR="002E235D" w:rsidRDefault="002E235D" w:rsidP="002E235D">
            <w:pPr>
              <w:pStyle w:val="a0"/>
            </w:pPr>
            <w:r>
              <w:t>glibc</w:t>
            </w:r>
          </w:p>
          <w:p w:rsidR="002E235D" w:rsidRDefault="002E235D" w:rsidP="002E235D">
            <w:pPr>
              <w:pStyle w:val="a0"/>
            </w:pPr>
            <w:r>
              <w:t>celt051</w:t>
            </w:r>
          </w:p>
          <w:p w:rsidR="002E235D" w:rsidRDefault="002E235D" w:rsidP="002E235D">
            <w:pPr>
              <w:pStyle w:val="a0"/>
            </w:pPr>
            <w:r>
              <w:t>cyrus-sasl-lib</w:t>
            </w:r>
          </w:p>
          <w:p w:rsidR="002E235D" w:rsidRDefault="002E235D" w:rsidP="002E235D">
            <w:pPr>
              <w:pStyle w:val="a0"/>
            </w:pPr>
            <w:r>
              <w:t>libcacard</w:t>
            </w:r>
          </w:p>
          <w:p w:rsidR="002E235D" w:rsidRDefault="002E235D" w:rsidP="002E235D">
            <w:pPr>
              <w:pStyle w:val="a0"/>
            </w:pPr>
            <w:r>
              <w:t>nss</w:t>
            </w:r>
          </w:p>
          <w:p w:rsidR="002E235D" w:rsidRDefault="002E235D" w:rsidP="002E235D">
            <w:pPr>
              <w:pStyle w:val="a0"/>
            </w:pPr>
            <w:r>
              <w:t>nss-util</w:t>
            </w:r>
          </w:p>
          <w:p w:rsidR="002E235D" w:rsidRDefault="002E235D" w:rsidP="002E235D">
            <w:pPr>
              <w:pStyle w:val="a0"/>
            </w:pPr>
            <w:r>
              <w:t>nspr</w:t>
            </w:r>
          </w:p>
          <w:p w:rsidR="002E235D" w:rsidRDefault="002E235D" w:rsidP="002E235D">
            <w:pPr>
              <w:pStyle w:val="a0"/>
            </w:pPr>
            <w:r>
              <w:t>krb5-libs</w:t>
            </w:r>
          </w:p>
          <w:p w:rsidR="002E235D" w:rsidRDefault="002E235D" w:rsidP="002E235D">
            <w:pPr>
              <w:pStyle w:val="a0"/>
            </w:pPr>
            <w:r>
              <w:t>libcom_err</w:t>
            </w:r>
          </w:p>
          <w:p w:rsidR="002E235D" w:rsidRDefault="002E235D" w:rsidP="002E235D">
            <w:pPr>
              <w:pStyle w:val="a0"/>
            </w:pPr>
            <w:r>
              <w:t>libSM</w:t>
            </w:r>
          </w:p>
          <w:p w:rsidR="002E235D" w:rsidRDefault="002E235D" w:rsidP="002E235D">
            <w:pPr>
              <w:pStyle w:val="a0"/>
            </w:pPr>
            <w:r>
              <w:t>libICE</w:t>
            </w:r>
          </w:p>
          <w:p w:rsidR="002E235D" w:rsidRDefault="002E235D" w:rsidP="002E235D">
            <w:pPr>
              <w:pStyle w:val="a0"/>
            </w:pPr>
            <w:r>
              <w:t>libXtst</w:t>
            </w:r>
          </w:p>
          <w:p w:rsidR="002E235D" w:rsidRDefault="002E235D" w:rsidP="002E235D">
            <w:pPr>
              <w:pStyle w:val="a0"/>
            </w:pPr>
            <w:r>
              <w:lastRenderedPageBreak/>
              <w:t>tcp_wrappers-libs</w:t>
            </w:r>
          </w:p>
          <w:p w:rsidR="002E235D" w:rsidRDefault="002E235D" w:rsidP="002E235D">
            <w:pPr>
              <w:pStyle w:val="a0"/>
            </w:pPr>
            <w:r>
              <w:t>libsndfile</w:t>
            </w:r>
          </w:p>
          <w:p w:rsidR="002E235D" w:rsidRDefault="002E235D" w:rsidP="002E235D">
            <w:pPr>
              <w:pStyle w:val="a0"/>
            </w:pPr>
            <w:r>
              <w:t>libasyncns</w:t>
            </w:r>
          </w:p>
          <w:p w:rsidR="002E235D" w:rsidRDefault="002E235D" w:rsidP="002E235D">
            <w:pPr>
              <w:pStyle w:val="a0"/>
            </w:pPr>
            <w:r>
              <w:t>dbus-libs</w:t>
            </w:r>
          </w:p>
          <w:p w:rsidR="002E235D" w:rsidRDefault="002E235D" w:rsidP="002E235D">
            <w:pPr>
              <w:pStyle w:val="a0"/>
            </w:pPr>
            <w:r>
              <w:t>libudev</w:t>
            </w:r>
          </w:p>
          <w:p w:rsidR="002E235D" w:rsidRDefault="002E235D" w:rsidP="002E235D">
            <w:pPr>
              <w:pStyle w:val="a0"/>
            </w:pPr>
            <w:r>
              <w:t>libxcb</w:t>
            </w:r>
          </w:p>
          <w:p w:rsidR="002E235D" w:rsidRDefault="002E235D" w:rsidP="002E235D">
            <w:pPr>
              <w:pStyle w:val="a0"/>
            </w:pPr>
            <w:r>
              <w:t>libXext</w:t>
            </w:r>
          </w:p>
          <w:p w:rsidR="002E235D" w:rsidRDefault="002E235D" w:rsidP="002E235D">
            <w:pPr>
              <w:pStyle w:val="a0"/>
            </w:pPr>
            <w:r>
              <w:t>libXrender</w:t>
            </w:r>
          </w:p>
          <w:p w:rsidR="002E235D" w:rsidRDefault="002E235D" w:rsidP="002E235D">
            <w:pPr>
              <w:pStyle w:val="a0"/>
            </w:pPr>
            <w:r>
              <w:t>libXfixes</w:t>
            </w:r>
          </w:p>
          <w:p w:rsidR="002E235D" w:rsidRDefault="002E235D" w:rsidP="002E235D">
            <w:pPr>
              <w:pStyle w:val="a0"/>
            </w:pPr>
            <w:r>
              <w:t>libXinerama</w:t>
            </w:r>
          </w:p>
          <w:p w:rsidR="002E235D" w:rsidRDefault="002E235D" w:rsidP="002E235D">
            <w:pPr>
              <w:pStyle w:val="a0"/>
            </w:pPr>
            <w:r>
              <w:t>libXi</w:t>
            </w:r>
          </w:p>
          <w:p w:rsidR="002E235D" w:rsidRDefault="002E235D" w:rsidP="002E235D">
            <w:pPr>
              <w:pStyle w:val="a0"/>
            </w:pPr>
            <w:r>
              <w:t>libXcursor</w:t>
            </w:r>
          </w:p>
          <w:p w:rsidR="002E235D" w:rsidRDefault="002E235D" w:rsidP="002E235D">
            <w:pPr>
              <w:pStyle w:val="a0"/>
            </w:pPr>
            <w:r>
              <w:t>libXcomposite</w:t>
            </w:r>
          </w:p>
          <w:p w:rsidR="002E235D" w:rsidRDefault="002E235D" w:rsidP="002E235D">
            <w:pPr>
              <w:pStyle w:val="a0"/>
            </w:pPr>
            <w:r>
              <w:t>libXdamage</w:t>
            </w:r>
          </w:p>
          <w:p w:rsidR="002E235D" w:rsidRDefault="002E235D" w:rsidP="002E235D">
            <w:pPr>
              <w:pStyle w:val="a0"/>
            </w:pPr>
            <w:r>
              <w:t>libselinux</w:t>
            </w:r>
          </w:p>
          <w:p w:rsidR="002E235D" w:rsidRDefault="002E235D" w:rsidP="002E235D">
            <w:pPr>
              <w:pStyle w:val="a0"/>
            </w:pPr>
            <w:r>
              <w:t>libpng</w:t>
            </w:r>
          </w:p>
          <w:p w:rsidR="002E235D" w:rsidRDefault="002E235D" w:rsidP="002E235D">
            <w:pPr>
              <w:pStyle w:val="a0"/>
            </w:pPr>
            <w:r>
              <w:t>expat</w:t>
            </w:r>
          </w:p>
          <w:p w:rsidR="002E235D" w:rsidRDefault="002E235D" w:rsidP="002E235D">
            <w:pPr>
              <w:pStyle w:val="a0"/>
            </w:pPr>
            <w:r>
              <w:t>keyutils-libs</w:t>
            </w:r>
          </w:p>
          <w:p w:rsidR="002E235D" w:rsidRDefault="002E235D" w:rsidP="002E235D">
            <w:pPr>
              <w:pStyle w:val="a0"/>
            </w:pPr>
            <w:r>
              <w:t>libuuid</w:t>
            </w:r>
          </w:p>
          <w:p w:rsidR="002E235D" w:rsidRDefault="002E235D" w:rsidP="002E235D">
            <w:pPr>
              <w:pStyle w:val="a0"/>
            </w:pPr>
            <w:r>
              <w:t>flac</w:t>
            </w:r>
          </w:p>
          <w:p w:rsidR="002E235D" w:rsidRDefault="002E235D" w:rsidP="002E235D">
            <w:pPr>
              <w:pStyle w:val="a0"/>
            </w:pPr>
            <w:r>
              <w:t>libvorbis</w:t>
            </w:r>
          </w:p>
          <w:p w:rsidR="002E235D" w:rsidRDefault="002E235D" w:rsidP="002E235D">
            <w:pPr>
              <w:pStyle w:val="a0"/>
            </w:pPr>
            <w:r>
              <w:t>libogg</w:t>
            </w:r>
          </w:p>
          <w:p w:rsidR="002E235D" w:rsidRDefault="002E235D" w:rsidP="002E235D">
            <w:pPr>
              <w:pStyle w:val="a0"/>
            </w:pPr>
            <w:r>
              <w:t>libXau</w:t>
            </w:r>
          </w:p>
          <w:p w:rsidR="00DB688F" w:rsidRPr="00557AB4" w:rsidRDefault="002E235D" w:rsidP="002E235D">
            <w:pPr>
              <w:pStyle w:val="a0"/>
            </w:pPr>
            <w:r>
              <w:t>nss-softokn-freebl</w:t>
            </w:r>
          </w:p>
        </w:tc>
      </w:tr>
      <w:tr w:rsidR="00DB688F" w:rsidTr="008D76E1">
        <w:tc>
          <w:tcPr>
            <w:tcW w:w="2093" w:type="dxa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lastRenderedPageBreak/>
              <w:t>源文件</w:t>
            </w:r>
            <w:r>
              <w:rPr>
                <w:rFonts w:hint="eastAsia"/>
                <w:b/>
                <w:color w:val="FFFFFF" w:themeColor="background1"/>
              </w:rPr>
              <w:t>URL</w:t>
            </w:r>
          </w:p>
        </w:tc>
        <w:tc>
          <w:tcPr>
            <w:tcW w:w="7193" w:type="dxa"/>
          </w:tcPr>
          <w:p w:rsidR="00DB688F" w:rsidRDefault="00DB688F" w:rsidP="008D76E1">
            <w:pPr>
              <w:pStyle w:val="a0"/>
            </w:pPr>
          </w:p>
        </w:tc>
      </w:tr>
      <w:tr w:rsidR="00DB688F" w:rsidTr="008D76E1">
        <w:tc>
          <w:tcPr>
            <w:tcW w:w="2093" w:type="dxa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源文件目录名</w:t>
            </w:r>
          </w:p>
        </w:tc>
        <w:tc>
          <w:tcPr>
            <w:tcW w:w="7193" w:type="dxa"/>
          </w:tcPr>
          <w:p w:rsidR="00DB688F" w:rsidRPr="003B77DA" w:rsidRDefault="00A87C35" w:rsidP="008D76E1">
            <w:pPr>
              <w:pStyle w:val="a0"/>
            </w:pPr>
            <w:r>
              <w:t>SunrunVAS-</w:t>
            </w:r>
            <w:r>
              <w:rPr>
                <w:rFonts w:hint="eastAsia"/>
              </w:rPr>
              <w:t>spice</w:t>
            </w:r>
          </w:p>
        </w:tc>
      </w:tr>
      <w:tr w:rsidR="00DB688F" w:rsidTr="008D76E1">
        <w:tc>
          <w:tcPr>
            <w:tcW w:w="2093" w:type="dxa"/>
            <w:vMerge w:val="restart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文件清单</w:t>
            </w:r>
          </w:p>
        </w:tc>
        <w:tc>
          <w:tcPr>
            <w:tcW w:w="7193" w:type="dxa"/>
          </w:tcPr>
          <w:p w:rsidR="00DB688F" w:rsidRDefault="0034344B" w:rsidP="0034344B">
            <w:pPr>
              <w:pStyle w:val="a0"/>
            </w:pPr>
            <w:r w:rsidRPr="0034344B">
              <w:t>/usr/local/lib</w:t>
            </w:r>
            <w:r>
              <w:rPr>
                <w:rFonts w:hint="eastAsia"/>
              </w:rPr>
              <w:t>/</w:t>
            </w:r>
            <w:r>
              <w:t>libspice-client-glib-2.0.so.8</w:t>
            </w:r>
          </w:p>
        </w:tc>
      </w:tr>
      <w:tr w:rsidR="00DB688F" w:rsidTr="008D76E1">
        <w:tc>
          <w:tcPr>
            <w:tcW w:w="2093" w:type="dxa"/>
            <w:vMerge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DB688F" w:rsidRPr="0034344B" w:rsidRDefault="0034344B" w:rsidP="008D76E1">
            <w:pPr>
              <w:pStyle w:val="a0"/>
            </w:pPr>
            <w:r w:rsidRPr="0034344B">
              <w:t>/usr/local/lib</w:t>
            </w:r>
            <w:r>
              <w:rPr>
                <w:rFonts w:hint="eastAsia"/>
              </w:rPr>
              <w:t>/libspice-client-gtk-2.0.so.4</w:t>
            </w:r>
          </w:p>
        </w:tc>
      </w:tr>
      <w:tr w:rsidR="00DB688F" w:rsidTr="008D76E1">
        <w:tc>
          <w:tcPr>
            <w:tcW w:w="2093" w:type="dxa"/>
            <w:vMerge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DB688F" w:rsidRPr="004B028C" w:rsidRDefault="004B028C" w:rsidP="008D76E1">
            <w:pPr>
              <w:pStyle w:val="a0"/>
            </w:pPr>
            <w:r w:rsidRPr="004B028C">
              <w:t>/usr/local/bin</w:t>
            </w:r>
            <w:r w:rsidR="00D130E1">
              <w:rPr>
                <w:rFonts w:hint="eastAsia"/>
              </w:rPr>
              <w:t>/</w:t>
            </w:r>
            <w:r w:rsidR="00D130E1" w:rsidRPr="00D130E1">
              <w:t>spicy</w:t>
            </w:r>
          </w:p>
        </w:tc>
      </w:tr>
      <w:tr w:rsidR="00DB688F" w:rsidTr="008D76E1">
        <w:tc>
          <w:tcPr>
            <w:tcW w:w="2093" w:type="dxa"/>
            <w:vMerge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DB688F" w:rsidRPr="0005270B" w:rsidRDefault="00D130E1" w:rsidP="008D76E1">
            <w:pPr>
              <w:pStyle w:val="a0"/>
            </w:pPr>
            <w:r w:rsidRPr="00D130E1">
              <w:t>/usr/local/bin/sunrunvdi_s</w:t>
            </w:r>
          </w:p>
        </w:tc>
      </w:tr>
      <w:tr w:rsidR="00DB688F" w:rsidTr="008D76E1">
        <w:tc>
          <w:tcPr>
            <w:tcW w:w="2093" w:type="dxa"/>
            <w:vMerge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DB688F" w:rsidRPr="000C7D59" w:rsidRDefault="00EC79C1" w:rsidP="008D76E1">
            <w:pPr>
              <w:pStyle w:val="a0"/>
            </w:pPr>
            <w:r w:rsidRPr="00EC79C1">
              <w:t>/usr/local/share/locale/zh_CN/LC_MESSAGES/spice-gtk.mo</w:t>
            </w:r>
          </w:p>
        </w:tc>
      </w:tr>
      <w:tr w:rsidR="00DB688F" w:rsidTr="008D76E1">
        <w:tc>
          <w:tcPr>
            <w:tcW w:w="2093" w:type="dxa"/>
            <w:vMerge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DB688F" w:rsidRPr="000C7D59" w:rsidRDefault="005236D9" w:rsidP="008D76E1">
            <w:pPr>
              <w:pStyle w:val="a0"/>
            </w:pPr>
            <w:r w:rsidRPr="005236D9">
              <w:t>/usr/share/icons/sunrun/ sunrun.png</w:t>
            </w:r>
          </w:p>
        </w:tc>
      </w:tr>
      <w:tr w:rsidR="00DB688F" w:rsidTr="008D76E1">
        <w:tc>
          <w:tcPr>
            <w:tcW w:w="2093" w:type="dxa"/>
            <w:vMerge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DB688F" w:rsidRPr="000C7D59" w:rsidRDefault="00111E56" w:rsidP="008D76E1">
            <w:pPr>
              <w:pStyle w:val="a0"/>
            </w:pPr>
            <w:r w:rsidRPr="00111E56">
              <w:t>/usr/share/sunrun/ui/popup_tools_window.ui</w:t>
            </w:r>
          </w:p>
        </w:tc>
      </w:tr>
      <w:tr w:rsidR="00DB688F" w:rsidTr="008D76E1">
        <w:tc>
          <w:tcPr>
            <w:tcW w:w="2093" w:type="dxa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SPEC</w:t>
            </w:r>
            <w:r w:rsidRPr="001B20F6">
              <w:rPr>
                <w:rFonts w:hint="eastAsia"/>
                <w:b/>
                <w:color w:val="FFFFFF" w:themeColor="background1"/>
              </w:rPr>
              <w:t>文件名</w:t>
            </w:r>
          </w:p>
        </w:tc>
        <w:tc>
          <w:tcPr>
            <w:tcW w:w="7193" w:type="dxa"/>
          </w:tcPr>
          <w:p w:rsidR="00DB688F" w:rsidRPr="0005270B" w:rsidRDefault="00DB688F" w:rsidP="008D76E1">
            <w:pPr>
              <w:pStyle w:val="a0"/>
            </w:pPr>
          </w:p>
        </w:tc>
      </w:tr>
      <w:tr w:rsidR="00DB688F" w:rsidTr="008D76E1">
        <w:tc>
          <w:tcPr>
            <w:tcW w:w="2093" w:type="dxa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兼容</w:t>
            </w:r>
          </w:p>
        </w:tc>
        <w:tc>
          <w:tcPr>
            <w:tcW w:w="7193" w:type="dxa"/>
          </w:tcPr>
          <w:p w:rsidR="00DB688F" w:rsidRPr="006F118B" w:rsidRDefault="00DB688F" w:rsidP="008D76E1">
            <w:pPr>
              <w:pStyle w:val="a0"/>
            </w:pPr>
            <w:r>
              <w:rPr>
                <w:rFonts w:hint="eastAsia"/>
              </w:rPr>
              <w:t>目前只有</w:t>
            </w:r>
            <w:r>
              <w:rPr>
                <w:rFonts w:hint="eastAsia"/>
              </w:rPr>
              <w:t>x86_64</w:t>
            </w:r>
            <w:r>
              <w:rPr>
                <w:rFonts w:hint="eastAsia"/>
              </w:rPr>
              <w:t>版本</w:t>
            </w:r>
          </w:p>
        </w:tc>
      </w:tr>
      <w:tr w:rsidR="00DB688F" w:rsidTr="008D76E1">
        <w:tc>
          <w:tcPr>
            <w:tcW w:w="2093" w:type="dxa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编译命令行</w:t>
            </w:r>
          </w:p>
        </w:tc>
        <w:tc>
          <w:tcPr>
            <w:tcW w:w="7193" w:type="dxa"/>
          </w:tcPr>
          <w:p w:rsidR="00DB688F" w:rsidRDefault="00DB688F" w:rsidP="008D76E1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2D717C">
              <w:t xml:space="preserve">rpmbuild -bb </w:t>
            </w:r>
            <w:r w:rsidRPr="00651EB6">
              <w:t>sunrunvascore.spec</w:t>
            </w:r>
          </w:p>
        </w:tc>
      </w:tr>
      <w:tr w:rsidR="00DB688F" w:rsidTr="008D76E1">
        <w:tc>
          <w:tcPr>
            <w:tcW w:w="2093" w:type="dxa"/>
            <w:shd w:val="clear" w:color="auto" w:fill="00B0F0"/>
          </w:tcPr>
          <w:p w:rsidR="00DB688F" w:rsidRPr="001B20F6" w:rsidRDefault="00DB688F" w:rsidP="008D76E1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说明</w:t>
            </w:r>
          </w:p>
        </w:tc>
        <w:tc>
          <w:tcPr>
            <w:tcW w:w="7193" w:type="dxa"/>
          </w:tcPr>
          <w:p w:rsidR="00DB688F" w:rsidRDefault="00DB688F" w:rsidP="008D76E1">
            <w:pPr>
              <w:pStyle w:val="a0"/>
            </w:pPr>
          </w:p>
        </w:tc>
      </w:tr>
    </w:tbl>
    <w:p w:rsidR="00DB688F" w:rsidRPr="00DB688F" w:rsidRDefault="00DB688F" w:rsidP="00DB688F">
      <w:pPr>
        <w:pStyle w:val="a0"/>
      </w:pPr>
    </w:p>
    <w:p w:rsidR="008E0700" w:rsidRDefault="00522FB5" w:rsidP="00D03795">
      <w:pPr>
        <w:pStyle w:val="3"/>
        <w:ind w:left="0"/>
      </w:pPr>
      <w:bookmarkStart w:id="8" w:name="_Toc403145450"/>
      <w:r>
        <w:rPr>
          <w:rFonts w:hint="eastAsia"/>
        </w:rPr>
        <w:t>SunrunVAS-core</w:t>
      </w:r>
      <w:bookmarkEnd w:id="8"/>
    </w:p>
    <w:p w:rsidR="009524F2" w:rsidRDefault="009524F2" w:rsidP="009524F2">
      <w:pPr>
        <w:pStyle w:val="a0"/>
        <w:numPr>
          <w:ilvl w:val="0"/>
          <w:numId w:val="6"/>
        </w:numPr>
      </w:pPr>
      <w:r>
        <w:rPr>
          <w:rFonts w:hint="eastAsia"/>
        </w:rPr>
        <w:t>制作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3"/>
        <w:gridCol w:w="7193"/>
      </w:tblGrid>
      <w:tr w:rsidR="009524F2" w:rsidTr="008517DC">
        <w:tc>
          <w:tcPr>
            <w:tcW w:w="2093" w:type="dxa"/>
            <w:shd w:val="clear" w:color="auto" w:fill="00B0F0"/>
          </w:tcPr>
          <w:p w:rsidR="009524F2" w:rsidRPr="001B20F6" w:rsidRDefault="009524F2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软件包名</w:t>
            </w:r>
          </w:p>
        </w:tc>
        <w:tc>
          <w:tcPr>
            <w:tcW w:w="7193" w:type="dxa"/>
          </w:tcPr>
          <w:p w:rsidR="009524F2" w:rsidRPr="0046130D" w:rsidRDefault="0046130D" w:rsidP="00C40638">
            <w:pPr>
              <w:pStyle w:val="a0"/>
              <w:rPr>
                <w:color w:val="FF0000"/>
              </w:rPr>
            </w:pPr>
            <w:r w:rsidRPr="0046130D">
              <w:rPr>
                <w:color w:val="FF0000"/>
              </w:rPr>
              <w:t>SunrunVAS-core</w:t>
            </w:r>
            <w:r w:rsidR="00260C9F">
              <w:rPr>
                <w:rFonts w:hint="eastAsia"/>
                <w:color w:val="FF0000"/>
              </w:rPr>
              <w:t>-</w:t>
            </w:r>
            <w:r w:rsidR="00260C9F">
              <w:rPr>
                <w:color w:val="FF0000"/>
              </w:rPr>
              <w:t>3.</w:t>
            </w:r>
            <w:r w:rsidR="00260C9F">
              <w:rPr>
                <w:rFonts w:hint="eastAsia"/>
                <w:color w:val="FF0000"/>
              </w:rPr>
              <w:t>4</w:t>
            </w:r>
            <w:r w:rsidR="009F78C8" w:rsidRPr="0046130D">
              <w:rPr>
                <w:color w:val="FF0000"/>
              </w:rPr>
              <w:t>-0.el6.x86_64.rpm</w:t>
            </w:r>
          </w:p>
        </w:tc>
      </w:tr>
      <w:tr w:rsidR="009524F2" w:rsidTr="008517DC">
        <w:tc>
          <w:tcPr>
            <w:tcW w:w="2093" w:type="dxa"/>
            <w:vMerge w:val="restart"/>
            <w:shd w:val="clear" w:color="auto" w:fill="00B0F0"/>
          </w:tcPr>
          <w:p w:rsidR="009524F2" w:rsidRPr="001B20F6" w:rsidRDefault="009524F2" w:rsidP="008517DC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依赖包名（</w:t>
            </w:r>
            <w:r w:rsidRPr="00C42FAF">
              <w:rPr>
                <w:rFonts w:hint="eastAsia"/>
                <w:b/>
                <w:color w:val="FF0000"/>
              </w:rPr>
              <w:t>暂定</w:t>
            </w:r>
            <w:r>
              <w:rPr>
                <w:rFonts w:hint="eastAsia"/>
                <w:b/>
                <w:color w:val="FFFFFF" w:themeColor="background1"/>
              </w:rPr>
              <w:t>）</w:t>
            </w:r>
          </w:p>
        </w:tc>
        <w:tc>
          <w:tcPr>
            <w:tcW w:w="7193" w:type="dxa"/>
          </w:tcPr>
          <w:p w:rsidR="009524F2" w:rsidRPr="00557AB4" w:rsidRDefault="0059605A" w:rsidP="008517DC">
            <w:pPr>
              <w:pStyle w:val="a0"/>
            </w:pPr>
            <w:r w:rsidRPr="0059605A">
              <w:t>libXpm</w:t>
            </w:r>
          </w:p>
        </w:tc>
      </w:tr>
      <w:tr w:rsidR="0059605A" w:rsidTr="008517DC">
        <w:tc>
          <w:tcPr>
            <w:tcW w:w="2093" w:type="dxa"/>
            <w:vMerge/>
            <w:shd w:val="clear" w:color="auto" w:fill="00B0F0"/>
          </w:tcPr>
          <w:p w:rsidR="0059605A" w:rsidRDefault="0059605A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59605A" w:rsidRPr="0059605A" w:rsidRDefault="0059605A" w:rsidP="008517DC">
            <w:pPr>
              <w:pStyle w:val="a0"/>
            </w:pPr>
            <w:r w:rsidRPr="0059605A">
              <w:t>libXaw</w:t>
            </w:r>
          </w:p>
        </w:tc>
      </w:tr>
      <w:tr w:rsidR="0059605A" w:rsidTr="008517DC">
        <w:tc>
          <w:tcPr>
            <w:tcW w:w="2093" w:type="dxa"/>
            <w:vMerge/>
            <w:shd w:val="clear" w:color="auto" w:fill="00B0F0"/>
          </w:tcPr>
          <w:p w:rsidR="0059605A" w:rsidRDefault="0059605A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59605A" w:rsidRPr="0059605A" w:rsidRDefault="0059605A" w:rsidP="008517DC">
            <w:pPr>
              <w:pStyle w:val="a0"/>
            </w:pPr>
            <w:r w:rsidRPr="0059605A">
              <w:t>wmctrl</w:t>
            </w:r>
          </w:p>
        </w:tc>
      </w:tr>
      <w:tr w:rsidR="0059605A" w:rsidTr="008517DC">
        <w:tc>
          <w:tcPr>
            <w:tcW w:w="2093" w:type="dxa"/>
            <w:vMerge/>
            <w:shd w:val="clear" w:color="auto" w:fill="00B0F0"/>
          </w:tcPr>
          <w:p w:rsidR="0059605A" w:rsidRDefault="0059605A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59605A" w:rsidRPr="0059605A" w:rsidRDefault="0059605A" w:rsidP="008517DC">
            <w:pPr>
              <w:pStyle w:val="a0"/>
            </w:pPr>
            <w:r w:rsidRPr="0059605A">
              <w:t>autocutsel</w:t>
            </w:r>
          </w:p>
        </w:tc>
      </w:tr>
      <w:tr w:rsidR="006D3048" w:rsidTr="008517DC">
        <w:tc>
          <w:tcPr>
            <w:tcW w:w="2093" w:type="dxa"/>
            <w:vMerge/>
            <w:shd w:val="clear" w:color="auto" w:fill="00B0F0"/>
          </w:tcPr>
          <w:p w:rsidR="006D3048" w:rsidRDefault="006D3048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6D3048" w:rsidRPr="0059605A" w:rsidRDefault="006D3048" w:rsidP="008517DC">
            <w:pPr>
              <w:pStyle w:val="a0"/>
            </w:pPr>
            <w:r w:rsidRPr="0059605A">
              <w:t>xsel</w:t>
            </w:r>
          </w:p>
        </w:tc>
      </w:tr>
      <w:tr w:rsidR="009524F2" w:rsidTr="008517DC">
        <w:tc>
          <w:tcPr>
            <w:tcW w:w="2093" w:type="dxa"/>
            <w:vMerge/>
            <w:shd w:val="clear" w:color="auto" w:fill="00B0F0"/>
          </w:tcPr>
          <w:p w:rsidR="009524F2" w:rsidRDefault="009524F2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9524F2" w:rsidRPr="00557AB4" w:rsidRDefault="006D3048" w:rsidP="008517DC">
            <w:pPr>
              <w:pStyle w:val="a0"/>
            </w:pPr>
            <w:r>
              <w:rPr>
                <w:rFonts w:hint="eastAsia"/>
              </w:rPr>
              <w:t>python</w:t>
            </w:r>
          </w:p>
        </w:tc>
      </w:tr>
      <w:tr w:rsidR="009524F2" w:rsidTr="008517DC">
        <w:tc>
          <w:tcPr>
            <w:tcW w:w="2093" w:type="dxa"/>
            <w:shd w:val="clear" w:color="auto" w:fill="00B0F0"/>
          </w:tcPr>
          <w:p w:rsidR="009524F2" w:rsidRPr="001B20F6" w:rsidRDefault="009524F2" w:rsidP="008517DC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源文件</w:t>
            </w:r>
            <w:r>
              <w:rPr>
                <w:rFonts w:hint="eastAsia"/>
                <w:b/>
                <w:color w:val="FFFFFF" w:themeColor="background1"/>
              </w:rPr>
              <w:t>URL</w:t>
            </w:r>
          </w:p>
        </w:tc>
        <w:tc>
          <w:tcPr>
            <w:tcW w:w="7193" w:type="dxa"/>
          </w:tcPr>
          <w:p w:rsidR="009524F2" w:rsidRDefault="009524F2" w:rsidP="008517DC">
            <w:pPr>
              <w:pStyle w:val="a0"/>
            </w:pPr>
          </w:p>
        </w:tc>
      </w:tr>
      <w:tr w:rsidR="009524F2" w:rsidTr="008517DC">
        <w:tc>
          <w:tcPr>
            <w:tcW w:w="2093" w:type="dxa"/>
            <w:shd w:val="clear" w:color="auto" w:fill="00B0F0"/>
          </w:tcPr>
          <w:p w:rsidR="009524F2" w:rsidRPr="001B20F6" w:rsidRDefault="009524F2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源文件目录名</w:t>
            </w:r>
          </w:p>
        </w:tc>
        <w:tc>
          <w:tcPr>
            <w:tcW w:w="7193" w:type="dxa"/>
          </w:tcPr>
          <w:p w:rsidR="009524F2" w:rsidRPr="003B77DA" w:rsidRDefault="001F33EB" w:rsidP="008517DC">
            <w:pPr>
              <w:pStyle w:val="a0"/>
            </w:pPr>
            <w:r w:rsidRPr="001F33EB">
              <w:t>SunrunVAS-core</w:t>
            </w:r>
          </w:p>
        </w:tc>
      </w:tr>
      <w:tr w:rsidR="009524F2" w:rsidTr="008517DC">
        <w:tc>
          <w:tcPr>
            <w:tcW w:w="2093" w:type="dxa"/>
            <w:vMerge w:val="restart"/>
            <w:shd w:val="clear" w:color="auto" w:fill="00B0F0"/>
          </w:tcPr>
          <w:p w:rsidR="009524F2" w:rsidRPr="001B20F6" w:rsidRDefault="009524F2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文件清单</w:t>
            </w:r>
          </w:p>
        </w:tc>
        <w:tc>
          <w:tcPr>
            <w:tcW w:w="7193" w:type="dxa"/>
          </w:tcPr>
          <w:p w:rsidR="009524F2" w:rsidRDefault="008517DC" w:rsidP="008517DC">
            <w:pPr>
              <w:pStyle w:val="a0"/>
            </w:pPr>
            <w:r w:rsidRPr="008517DC">
              <w:t>/usr/local/bin/cp-server.py</w:t>
            </w:r>
          </w:p>
        </w:tc>
      </w:tr>
      <w:tr w:rsidR="009524F2" w:rsidTr="008517DC">
        <w:tc>
          <w:tcPr>
            <w:tcW w:w="2093" w:type="dxa"/>
            <w:vMerge/>
            <w:shd w:val="clear" w:color="auto" w:fill="00B0F0"/>
          </w:tcPr>
          <w:p w:rsidR="009524F2" w:rsidRPr="001B20F6" w:rsidRDefault="009524F2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9524F2" w:rsidRPr="0005270B" w:rsidRDefault="008517DC" w:rsidP="008517DC">
            <w:pPr>
              <w:pStyle w:val="a0"/>
            </w:pPr>
            <w:r w:rsidRPr="008517DC">
              <w:t>/usr/local/bin/vast-core</w:t>
            </w:r>
          </w:p>
        </w:tc>
      </w:tr>
      <w:tr w:rsidR="009524F2" w:rsidTr="008517DC">
        <w:tc>
          <w:tcPr>
            <w:tcW w:w="2093" w:type="dxa"/>
            <w:vMerge/>
            <w:shd w:val="clear" w:color="auto" w:fill="00B0F0"/>
          </w:tcPr>
          <w:p w:rsidR="009524F2" w:rsidRPr="001B20F6" w:rsidRDefault="009524F2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9524F2" w:rsidRPr="000C7D59" w:rsidRDefault="008517DC" w:rsidP="008517DC">
            <w:pPr>
              <w:pStyle w:val="a0"/>
            </w:pPr>
            <w:r w:rsidRPr="008517DC">
              <w:t>/usr/local/bin/vastserver</w:t>
            </w:r>
          </w:p>
        </w:tc>
      </w:tr>
      <w:tr w:rsidR="009524F2" w:rsidTr="008517DC">
        <w:tc>
          <w:tcPr>
            <w:tcW w:w="2093" w:type="dxa"/>
            <w:vMerge/>
            <w:shd w:val="clear" w:color="auto" w:fill="00B0F0"/>
          </w:tcPr>
          <w:p w:rsidR="009524F2" w:rsidRPr="001B20F6" w:rsidRDefault="009524F2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9524F2" w:rsidRPr="0005270B" w:rsidRDefault="008517DC" w:rsidP="008517DC">
            <w:pPr>
              <w:pStyle w:val="a0"/>
            </w:pPr>
            <w:r w:rsidRPr="008517DC">
              <w:t>/etc/init.d/cpsctl</w:t>
            </w:r>
          </w:p>
        </w:tc>
      </w:tr>
      <w:tr w:rsidR="009524F2" w:rsidTr="008517DC">
        <w:tc>
          <w:tcPr>
            <w:tcW w:w="2093" w:type="dxa"/>
            <w:vMerge/>
            <w:shd w:val="clear" w:color="auto" w:fill="00B0F0"/>
          </w:tcPr>
          <w:p w:rsidR="009524F2" w:rsidRPr="001B20F6" w:rsidRDefault="009524F2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9524F2" w:rsidRPr="000C7D59" w:rsidRDefault="00545E9C" w:rsidP="008517DC">
            <w:pPr>
              <w:pStyle w:val="a0"/>
            </w:pPr>
            <w:r w:rsidRPr="00545E9C">
              <w:t>/etc/rc2.d/S99cpsctl</w:t>
            </w:r>
          </w:p>
        </w:tc>
      </w:tr>
      <w:tr w:rsidR="009524F2" w:rsidTr="008517DC">
        <w:tc>
          <w:tcPr>
            <w:tcW w:w="2093" w:type="dxa"/>
            <w:vMerge/>
            <w:shd w:val="clear" w:color="auto" w:fill="00B0F0"/>
          </w:tcPr>
          <w:p w:rsidR="009524F2" w:rsidRPr="001B20F6" w:rsidRDefault="009524F2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9524F2" w:rsidRPr="000C7D59" w:rsidRDefault="00545E9C" w:rsidP="008517DC">
            <w:pPr>
              <w:pStyle w:val="a0"/>
            </w:pPr>
            <w:r w:rsidRPr="00545E9C">
              <w:t>/etc/rc3.d/S99cpsctl</w:t>
            </w:r>
          </w:p>
        </w:tc>
      </w:tr>
      <w:tr w:rsidR="009524F2" w:rsidTr="008517DC">
        <w:tc>
          <w:tcPr>
            <w:tcW w:w="2093" w:type="dxa"/>
            <w:vMerge/>
            <w:shd w:val="clear" w:color="auto" w:fill="00B0F0"/>
          </w:tcPr>
          <w:p w:rsidR="009524F2" w:rsidRPr="001B20F6" w:rsidRDefault="009524F2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9524F2" w:rsidRPr="000C7D59" w:rsidRDefault="00545E9C" w:rsidP="008517DC">
            <w:pPr>
              <w:pStyle w:val="a0"/>
            </w:pPr>
            <w:r w:rsidRPr="00545E9C">
              <w:t>/etc/rc5.d/S99cpsctl</w:t>
            </w:r>
          </w:p>
        </w:tc>
      </w:tr>
      <w:tr w:rsidR="009524F2" w:rsidTr="008517DC">
        <w:tc>
          <w:tcPr>
            <w:tcW w:w="2093" w:type="dxa"/>
            <w:vMerge/>
            <w:shd w:val="clear" w:color="auto" w:fill="00B0F0"/>
          </w:tcPr>
          <w:p w:rsidR="009524F2" w:rsidRPr="001B20F6" w:rsidRDefault="009524F2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9524F2" w:rsidRDefault="00545E9C" w:rsidP="008517DC">
            <w:pPr>
              <w:pStyle w:val="a0"/>
            </w:pPr>
            <w:r w:rsidRPr="00545E9C">
              <w:t>/etc/rc6.d/K01cpsctl</w:t>
            </w:r>
          </w:p>
        </w:tc>
      </w:tr>
      <w:tr w:rsidR="009524F2" w:rsidTr="008517DC">
        <w:tc>
          <w:tcPr>
            <w:tcW w:w="2093" w:type="dxa"/>
            <w:shd w:val="clear" w:color="auto" w:fill="00B0F0"/>
          </w:tcPr>
          <w:p w:rsidR="009524F2" w:rsidRPr="001B20F6" w:rsidRDefault="009524F2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SPEC</w:t>
            </w:r>
            <w:r w:rsidRPr="001B20F6">
              <w:rPr>
                <w:rFonts w:hint="eastAsia"/>
                <w:b/>
                <w:color w:val="FFFFFF" w:themeColor="background1"/>
              </w:rPr>
              <w:t>文件名</w:t>
            </w:r>
          </w:p>
        </w:tc>
        <w:tc>
          <w:tcPr>
            <w:tcW w:w="7193" w:type="dxa"/>
          </w:tcPr>
          <w:p w:rsidR="009524F2" w:rsidRPr="0005270B" w:rsidRDefault="00651EB6" w:rsidP="008517DC">
            <w:pPr>
              <w:pStyle w:val="a0"/>
            </w:pPr>
            <w:r w:rsidRPr="00651EB6">
              <w:t>sunrunvascore.spec</w:t>
            </w:r>
          </w:p>
        </w:tc>
      </w:tr>
      <w:tr w:rsidR="009524F2" w:rsidTr="008517DC">
        <w:tc>
          <w:tcPr>
            <w:tcW w:w="2093" w:type="dxa"/>
            <w:shd w:val="clear" w:color="auto" w:fill="00B0F0"/>
          </w:tcPr>
          <w:p w:rsidR="009524F2" w:rsidRPr="001B20F6" w:rsidRDefault="009524F2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兼容</w:t>
            </w:r>
          </w:p>
        </w:tc>
        <w:tc>
          <w:tcPr>
            <w:tcW w:w="7193" w:type="dxa"/>
          </w:tcPr>
          <w:p w:rsidR="009524F2" w:rsidRPr="006F118B" w:rsidRDefault="009524F2" w:rsidP="008517DC">
            <w:pPr>
              <w:pStyle w:val="a0"/>
            </w:pPr>
            <w:r>
              <w:rPr>
                <w:rFonts w:hint="eastAsia"/>
              </w:rPr>
              <w:t>目前只有</w:t>
            </w:r>
            <w:r>
              <w:rPr>
                <w:rFonts w:hint="eastAsia"/>
              </w:rPr>
              <w:t>x86_64</w:t>
            </w:r>
            <w:r>
              <w:rPr>
                <w:rFonts w:hint="eastAsia"/>
              </w:rPr>
              <w:t>版本</w:t>
            </w:r>
          </w:p>
        </w:tc>
      </w:tr>
      <w:tr w:rsidR="009524F2" w:rsidTr="008517DC">
        <w:tc>
          <w:tcPr>
            <w:tcW w:w="2093" w:type="dxa"/>
            <w:shd w:val="clear" w:color="auto" w:fill="00B0F0"/>
          </w:tcPr>
          <w:p w:rsidR="009524F2" w:rsidRPr="001B20F6" w:rsidRDefault="009524F2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编译命令行</w:t>
            </w:r>
          </w:p>
        </w:tc>
        <w:tc>
          <w:tcPr>
            <w:tcW w:w="7193" w:type="dxa"/>
          </w:tcPr>
          <w:p w:rsidR="009524F2" w:rsidRDefault="009524F2" w:rsidP="008517DC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2D717C">
              <w:t xml:space="preserve">rpmbuild -bb </w:t>
            </w:r>
            <w:r w:rsidR="00651EB6" w:rsidRPr="00651EB6">
              <w:t>sunrunvascore.spec</w:t>
            </w:r>
          </w:p>
        </w:tc>
      </w:tr>
      <w:tr w:rsidR="009524F2" w:rsidTr="008517DC">
        <w:tc>
          <w:tcPr>
            <w:tcW w:w="2093" w:type="dxa"/>
            <w:shd w:val="clear" w:color="auto" w:fill="00B0F0"/>
          </w:tcPr>
          <w:p w:rsidR="009524F2" w:rsidRPr="001B20F6" w:rsidRDefault="009524F2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说明</w:t>
            </w:r>
          </w:p>
        </w:tc>
        <w:tc>
          <w:tcPr>
            <w:tcW w:w="7193" w:type="dxa"/>
          </w:tcPr>
          <w:p w:rsidR="009524F2" w:rsidRDefault="009524F2" w:rsidP="008517DC">
            <w:pPr>
              <w:pStyle w:val="a0"/>
            </w:pPr>
          </w:p>
        </w:tc>
      </w:tr>
    </w:tbl>
    <w:p w:rsidR="004728C0" w:rsidRDefault="004728C0" w:rsidP="004728C0">
      <w:pPr>
        <w:pStyle w:val="3"/>
        <w:numPr>
          <w:ilvl w:val="0"/>
          <w:numId w:val="0"/>
        </w:numPr>
      </w:pPr>
    </w:p>
    <w:p w:rsidR="004728C0" w:rsidRPr="002B2919" w:rsidRDefault="004728C0" w:rsidP="004728C0">
      <w:pPr>
        <w:pStyle w:val="3"/>
        <w:ind w:left="0"/>
      </w:pPr>
      <w:bookmarkStart w:id="9" w:name="_Toc403145451"/>
      <w:r>
        <w:t>SunrunVas-core</w:t>
      </w:r>
      <w:r>
        <w:rPr>
          <w:rFonts w:hint="eastAsia"/>
        </w:rPr>
        <w:t>2</w:t>
      </w:r>
      <w:bookmarkEnd w:id="9"/>
    </w:p>
    <w:p w:rsidR="004728C0" w:rsidRDefault="004728C0" w:rsidP="004728C0">
      <w:pPr>
        <w:pStyle w:val="a0"/>
        <w:numPr>
          <w:ilvl w:val="0"/>
          <w:numId w:val="6"/>
        </w:numPr>
      </w:pPr>
      <w:r>
        <w:rPr>
          <w:rFonts w:hint="eastAsia"/>
        </w:rPr>
        <w:t>制作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3"/>
        <w:gridCol w:w="7193"/>
      </w:tblGrid>
      <w:tr w:rsidR="004728C0" w:rsidTr="00AA20BB">
        <w:tc>
          <w:tcPr>
            <w:tcW w:w="2093" w:type="dxa"/>
            <w:shd w:val="clear" w:color="auto" w:fill="00B0F0"/>
          </w:tcPr>
          <w:p w:rsidR="004728C0" w:rsidRPr="001B20F6" w:rsidRDefault="004728C0" w:rsidP="00AA20BB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软件包名</w:t>
            </w:r>
          </w:p>
        </w:tc>
        <w:tc>
          <w:tcPr>
            <w:tcW w:w="7193" w:type="dxa"/>
          </w:tcPr>
          <w:p w:rsidR="004728C0" w:rsidRDefault="004728C0" w:rsidP="00D25F29">
            <w:pPr>
              <w:pStyle w:val="a0"/>
            </w:pPr>
            <w:r w:rsidRPr="009F78C8">
              <w:t>SunrunVAS-core</w:t>
            </w:r>
            <w:r w:rsidR="00D25F29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 w:rsidRPr="009F78C8">
              <w:t>3.4-0.el6.x86_64.rpm</w:t>
            </w:r>
          </w:p>
        </w:tc>
      </w:tr>
      <w:tr w:rsidR="004728C0" w:rsidTr="00AA20BB">
        <w:tc>
          <w:tcPr>
            <w:tcW w:w="2093" w:type="dxa"/>
            <w:vMerge w:val="restart"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依赖包名</w:t>
            </w:r>
          </w:p>
        </w:tc>
        <w:tc>
          <w:tcPr>
            <w:tcW w:w="7193" w:type="dxa"/>
          </w:tcPr>
          <w:p w:rsidR="004728C0" w:rsidRPr="0059605A" w:rsidRDefault="004728C0" w:rsidP="00AA20BB">
            <w:pPr>
              <w:pStyle w:val="a0"/>
            </w:pPr>
            <w:r w:rsidRPr="0059605A">
              <w:t>wmctrl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59605A" w:rsidRDefault="004728C0" w:rsidP="00AA20BB">
            <w:pPr>
              <w:pStyle w:val="a0"/>
            </w:pPr>
            <w:r w:rsidRPr="0046130D">
              <w:t>metacity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59605A" w:rsidRDefault="004728C0" w:rsidP="00AA20BB">
            <w:pPr>
              <w:pStyle w:val="a0"/>
            </w:pPr>
            <w:r w:rsidRPr="0046130D">
              <w:t>libjpeg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557AB4" w:rsidRDefault="004728C0" w:rsidP="00AA20BB">
            <w:pPr>
              <w:pStyle w:val="a0"/>
            </w:pPr>
            <w:r>
              <w:t>z</w:t>
            </w:r>
            <w:r w:rsidRPr="0046130D">
              <w:t>lib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 w:rsidRPr="0046130D">
              <w:t>gnutls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 w:rsidRPr="0046130D">
              <w:t>libgpg-error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 w:rsidRPr="0046130D">
              <w:t>libgcrypt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 w:rsidRPr="0046130D">
              <w:t>glibc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 w:rsidRPr="0046130D">
              <w:t>pixman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 w:rsidRPr="0046130D">
              <w:t>libXfont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 w:rsidRPr="0046130D">
              <w:t>libXau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>
              <w:rPr>
                <w:rFonts w:hint="eastAsia"/>
              </w:rPr>
              <w:t>pam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 w:rsidRPr="0046130D">
              <w:t>libX11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 w:rsidRPr="0046130D">
              <w:t>libstdc++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 w:rsidRPr="0046130D">
              <w:t>libgcc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 w:rsidRPr="0046130D">
              <w:t>libtasn1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 w:rsidRPr="0046130D">
              <w:t>freetype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 w:rsidRPr="0046130D">
              <w:t>libfontenc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 w:rsidRPr="0046130D">
              <w:t>audit-libs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 w:rsidRPr="0046130D">
              <w:t>libxcb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46130D" w:rsidRDefault="004728C0" w:rsidP="00AA20BB">
            <w:pPr>
              <w:pStyle w:val="a0"/>
            </w:pPr>
            <w:r w:rsidRPr="0046130D">
              <w:t>nss-softokn-freebl</w:t>
            </w:r>
          </w:p>
        </w:tc>
      </w:tr>
      <w:tr w:rsidR="004728C0" w:rsidTr="00AA20BB">
        <w:tc>
          <w:tcPr>
            <w:tcW w:w="2093" w:type="dxa"/>
            <w:shd w:val="clear" w:color="auto" w:fill="00B0F0"/>
          </w:tcPr>
          <w:p w:rsidR="004728C0" w:rsidRPr="001B20F6" w:rsidRDefault="004728C0" w:rsidP="00AA20BB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源文件</w:t>
            </w:r>
            <w:r>
              <w:rPr>
                <w:rFonts w:hint="eastAsia"/>
                <w:b/>
                <w:color w:val="FFFFFF" w:themeColor="background1"/>
              </w:rPr>
              <w:t>URL</w:t>
            </w:r>
          </w:p>
        </w:tc>
        <w:tc>
          <w:tcPr>
            <w:tcW w:w="7193" w:type="dxa"/>
          </w:tcPr>
          <w:p w:rsidR="004728C0" w:rsidRDefault="004728C0" w:rsidP="00AA20BB">
            <w:pPr>
              <w:pStyle w:val="a0"/>
            </w:pPr>
          </w:p>
        </w:tc>
      </w:tr>
      <w:tr w:rsidR="004728C0" w:rsidTr="00AA20BB">
        <w:tc>
          <w:tcPr>
            <w:tcW w:w="2093" w:type="dxa"/>
            <w:shd w:val="clear" w:color="auto" w:fill="00B0F0"/>
          </w:tcPr>
          <w:p w:rsidR="004728C0" w:rsidRPr="001B20F6" w:rsidRDefault="004728C0" w:rsidP="00AA20BB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源文件目录名</w:t>
            </w:r>
          </w:p>
        </w:tc>
        <w:tc>
          <w:tcPr>
            <w:tcW w:w="7193" w:type="dxa"/>
          </w:tcPr>
          <w:p w:rsidR="004728C0" w:rsidRPr="003B77DA" w:rsidRDefault="004728C0" w:rsidP="00CF0016">
            <w:pPr>
              <w:pStyle w:val="a0"/>
            </w:pPr>
            <w:r w:rsidRPr="009F78C8">
              <w:t>SunrunVAS-core</w:t>
            </w:r>
            <w:r w:rsidR="00CF0016">
              <w:rPr>
                <w:rFonts w:hint="eastAsia"/>
              </w:rPr>
              <w:t>2</w:t>
            </w:r>
          </w:p>
        </w:tc>
      </w:tr>
      <w:tr w:rsidR="004728C0" w:rsidTr="00AA20BB">
        <w:tc>
          <w:tcPr>
            <w:tcW w:w="2093" w:type="dxa"/>
            <w:vMerge w:val="restart"/>
            <w:shd w:val="clear" w:color="auto" w:fill="00B0F0"/>
          </w:tcPr>
          <w:p w:rsidR="004728C0" w:rsidRPr="001B20F6" w:rsidRDefault="004728C0" w:rsidP="00AA20BB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文件清单</w:t>
            </w:r>
          </w:p>
        </w:tc>
        <w:tc>
          <w:tcPr>
            <w:tcW w:w="7193" w:type="dxa"/>
          </w:tcPr>
          <w:p w:rsidR="004728C0" w:rsidRDefault="004728C0" w:rsidP="00AA20BB">
            <w:pPr>
              <w:pStyle w:val="a0"/>
            </w:pPr>
            <w:r w:rsidRPr="008517DC">
              <w:t>/usr/local/bin/</w:t>
            </w:r>
            <w:r>
              <w:rPr>
                <w:rFonts w:hint="eastAsia"/>
              </w:rPr>
              <w:t>vasconfig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Pr="001B20F6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05270B" w:rsidRDefault="004728C0" w:rsidP="00AA20BB">
            <w:pPr>
              <w:pStyle w:val="a0"/>
            </w:pPr>
            <w:r>
              <w:t>/usr/local/bin/vas</w:t>
            </w:r>
            <w:r w:rsidRPr="008517DC">
              <w:t>-core</w:t>
            </w:r>
          </w:p>
        </w:tc>
      </w:tr>
      <w:tr w:rsidR="004728C0" w:rsidTr="00AA20BB">
        <w:tc>
          <w:tcPr>
            <w:tcW w:w="2093" w:type="dxa"/>
            <w:vMerge/>
            <w:shd w:val="clear" w:color="auto" w:fill="00B0F0"/>
          </w:tcPr>
          <w:p w:rsidR="004728C0" w:rsidRPr="001B20F6" w:rsidRDefault="004728C0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4728C0" w:rsidRPr="000C7D59" w:rsidRDefault="004728C0" w:rsidP="00AA20BB">
            <w:pPr>
              <w:pStyle w:val="a0"/>
            </w:pPr>
            <w:r>
              <w:t>/usr/local/bin/vas</w:t>
            </w:r>
            <w:r w:rsidRPr="008517DC">
              <w:t>server</w:t>
            </w:r>
          </w:p>
        </w:tc>
      </w:tr>
      <w:tr w:rsidR="004728C0" w:rsidTr="00AA20BB">
        <w:tc>
          <w:tcPr>
            <w:tcW w:w="2093" w:type="dxa"/>
            <w:shd w:val="clear" w:color="auto" w:fill="00B0F0"/>
          </w:tcPr>
          <w:p w:rsidR="004728C0" w:rsidRPr="00385E32" w:rsidRDefault="004728C0" w:rsidP="00AA20BB">
            <w:pPr>
              <w:pStyle w:val="a0"/>
              <w:rPr>
                <w:b/>
                <w:color w:val="FF0000"/>
              </w:rPr>
            </w:pPr>
            <w:r w:rsidRPr="00385E32">
              <w:rPr>
                <w:rFonts w:hint="eastAsia"/>
                <w:b/>
                <w:color w:val="FF0000"/>
              </w:rPr>
              <w:t>SPEC</w:t>
            </w:r>
            <w:r w:rsidRPr="00385E32">
              <w:rPr>
                <w:rFonts w:hint="eastAsia"/>
                <w:b/>
                <w:color w:val="FF0000"/>
              </w:rPr>
              <w:t>文件名（待定）</w:t>
            </w:r>
          </w:p>
        </w:tc>
        <w:tc>
          <w:tcPr>
            <w:tcW w:w="7193" w:type="dxa"/>
          </w:tcPr>
          <w:p w:rsidR="004728C0" w:rsidRPr="00385E32" w:rsidRDefault="00D25F29" w:rsidP="00AA20BB">
            <w:pPr>
              <w:pStyle w:val="a0"/>
              <w:rPr>
                <w:color w:val="FF0000"/>
              </w:rPr>
            </w:pPr>
            <w:r w:rsidRPr="00385E32">
              <w:rPr>
                <w:color w:val="FF0000"/>
              </w:rPr>
              <w:t>S</w:t>
            </w:r>
            <w:r w:rsidR="004728C0" w:rsidRPr="00385E32">
              <w:rPr>
                <w:color w:val="FF0000"/>
              </w:rPr>
              <w:t>unrunvascore</w:t>
            </w:r>
            <w:r>
              <w:rPr>
                <w:rFonts w:hint="eastAsia"/>
                <w:color w:val="FF0000"/>
              </w:rPr>
              <w:t>2</w:t>
            </w:r>
            <w:r w:rsidR="004728C0" w:rsidRPr="00385E32">
              <w:rPr>
                <w:color w:val="FF0000"/>
              </w:rPr>
              <w:t>.spec</w:t>
            </w:r>
          </w:p>
        </w:tc>
      </w:tr>
      <w:tr w:rsidR="004728C0" w:rsidTr="00AA20BB">
        <w:tc>
          <w:tcPr>
            <w:tcW w:w="2093" w:type="dxa"/>
            <w:shd w:val="clear" w:color="auto" w:fill="00B0F0"/>
          </w:tcPr>
          <w:p w:rsidR="004728C0" w:rsidRPr="001B20F6" w:rsidRDefault="004728C0" w:rsidP="00AA20BB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兼容</w:t>
            </w:r>
          </w:p>
        </w:tc>
        <w:tc>
          <w:tcPr>
            <w:tcW w:w="7193" w:type="dxa"/>
          </w:tcPr>
          <w:p w:rsidR="004728C0" w:rsidRPr="006F118B" w:rsidRDefault="004728C0" w:rsidP="00AA20BB">
            <w:pPr>
              <w:pStyle w:val="a0"/>
            </w:pPr>
            <w:r>
              <w:rPr>
                <w:rFonts w:hint="eastAsia"/>
              </w:rPr>
              <w:t>目前只有</w:t>
            </w:r>
            <w:r>
              <w:rPr>
                <w:rFonts w:hint="eastAsia"/>
              </w:rPr>
              <w:t>x86_64</w:t>
            </w:r>
            <w:r>
              <w:rPr>
                <w:rFonts w:hint="eastAsia"/>
              </w:rPr>
              <w:t>版本</w:t>
            </w:r>
          </w:p>
        </w:tc>
      </w:tr>
      <w:tr w:rsidR="004728C0" w:rsidTr="00AA20BB">
        <w:tc>
          <w:tcPr>
            <w:tcW w:w="2093" w:type="dxa"/>
            <w:shd w:val="clear" w:color="auto" w:fill="00B0F0"/>
          </w:tcPr>
          <w:p w:rsidR="004728C0" w:rsidRPr="001B20F6" w:rsidRDefault="004728C0" w:rsidP="00AA20BB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编译命令行</w:t>
            </w:r>
          </w:p>
        </w:tc>
        <w:tc>
          <w:tcPr>
            <w:tcW w:w="7193" w:type="dxa"/>
          </w:tcPr>
          <w:p w:rsidR="004728C0" w:rsidRDefault="004728C0" w:rsidP="00AA20BB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2D717C">
              <w:t xml:space="preserve">rpmbuild -bb </w:t>
            </w:r>
            <w:r w:rsidRPr="00651EB6">
              <w:t>sunrunvascore</w:t>
            </w:r>
            <w:r w:rsidR="00D25F29">
              <w:rPr>
                <w:rFonts w:hint="eastAsia"/>
              </w:rPr>
              <w:t>2</w:t>
            </w:r>
            <w:r w:rsidRPr="00651EB6">
              <w:t>.spec</w:t>
            </w:r>
          </w:p>
        </w:tc>
      </w:tr>
      <w:tr w:rsidR="004728C0" w:rsidTr="00AA20BB">
        <w:tc>
          <w:tcPr>
            <w:tcW w:w="2093" w:type="dxa"/>
            <w:shd w:val="clear" w:color="auto" w:fill="00B0F0"/>
          </w:tcPr>
          <w:p w:rsidR="004728C0" w:rsidRPr="001B20F6" w:rsidRDefault="004728C0" w:rsidP="00AA20BB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说明</w:t>
            </w:r>
          </w:p>
        </w:tc>
        <w:tc>
          <w:tcPr>
            <w:tcW w:w="7193" w:type="dxa"/>
          </w:tcPr>
          <w:p w:rsidR="004728C0" w:rsidRDefault="004728C0" w:rsidP="00AA20BB">
            <w:pPr>
              <w:pStyle w:val="a0"/>
            </w:pPr>
          </w:p>
        </w:tc>
      </w:tr>
    </w:tbl>
    <w:p w:rsidR="004728C0" w:rsidRPr="004728C0" w:rsidRDefault="004728C0" w:rsidP="004728C0">
      <w:pPr>
        <w:pStyle w:val="a0"/>
      </w:pPr>
    </w:p>
    <w:p w:rsidR="001E21CF" w:rsidRDefault="00065069" w:rsidP="00BF7DBA">
      <w:pPr>
        <w:pStyle w:val="3"/>
        <w:ind w:left="0"/>
      </w:pPr>
      <w:bookmarkStart w:id="10" w:name="_Toc403145452"/>
      <w:r w:rsidRPr="00081BA0">
        <w:t>SunrunVAS-manager</w:t>
      </w:r>
      <w:bookmarkEnd w:id="10"/>
    </w:p>
    <w:p w:rsidR="00EA3FC2" w:rsidRDefault="00EA3FC2" w:rsidP="00EA3FC2">
      <w:pPr>
        <w:pStyle w:val="a0"/>
        <w:numPr>
          <w:ilvl w:val="0"/>
          <w:numId w:val="6"/>
        </w:numPr>
      </w:pPr>
      <w:r>
        <w:rPr>
          <w:rFonts w:hint="eastAsia"/>
        </w:rPr>
        <w:t>制作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3"/>
        <w:gridCol w:w="7193"/>
      </w:tblGrid>
      <w:tr w:rsidR="00EA3FC2" w:rsidTr="008517DC">
        <w:tc>
          <w:tcPr>
            <w:tcW w:w="2093" w:type="dxa"/>
            <w:shd w:val="clear" w:color="auto" w:fill="00B0F0"/>
          </w:tcPr>
          <w:p w:rsidR="00EA3FC2" w:rsidRPr="001B20F6" w:rsidRDefault="00EA3FC2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软件包名</w:t>
            </w:r>
          </w:p>
        </w:tc>
        <w:tc>
          <w:tcPr>
            <w:tcW w:w="7193" w:type="dxa"/>
          </w:tcPr>
          <w:p w:rsidR="00EA3FC2" w:rsidRDefault="00081BA0" w:rsidP="008517DC">
            <w:pPr>
              <w:pStyle w:val="a0"/>
            </w:pPr>
            <w:r w:rsidRPr="00081BA0">
              <w:t>SunrunVAS-manager-3.4-0.el6.x86_64.rpm</w:t>
            </w:r>
          </w:p>
        </w:tc>
      </w:tr>
      <w:tr w:rsidR="00EA3FC2" w:rsidTr="008517DC">
        <w:tc>
          <w:tcPr>
            <w:tcW w:w="2093" w:type="dxa"/>
            <w:vMerge w:val="restart"/>
            <w:shd w:val="clear" w:color="auto" w:fill="00B0F0"/>
          </w:tcPr>
          <w:p w:rsidR="00EA3FC2" w:rsidRPr="001B20F6" w:rsidRDefault="00EA3FC2" w:rsidP="008517DC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依赖包名（</w:t>
            </w:r>
            <w:r w:rsidRPr="00C42FAF">
              <w:rPr>
                <w:rFonts w:hint="eastAsia"/>
                <w:b/>
                <w:color w:val="FF0000"/>
              </w:rPr>
              <w:t>暂定</w:t>
            </w:r>
            <w:r>
              <w:rPr>
                <w:rFonts w:hint="eastAsia"/>
                <w:b/>
                <w:color w:val="FFFFFF" w:themeColor="background1"/>
              </w:rPr>
              <w:t>）</w:t>
            </w:r>
          </w:p>
        </w:tc>
        <w:tc>
          <w:tcPr>
            <w:tcW w:w="7193" w:type="dxa"/>
          </w:tcPr>
          <w:p w:rsidR="00EA3FC2" w:rsidRPr="00557AB4" w:rsidRDefault="00D72FAF" w:rsidP="008517DC">
            <w:pPr>
              <w:pStyle w:val="a0"/>
            </w:pPr>
            <w:r w:rsidRPr="00D72FAF">
              <w:t>mysql-devel</w:t>
            </w:r>
          </w:p>
        </w:tc>
      </w:tr>
      <w:tr w:rsidR="00EA3FC2" w:rsidTr="008517DC">
        <w:tc>
          <w:tcPr>
            <w:tcW w:w="2093" w:type="dxa"/>
            <w:vMerge/>
            <w:shd w:val="clear" w:color="auto" w:fill="00B0F0"/>
          </w:tcPr>
          <w:p w:rsidR="00EA3FC2" w:rsidRDefault="00EA3FC2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EA3FC2" w:rsidRPr="00557AB4" w:rsidRDefault="00D72FAF" w:rsidP="008517DC">
            <w:pPr>
              <w:pStyle w:val="a0"/>
            </w:pPr>
            <w:r w:rsidRPr="00D72FAF">
              <w:t>openssl-devel</w:t>
            </w:r>
          </w:p>
        </w:tc>
      </w:tr>
      <w:tr w:rsidR="00EA3FC2" w:rsidTr="008517DC">
        <w:tc>
          <w:tcPr>
            <w:tcW w:w="2093" w:type="dxa"/>
            <w:shd w:val="clear" w:color="auto" w:fill="00B0F0"/>
          </w:tcPr>
          <w:p w:rsidR="00EA3FC2" w:rsidRPr="001B20F6" w:rsidRDefault="00EA3FC2" w:rsidP="008517DC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源文件</w:t>
            </w:r>
            <w:r>
              <w:rPr>
                <w:rFonts w:hint="eastAsia"/>
                <w:b/>
                <w:color w:val="FFFFFF" w:themeColor="background1"/>
              </w:rPr>
              <w:t>URL</w:t>
            </w:r>
          </w:p>
        </w:tc>
        <w:tc>
          <w:tcPr>
            <w:tcW w:w="7193" w:type="dxa"/>
          </w:tcPr>
          <w:p w:rsidR="00EA3FC2" w:rsidRDefault="00EA3FC2" w:rsidP="008517DC">
            <w:pPr>
              <w:pStyle w:val="a0"/>
            </w:pPr>
          </w:p>
        </w:tc>
      </w:tr>
      <w:tr w:rsidR="00EA3FC2" w:rsidTr="008517DC">
        <w:tc>
          <w:tcPr>
            <w:tcW w:w="2093" w:type="dxa"/>
            <w:shd w:val="clear" w:color="auto" w:fill="00B0F0"/>
          </w:tcPr>
          <w:p w:rsidR="00EA3FC2" w:rsidRPr="001B20F6" w:rsidRDefault="00EA3FC2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源文件目录名</w:t>
            </w:r>
          </w:p>
        </w:tc>
        <w:tc>
          <w:tcPr>
            <w:tcW w:w="7193" w:type="dxa"/>
          </w:tcPr>
          <w:p w:rsidR="00EA3FC2" w:rsidRPr="003B77DA" w:rsidRDefault="00CC7D25" w:rsidP="008517DC">
            <w:pPr>
              <w:pStyle w:val="a0"/>
            </w:pPr>
            <w:r w:rsidRPr="00CC7D25">
              <w:t>SunrunVAS-manager</w:t>
            </w:r>
          </w:p>
        </w:tc>
      </w:tr>
      <w:tr w:rsidR="00EA3FC2" w:rsidTr="008517DC">
        <w:tc>
          <w:tcPr>
            <w:tcW w:w="2093" w:type="dxa"/>
            <w:vMerge w:val="restart"/>
            <w:shd w:val="clear" w:color="auto" w:fill="00B0F0"/>
          </w:tcPr>
          <w:p w:rsidR="00EA3FC2" w:rsidRPr="001B20F6" w:rsidRDefault="00EA3FC2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文件清单</w:t>
            </w:r>
          </w:p>
        </w:tc>
        <w:tc>
          <w:tcPr>
            <w:tcW w:w="7193" w:type="dxa"/>
          </w:tcPr>
          <w:p w:rsidR="00EA3FC2" w:rsidRDefault="000C7D59" w:rsidP="008517DC">
            <w:pPr>
              <w:pStyle w:val="a0"/>
            </w:pPr>
            <w:r w:rsidRPr="000C7D59">
              <w:t>/usr/local/bin/vasmanager</w:t>
            </w:r>
          </w:p>
        </w:tc>
      </w:tr>
      <w:tr w:rsidR="000C7D59" w:rsidTr="008517DC">
        <w:tc>
          <w:tcPr>
            <w:tcW w:w="2093" w:type="dxa"/>
            <w:vMerge/>
            <w:shd w:val="clear" w:color="auto" w:fill="00B0F0"/>
          </w:tcPr>
          <w:p w:rsidR="000C7D59" w:rsidRPr="001B20F6" w:rsidRDefault="000C7D59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0C7D59" w:rsidRPr="0005270B" w:rsidRDefault="000C7D59" w:rsidP="008517DC">
            <w:pPr>
              <w:pStyle w:val="a0"/>
            </w:pPr>
            <w:r w:rsidRPr="000C7D59">
              <w:t>/etc/init.d/vas-manager</w:t>
            </w:r>
          </w:p>
        </w:tc>
      </w:tr>
      <w:tr w:rsidR="000C7D59" w:rsidTr="008517DC">
        <w:tc>
          <w:tcPr>
            <w:tcW w:w="2093" w:type="dxa"/>
            <w:vMerge/>
            <w:shd w:val="clear" w:color="auto" w:fill="00B0F0"/>
          </w:tcPr>
          <w:p w:rsidR="000C7D59" w:rsidRPr="001B20F6" w:rsidRDefault="000C7D59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0C7D59" w:rsidRPr="000C7D59" w:rsidRDefault="000C7D59" w:rsidP="008517DC">
            <w:pPr>
              <w:pStyle w:val="a0"/>
            </w:pPr>
            <w:r w:rsidRPr="000C7D59">
              <w:t>/etc/sunrun/vas-register.pem</w:t>
            </w:r>
          </w:p>
        </w:tc>
      </w:tr>
      <w:tr w:rsidR="000C7D59" w:rsidTr="008517DC">
        <w:tc>
          <w:tcPr>
            <w:tcW w:w="2093" w:type="dxa"/>
            <w:vMerge/>
            <w:shd w:val="clear" w:color="auto" w:fill="00B0F0"/>
          </w:tcPr>
          <w:p w:rsidR="000C7D59" w:rsidRPr="001B20F6" w:rsidRDefault="000C7D59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0C7D59" w:rsidRPr="0005270B" w:rsidRDefault="000C7D59" w:rsidP="008517DC">
            <w:pPr>
              <w:pStyle w:val="a0"/>
            </w:pPr>
            <w:r w:rsidRPr="000C7D59">
              <w:t>/etc/sunrun/vas-manager.conf</w:t>
            </w:r>
          </w:p>
        </w:tc>
      </w:tr>
      <w:tr w:rsidR="00690585" w:rsidTr="008517DC">
        <w:tc>
          <w:tcPr>
            <w:tcW w:w="2093" w:type="dxa"/>
            <w:vMerge/>
            <w:shd w:val="clear" w:color="auto" w:fill="00B0F0"/>
          </w:tcPr>
          <w:p w:rsidR="00690585" w:rsidRPr="001B20F6" w:rsidRDefault="00690585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690585" w:rsidRPr="000C7D59" w:rsidRDefault="00690585" w:rsidP="008517DC">
            <w:pPr>
              <w:pStyle w:val="a0"/>
            </w:pPr>
            <w:r w:rsidRPr="00690585">
              <w:t>/etc/rc2.d/S99vas-manager</w:t>
            </w:r>
          </w:p>
        </w:tc>
      </w:tr>
      <w:tr w:rsidR="00690585" w:rsidTr="008517DC">
        <w:tc>
          <w:tcPr>
            <w:tcW w:w="2093" w:type="dxa"/>
            <w:vMerge/>
            <w:shd w:val="clear" w:color="auto" w:fill="00B0F0"/>
          </w:tcPr>
          <w:p w:rsidR="00690585" w:rsidRPr="001B20F6" w:rsidRDefault="00690585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690585" w:rsidRPr="000C7D59" w:rsidRDefault="00690585" w:rsidP="008517DC">
            <w:pPr>
              <w:pStyle w:val="a0"/>
            </w:pPr>
            <w:r w:rsidRPr="00690585">
              <w:t>/etc/rc3.d/S99vas-manager</w:t>
            </w:r>
          </w:p>
        </w:tc>
      </w:tr>
      <w:tr w:rsidR="00690585" w:rsidTr="008517DC">
        <w:tc>
          <w:tcPr>
            <w:tcW w:w="2093" w:type="dxa"/>
            <w:vMerge/>
            <w:shd w:val="clear" w:color="auto" w:fill="00B0F0"/>
          </w:tcPr>
          <w:p w:rsidR="00690585" w:rsidRPr="001B20F6" w:rsidRDefault="00690585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690585" w:rsidRPr="000C7D59" w:rsidRDefault="00690585" w:rsidP="008517DC">
            <w:pPr>
              <w:pStyle w:val="a0"/>
            </w:pPr>
            <w:r w:rsidRPr="00690585">
              <w:t>/etc/rc5.d/S99vas-manager</w:t>
            </w:r>
          </w:p>
        </w:tc>
      </w:tr>
      <w:tr w:rsidR="00EA3FC2" w:rsidTr="008517DC">
        <w:tc>
          <w:tcPr>
            <w:tcW w:w="2093" w:type="dxa"/>
            <w:vMerge/>
            <w:shd w:val="clear" w:color="auto" w:fill="00B0F0"/>
          </w:tcPr>
          <w:p w:rsidR="00EA3FC2" w:rsidRPr="001B20F6" w:rsidRDefault="00EA3FC2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EA3FC2" w:rsidRDefault="00690585" w:rsidP="008517DC">
            <w:pPr>
              <w:pStyle w:val="a0"/>
            </w:pPr>
            <w:r w:rsidRPr="00690585">
              <w:t>/etc/rc6.d/K01vas-manager</w:t>
            </w:r>
          </w:p>
        </w:tc>
      </w:tr>
      <w:tr w:rsidR="00EA3FC2" w:rsidTr="008517DC">
        <w:tc>
          <w:tcPr>
            <w:tcW w:w="2093" w:type="dxa"/>
            <w:shd w:val="clear" w:color="auto" w:fill="00B0F0"/>
          </w:tcPr>
          <w:p w:rsidR="00EA3FC2" w:rsidRPr="001B20F6" w:rsidRDefault="00EA3FC2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SPEC</w:t>
            </w:r>
            <w:r w:rsidRPr="001B20F6">
              <w:rPr>
                <w:rFonts w:hint="eastAsia"/>
                <w:b/>
                <w:color w:val="FFFFFF" w:themeColor="background1"/>
              </w:rPr>
              <w:t>文件名</w:t>
            </w:r>
          </w:p>
        </w:tc>
        <w:tc>
          <w:tcPr>
            <w:tcW w:w="7193" w:type="dxa"/>
          </w:tcPr>
          <w:p w:rsidR="00EA3FC2" w:rsidRPr="0005270B" w:rsidRDefault="00690585" w:rsidP="008517DC">
            <w:pPr>
              <w:pStyle w:val="a0"/>
            </w:pPr>
            <w:r w:rsidRPr="00690585">
              <w:t>sunrunvasmanager.spec</w:t>
            </w:r>
          </w:p>
        </w:tc>
      </w:tr>
      <w:tr w:rsidR="00EA3FC2" w:rsidTr="008517DC">
        <w:tc>
          <w:tcPr>
            <w:tcW w:w="2093" w:type="dxa"/>
            <w:shd w:val="clear" w:color="auto" w:fill="00B0F0"/>
          </w:tcPr>
          <w:p w:rsidR="00EA3FC2" w:rsidRPr="001B20F6" w:rsidRDefault="00EA3FC2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兼容</w:t>
            </w:r>
          </w:p>
        </w:tc>
        <w:tc>
          <w:tcPr>
            <w:tcW w:w="7193" w:type="dxa"/>
          </w:tcPr>
          <w:p w:rsidR="00EA3FC2" w:rsidRPr="006F118B" w:rsidRDefault="00EA3FC2" w:rsidP="008517DC">
            <w:pPr>
              <w:pStyle w:val="a0"/>
            </w:pPr>
            <w:r>
              <w:rPr>
                <w:rFonts w:hint="eastAsia"/>
              </w:rPr>
              <w:t>目前只有</w:t>
            </w:r>
            <w:r>
              <w:rPr>
                <w:rFonts w:hint="eastAsia"/>
              </w:rPr>
              <w:t>x86_64</w:t>
            </w:r>
            <w:r>
              <w:rPr>
                <w:rFonts w:hint="eastAsia"/>
              </w:rPr>
              <w:t>版本</w:t>
            </w:r>
          </w:p>
        </w:tc>
      </w:tr>
      <w:tr w:rsidR="00EA3FC2" w:rsidTr="008517DC">
        <w:tc>
          <w:tcPr>
            <w:tcW w:w="2093" w:type="dxa"/>
            <w:shd w:val="clear" w:color="auto" w:fill="00B0F0"/>
          </w:tcPr>
          <w:p w:rsidR="00EA3FC2" w:rsidRPr="001B20F6" w:rsidRDefault="00EA3FC2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编译命令行</w:t>
            </w:r>
          </w:p>
        </w:tc>
        <w:tc>
          <w:tcPr>
            <w:tcW w:w="7193" w:type="dxa"/>
          </w:tcPr>
          <w:p w:rsidR="00EA3FC2" w:rsidRDefault="00EA3FC2" w:rsidP="008517DC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2D717C">
              <w:t xml:space="preserve">rpmbuild -bb </w:t>
            </w:r>
            <w:r w:rsidR="00677B21" w:rsidRPr="00677B21">
              <w:t>sunrunvasmanager.spec</w:t>
            </w:r>
          </w:p>
        </w:tc>
      </w:tr>
      <w:tr w:rsidR="00EA3FC2" w:rsidTr="008517DC">
        <w:tc>
          <w:tcPr>
            <w:tcW w:w="2093" w:type="dxa"/>
            <w:shd w:val="clear" w:color="auto" w:fill="00B0F0"/>
          </w:tcPr>
          <w:p w:rsidR="00EA3FC2" w:rsidRPr="001B20F6" w:rsidRDefault="00EA3FC2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说明</w:t>
            </w:r>
          </w:p>
        </w:tc>
        <w:tc>
          <w:tcPr>
            <w:tcW w:w="7193" w:type="dxa"/>
          </w:tcPr>
          <w:p w:rsidR="00EA3FC2" w:rsidRDefault="00EA3FC2" w:rsidP="008517DC">
            <w:pPr>
              <w:pStyle w:val="a0"/>
            </w:pPr>
          </w:p>
        </w:tc>
      </w:tr>
    </w:tbl>
    <w:p w:rsidR="00EA3FC2" w:rsidRPr="00EA3FC2" w:rsidRDefault="00EA3FC2" w:rsidP="00EA3FC2">
      <w:pPr>
        <w:pStyle w:val="a0"/>
      </w:pPr>
    </w:p>
    <w:p w:rsidR="002B2919" w:rsidRDefault="0030275B" w:rsidP="00BF7DBA">
      <w:pPr>
        <w:pStyle w:val="3"/>
        <w:ind w:left="0"/>
      </w:pPr>
      <w:bookmarkStart w:id="11" w:name="_Toc403145453"/>
      <w:r w:rsidRPr="00944C0F">
        <w:t>SunrunVAS-gateway</w:t>
      </w:r>
      <w:bookmarkEnd w:id="11"/>
    </w:p>
    <w:p w:rsidR="00F61514" w:rsidRDefault="00F61514" w:rsidP="00F61514">
      <w:pPr>
        <w:pStyle w:val="a0"/>
        <w:numPr>
          <w:ilvl w:val="0"/>
          <w:numId w:val="6"/>
        </w:numPr>
      </w:pPr>
      <w:r>
        <w:rPr>
          <w:rFonts w:hint="eastAsia"/>
        </w:rPr>
        <w:t>制作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3"/>
        <w:gridCol w:w="7193"/>
      </w:tblGrid>
      <w:tr w:rsidR="00F61514" w:rsidTr="008517DC">
        <w:tc>
          <w:tcPr>
            <w:tcW w:w="2093" w:type="dxa"/>
            <w:shd w:val="clear" w:color="auto" w:fill="00B0F0"/>
          </w:tcPr>
          <w:p w:rsidR="00F61514" w:rsidRPr="001B20F6" w:rsidRDefault="00F61514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软件包名</w:t>
            </w:r>
          </w:p>
        </w:tc>
        <w:tc>
          <w:tcPr>
            <w:tcW w:w="7193" w:type="dxa"/>
          </w:tcPr>
          <w:p w:rsidR="00F61514" w:rsidRDefault="00944C0F" w:rsidP="008517DC">
            <w:pPr>
              <w:pStyle w:val="a0"/>
            </w:pPr>
            <w:r w:rsidRPr="00944C0F">
              <w:t>SunrunVAS-gateway-3.4-0.el6.x86_64.rpm</w:t>
            </w:r>
          </w:p>
        </w:tc>
      </w:tr>
      <w:tr w:rsidR="00F61514" w:rsidTr="008517DC">
        <w:tc>
          <w:tcPr>
            <w:tcW w:w="2093" w:type="dxa"/>
            <w:shd w:val="clear" w:color="auto" w:fill="00B0F0"/>
          </w:tcPr>
          <w:p w:rsidR="00F61514" w:rsidRPr="001B20F6" w:rsidRDefault="00F61514" w:rsidP="008517DC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依赖包名（</w:t>
            </w:r>
            <w:r w:rsidRPr="00C42FAF">
              <w:rPr>
                <w:rFonts w:hint="eastAsia"/>
                <w:b/>
                <w:color w:val="FF0000"/>
              </w:rPr>
              <w:t>暂定</w:t>
            </w:r>
            <w:r>
              <w:rPr>
                <w:rFonts w:hint="eastAsia"/>
                <w:b/>
                <w:color w:val="FFFFFF" w:themeColor="background1"/>
              </w:rPr>
              <w:t>）</w:t>
            </w:r>
          </w:p>
        </w:tc>
        <w:tc>
          <w:tcPr>
            <w:tcW w:w="7193" w:type="dxa"/>
          </w:tcPr>
          <w:p w:rsidR="00F61514" w:rsidRPr="00557AB4" w:rsidRDefault="00593B50" w:rsidP="008517DC">
            <w:pPr>
              <w:pStyle w:val="a0"/>
            </w:pPr>
            <w:r w:rsidRPr="00593B50">
              <w:t>glib2-devel</w:t>
            </w:r>
          </w:p>
        </w:tc>
      </w:tr>
      <w:tr w:rsidR="00F61514" w:rsidTr="008517DC">
        <w:tc>
          <w:tcPr>
            <w:tcW w:w="2093" w:type="dxa"/>
            <w:shd w:val="clear" w:color="auto" w:fill="00B0F0"/>
          </w:tcPr>
          <w:p w:rsidR="00F61514" w:rsidRPr="001B20F6" w:rsidRDefault="00F61514" w:rsidP="008517DC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源文件</w:t>
            </w:r>
            <w:r>
              <w:rPr>
                <w:rFonts w:hint="eastAsia"/>
                <w:b/>
                <w:color w:val="FFFFFF" w:themeColor="background1"/>
              </w:rPr>
              <w:t>URL</w:t>
            </w:r>
          </w:p>
        </w:tc>
        <w:tc>
          <w:tcPr>
            <w:tcW w:w="7193" w:type="dxa"/>
          </w:tcPr>
          <w:p w:rsidR="00F61514" w:rsidRDefault="00F61514" w:rsidP="008517DC">
            <w:pPr>
              <w:pStyle w:val="a0"/>
            </w:pPr>
          </w:p>
        </w:tc>
      </w:tr>
      <w:tr w:rsidR="00F61514" w:rsidTr="008517DC">
        <w:tc>
          <w:tcPr>
            <w:tcW w:w="2093" w:type="dxa"/>
            <w:shd w:val="clear" w:color="auto" w:fill="00B0F0"/>
          </w:tcPr>
          <w:p w:rsidR="00F61514" w:rsidRPr="001B20F6" w:rsidRDefault="00F61514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源文件目录名</w:t>
            </w:r>
          </w:p>
        </w:tc>
        <w:tc>
          <w:tcPr>
            <w:tcW w:w="7193" w:type="dxa"/>
          </w:tcPr>
          <w:p w:rsidR="00F61514" w:rsidRPr="003B77DA" w:rsidRDefault="000A3743" w:rsidP="008517DC">
            <w:pPr>
              <w:pStyle w:val="a0"/>
            </w:pPr>
            <w:r w:rsidRPr="000A3743">
              <w:t>SunrunVAS-gateway</w:t>
            </w:r>
          </w:p>
        </w:tc>
      </w:tr>
      <w:tr w:rsidR="00F61514" w:rsidTr="008517DC">
        <w:tc>
          <w:tcPr>
            <w:tcW w:w="2093" w:type="dxa"/>
            <w:vMerge w:val="restart"/>
            <w:shd w:val="clear" w:color="auto" w:fill="00B0F0"/>
          </w:tcPr>
          <w:p w:rsidR="00F61514" w:rsidRPr="001B20F6" w:rsidRDefault="00F61514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文件清单</w:t>
            </w:r>
          </w:p>
        </w:tc>
        <w:tc>
          <w:tcPr>
            <w:tcW w:w="7193" w:type="dxa"/>
          </w:tcPr>
          <w:p w:rsidR="00F61514" w:rsidRDefault="00C87B54" w:rsidP="008517DC">
            <w:pPr>
              <w:pStyle w:val="a0"/>
            </w:pPr>
            <w:r w:rsidRPr="00C87B54">
              <w:t>/usr/local/bin/sunrungateway</w:t>
            </w:r>
          </w:p>
        </w:tc>
      </w:tr>
      <w:tr w:rsidR="00F61514" w:rsidTr="008517DC">
        <w:tc>
          <w:tcPr>
            <w:tcW w:w="2093" w:type="dxa"/>
            <w:vMerge/>
            <w:shd w:val="clear" w:color="auto" w:fill="00B0F0"/>
          </w:tcPr>
          <w:p w:rsidR="00F61514" w:rsidRPr="001B20F6" w:rsidRDefault="00F61514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F61514" w:rsidRPr="0005270B" w:rsidRDefault="00F321B2" w:rsidP="008517DC">
            <w:pPr>
              <w:pStyle w:val="a0"/>
            </w:pPr>
            <w:r w:rsidRPr="00F321B2">
              <w:t>/etc/init.d/sunrun-gateway</w:t>
            </w:r>
          </w:p>
        </w:tc>
      </w:tr>
      <w:tr w:rsidR="00F61514" w:rsidTr="008517DC">
        <w:tc>
          <w:tcPr>
            <w:tcW w:w="2093" w:type="dxa"/>
            <w:vMerge/>
            <w:shd w:val="clear" w:color="auto" w:fill="00B0F0"/>
          </w:tcPr>
          <w:p w:rsidR="00F61514" w:rsidRPr="001B20F6" w:rsidRDefault="00F61514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F61514" w:rsidRPr="000C7D59" w:rsidRDefault="00F321B2" w:rsidP="008517DC">
            <w:pPr>
              <w:pStyle w:val="a0"/>
            </w:pPr>
            <w:r w:rsidRPr="00F321B2">
              <w:t>/etc/sunrun/gateway-ca/ca.crt</w:t>
            </w:r>
          </w:p>
        </w:tc>
      </w:tr>
      <w:tr w:rsidR="00F61514" w:rsidTr="008517DC">
        <w:tc>
          <w:tcPr>
            <w:tcW w:w="2093" w:type="dxa"/>
            <w:vMerge/>
            <w:shd w:val="clear" w:color="auto" w:fill="00B0F0"/>
          </w:tcPr>
          <w:p w:rsidR="00F61514" w:rsidRPr="001B20F6" w:rsidRDefault="00F61514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F61514" w:rsidRPr="0005270B" w:rsidRDefault="00F321B2" w:rsidP="008517DC">
            <w:pPr>
              <w:pStyle w:val="a0"/>
            </w:pPr>
            <w:r w:rsidRPr="00F321B2">
              <w:t>/etc/sunrun/gateway-ca/ca.key</w:t>
            </w:r>
          </w:p>
        </w:tc>
      </w:tr>
      <w:tr w:rsidR="00F61514" w:rsidTr="008517DC">
        <w:tc>
          <w:tcPr>
            <w:tcW w:w="2093" w:type="dxa"/>
            <w:vMerge/>
            <w:shd w:val="clear" w:color="auto" w:fill="00B0F0"/>
          </w:tcPr>
          <w:p w:rsidR="00F61514" w:rsidRPr="001B20F6" w:rsidRDefault="00F61514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F61514" w:rsidRPr="000C7D59" w:rsidRDefault="00F321B2" w:rsidP="008517DC">
            <w:pPr>
              <w:pStyle w:val="a0"/>
            </w:pPr>
            <w:r w:rsidRPr="00F321B2">
              <w:t>/etc/sunrun/gatewayjson.conf</w:t>
            </w:r>
          </w:p>
        </w:tc>
      </w:tr>
      <w:tr w:rsidR="00F61514" w:rsidTr="008517DC">
        <w:tc>
          <w:tcPr>
            <w:tcW w:w="2093" w:type="dxa"/>
            <w:vMerge/>
            <w:shd w:val="clear" w:color="auto" w:fill="00B0F0"/>
          </w:tcPr>
          <w:p w:rsidR="00F61514" w:rsidRPr="001B20F6" w:rsidRDefault="00F61514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F61514" w:rsidRPr="000C7D59" w:rsidRDefault="00F321B2" w:rsidP="008517DC">
            <w:pPr>
              <w:pStyle w:val="a0"/>
            </w:pPr>
            <w:r w:rsidRPr="00F321B2">
              <w:t>/etc/sunrun/gateway-server.key</w:t>
            </w:r>
          </w:p>
        </w:tc>
      </w:tr>
      <w:tr w:rsidR="00F61514" w:rsidTr="008517DC">
        <w:tc>
          <w:tcPr>
            <w:tcW w:w="2093" w:type="dxa"/>
            <w:vMerge/>
            <w:shd w:val="clear" w:color="auto" w:fill="00B0F0"/>
          </w:tcPr>
          <w:p w:rsidR="00F61514" w:rsidRPr="001B20F6" w:rsidRDefault="00F61514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F61514" w:rsidRPr="000C7D59" w:rsidRDefault="00F321B2" w:rsidP="008517DC">
            <w:pPr>
              <w:pStyle w:val="a0"/>
            </w:pPr>
            <w:r w:rsidRPr="00F321B2">
              <w:t>/etc/sunrun/sunrun-gateway.conf</w:t>
            </w:r>
          </w:p>
        </w:tc>
      </w:tr>
      <w:tr w:rsidR="00F321B2" w:rsidTr="008517DC">
        <w:tc>
          <w:tcPr>
            <w:tcW w:w="2093" w:type="dxa"/>
            <w:vMerge/>
            <w:shd w:val="clear" w:color="auto" w:fill="00B0F0"/>
          </w:tcPr>
          <w:p w:rsidR="00F321B2" w:rsidRPr="001B20F6" w:rsidRDefault="00F321B2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F321B2" w:rsidRPr="00F321B2" w:rsidRDefault="00F321B2" w:rsidP="008517DC">
            <w:pPr>
              <w:pStyle w:val="a0"/>
            </w:pPr>
            <w:r w:rsidRPr="00F321B2">
              <w:t>/etc/sunrun/gateway.conf</w:t>
            </w:r>
          </w:p>
        </w:tc>
      </w:tr>
      <w:tr w:rsidR="00F321B2" w:rsidTr="008517DC">
        <w:tc>
          <w:tcPr>
            <w:tcW w:w="2093" w:type="dxa"/>
            <w:vMerge/>
            <w:shd w:val="clear" w:color="auto" w:fill="00B0F0"/>
          </w:tcPr>
          <w:p w:rsidR="00F321B2" w:rsidRPr="001B20F6" w:rsidRDefault="00F321B2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F321B2" w:rsidRPr="00F321B2" w:rsidRDefault="00F321B2" w:rsidP="008517DC">
            <w:pPr>
              <w:pStyle w:val="a0"/>
            </w:pPr>
            <w:r w:rsidRPr="00F321B2">
              <w:t>/etc/sunrun/gateway-server.crt</w:t>
            </w:r>
          </w:p>
        </w:tc>
      </w:tr>
      <w:tr w:rsidR="00F321B2" w:rsidTr="008517DC">
        <w:tc>
          <w:tcPr>
            <w:tcW w:w="2093" w:type="dxa"/>
            <w:vMerge/>
            <w:shd w:val="clear" w:color="auto" w:fill="00B0F0"/>
          </w:tcPr>
          <w:p w:rsidR="00F321B2" w:rsidRPr="001B20F6" w:rsidRDefault="00F321B2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F321B2" w:rsidRPr="00F321B2" w:rsidRDefault="00F321B2" w:rsidP="008517DC">
            <w:pPr>
              <w:pStyle w:val="a0"/>
            </w:pPr>
            <w:r w:rsidRPr="00F321B2">
              <w:t>/etc/rc2.d/S99sunrun-gateway</w:t>
            </w:r>
          </w:p>
        </w:tc>
      </w:tr>
      <w:tr w:rsidR="00F321B2" w:rsidTr="008517DC">
        <w:tc>
          <w:tcPr>
            <w:tcW w:w="2093" w:type="dxa"/>
            <w:vMerge/>
            <w:shd w:val="clear" w:color="auto" w:fill="00B0F0"/>
          </w:tcPr>
          <w:p w:rsidR="00F321B2" w:rsidRPr="001B20F6" w:rsidRDefault="00F321B2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F321B2" w:rsidRPr="00F321B2" w:rsidRDefault="00F321B2" w:rsidP="008517DC">
            <w:pPr>
              <w:pStyle w:val="a0"/>
            </w:pPr>
            <w:r w:rsidRPr="00F321B2">
              <w:t>/etc/rc3.d/S99sunrun-gateway</w:t>
            </w:r>
          </w:p>
        </w:tc>
      </w:tr>
      <w:tr w:rsidR="00F321B2" w:rsidTr="008517DC">
        <w:tc>
          <w:tcPr>
            <w:tcW w:w="2093" w:type="dxa"/>
            <w:vMerge/>
            <w:shd w:val="clear" w:color="auto" w:fill="00B0F0"/>
          </w:tcPr>
          <w:p w:rsidR="00F321B2" w:rsidRPr="001B20F6" w:rsidRDefault="00F321B2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F321B2" w:rsidRPr="00F321B2" w:rsidRDefault="00F321B2" w:rsidP="008517DC">
            <w:pPr>
              <w:pStyle w:val="a0"/>
            </w:pPr>
            <w:r w:rsidRPr="00F321B2">
              <w:t>/etc/rc5.d/S99sunrun-gateway</w:t>
            </w:r>
          </w:p>
        </w:tc>
      </w:tr>
      <w:tr w:rsidR="00F61514" w:rsidTr="008517DC">
        <w:tc>
          <w:tcPr>
            <w:tcW w:w="2093" w:type="dxa"/>
            <w:vMerge/>
            <w:shd w:val="clear" w:color="auto" w:fill="00B0F0"/>
          </w:tcPr>
          <w:p w:rsidR="00F61514" w:rsidRPr="001B20F6" w:rsidRDefault="00F61514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F61514" w:rsidRDefault="00F321B2" w:rsidP="008517DC">
            <w:pPr>
              <w:pStyle w:val="a0"/>
            </w:pPr>
            <w:r w:rsidRPr="00F321B2">
              <w:t>/etc/rc6.d/K01sunrun-gateway</w:t>
            </w:r>
          </w:p>
        </w:tc>
      </w:tr>
      <w:tr w:rsidR="00F61514" w:rsidTr="008517DC">
        <w:tc>
          <w:tcPr>
            <w:tcW w:w="2093" w:type="dxa"/>
            <w:shd w:val="clear" w:color="auto" w:fill="00B0F0"/>
          </w:tcPr>
          <w:p w:rsidR="00F61514" w:rsidRPr="001B20F6" w:rsidRDefault="00F61514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SPEC</w:t>
            </w:r>
            <w:r w:rsidRPr="001B20F6">
              <w:rPr>
                <w:rFonts w:hint="eastAsia"/>
                <w:b/>
                <w:color w:val="FFFFFF" w:themeColor="background1"/>
              </w:rPr>
              <w:t>文件名</w:t>
            </w:r>
          </w:p>
        </w:tc>
        <w:tc>
          <w:tcPr>
            <w:tcW w:w="7193" w:type="dxa"/>
          </w:tcPr>
          <w:p w:rsidR="00F61514" w:rsidRPr="0005270B" w:rsidRDefault="00D5307C" w:rsidP="008517DC">
            <w:pPr>
              <w:pStyle w:val="a0"/>
            </w:pPr>
            <w:r w:rsidRPr="00D5307C">
              <w:t>sunrunvasgateway.spec</w:t>
            </w:r>
          </w:p>
        </w:tc>
      </w:tr>
      <w:tr w:rsidR="00F61514" w:rsidTr="008517DC">
        <w:tc>
          <w:tcPr>
            <w:tcW w:w="2093" w:type="dxa"/>
            <w:shd w:val="clear" w:color="auto" w:fill="00B0F0"/>
          </w:tcPr>
          <w:p w:rsidR="00F61514" w:rsidRPr="001B20F6" w:rsidRDefault="00F61514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兼容</w:t>
            </w:r>
          </w:p>
        </w:tc>
        <w:tc>
          <w:tcPr>
            <w:tcW w:w="7193" w:type="dxa"/>
          </w:tcPr>
          <w:p w:rsidR="00F61514" w:rsidRPr="006F118B" w:rsidRDefault="00F61514" w:rsidP="008517DC">
            <w:pPr>
              <w:pStyle w:val="a0"/>
            </w:pPr>
            <w:r>
              <w:rPr>
                <w:rFonts w:hint="eastAsia"/>
              </w:rPr>
              <w:t>目前只有</w:t>
            </w:r>
            <w:r>
              <w:rPr>
                <w:rFonts w:hint="eastAsia"/>
              </w:rPr>
              <w:t>x86_64</w:t>
            </w:r>
            <w:r>
              <w:rPr>
                <w:rFonts w:hint="eastAsia"/>
              </w:rPr>
              <w:t>版本</w:t>
            </w:r>
          </w:p>
        </w:tc>
      </w:tr>
      <w:tr w:rsidR="00F61514" w:rsidTr="008517DC">
        <w:tc>
          <w:tcPr>
            <w:tcW w:w="2093" w:type="dxa"/>
            <w:shd w:val="clear" w:color="auto" w:fill="00B0F0"/>
          </w:tcPr>
          <w:p w:rsidR="00F61514" w:rsidRPr="001B20F6" w:rsidRDefault="00F61514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编译命令行</w:t>
            </w:r>
          </w:p>
        </w:tc>
        <w:tc>
          <w:tcPr>
            <w:tcW w:w="7193" w:type="dxa"/>
          </w:tcPr>
          <w:p w:rsidR="00F61514" w:rsidRDefault="00F61514" w:rsidP="008517DC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2D717C">
              <w:t xml:space="preserve">rpmbuild -bb </w:t>
            </w:r>
            <w:r w:rsidR="00DD11D9" w:rsidRPr="00DD11D9">
              <w:t>sunrunvasgateway.spec</w:t>
            </w:r>
          </w:p>
        </w:tc>
      </w:tr>
      <w:tr w:rsidR="00F61514" w:rsidTr="008517DC">
        <w:tc>
          <w:tcPr>
            <w:tcW w:w="2093" w:type="dxa"/>
            <w:shd w:val="clear" w:color="auto" w:fill="00B0F0"/>
          </w:tcPr>
          <w:p w:rsidR="00F61514" w:rsidRPr="001B20F6" w:rsidRDefault="00F61514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说明</w:t>
            </w:r>
          </w:p>
        </w:tc>
        <w:tc>
          <w:tcPr>
            <w:tcW w:w="7193" w:type="dxa"/>
          </w:tcPr>
          <w:p w:rsidR="00F61514" w:rsidRDefault="00F61514" w:rsidP="008517DC">
            <w:pPr>
              <w:pStyle w:val="a0"/>
            </w:pPr>
          </w:p>
        </w:tc>
      </w:tr>
    </w:tbl>
    <w:p w:rsidR="001A765C" w:rsidRPr="001A765C" w:rsidRDefault="001A765C" w:rsidP="001A765C">
      <w:pPr>
        <w:pStyle w:val="a0"/>
      </w:pPr>
    </w:p>
    <w:p w:rsidR="000A58EF" w:rsidRDefault="007E7EDE" w:rsidP="00D03795">
      <w:pPr>
        <w:pStyle w:val="3"/>
        <w:ind w:left="0"/>
      </w:pPr>
      <w:bookmarkStart w:id="12" w:name="_Toc403145454"/>
      <w:r w:rsidRPr="00557AB4">
        <w:t>SunrunVASAdmin</w:t>
      </w:r>
      <w:bookmarkEnd w:id="12"/>
    </w:p>
    <w:p w:rsidR="007829C1" w:rsidRDefault="007829C1" w:rsidP="007829C1">
      <w:pPr>
        <w:pStyle w:val="a0"/>
        <w:numPr>
          <w:ilvl w:val="0"/>
          <w:numId w:val="6"/>
        </w:numPr>
      </w:pPr>
      <w:r>
        <w:rPr>
          <w:rFonts w:hint="eastAsia"/>
        </w:rPr>
        <w:t>制作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3"/>
        <w:gridCol w:w="7193"/>
      </w:tblGrid>
      <w:tr w:rsidR="007829C1" w:rsidTr="008517DC">
        <w:tc>
          <w:tcPr>
            <w:tcW w:w="2093" w:type="dxa"/>
            <w:shd w:val="clear" w:color="auto" w:fill="00B0F0"/>
          </w:tcPr>
          <w:p w:rsidR="007829C1" w:rsidRPr="001B20F6" w:rsidRDefault="007829C1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软件包名</w:t>
            </w:r>
          </w:p>
        </w:tc>
        <w:tc>
          <w:tcPr>
            <w:tcW w:w="7193" w:type="dxa"/>
          </w:tcPr>
          <w:p w:rsidR="007829C1" w:rsidRDefault="00557AB4" w:rsidP="008517DC">
            <w:pPr>
              <w:pStyle w:val="a0"/>
            </w:pPr>
            <w:r w:rsidRPr="00557AB4">
              <w:t>SunrunVASAdmin-3.4-0.el6.x86_64.rpm</w:t>
            </w:r>
          </w:p>
        </w:tc>
      </w:tr>
      <w:tr w:rsidR="00C42FAF" w:rsidTr="008517DC">
        <w:tc>
          <w:tcPr>
            <w:tcW w:w="2093" w:type="dxa"/>
            <w:vMerge w:val="restart"/>
            <w:shd w:val="clear" w:color="auto" w:fill="00B0F0"/>
          </w:tcPr>
          <w:p w:rsidR="00C42FAF" w:rsidRPr="001B20F6" w:rsidRDefault="00C42FAF" w:rsidP="008517DC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依赖包名（</w:t>
            </w:r>
            <w:r w:rsidRPr="00C42FAF">
              <w:rPr>
                <w:rFonts w:hint="eastAsia"/>
                <w:b/>
                <w:color w:val="FF0000"/>
              </w:rPr>
              <w:t>暂定</w:t>
            </w:r>
            <w:r>
              <w:rPr>
                <w:rFonts w:hint="eastAsia"/>
                <w:b/>
                <w:color w:val="FFFFFF" w:themeColor="background1"/>
              </w:rPr>
              <w:t>）</w:t>
            </w:r>
          </w:p>
        </w:tc>
        <w:tc>
          <w:tcPr>
            <w:tcW w:w="7193" w:type="dxa"/>
          </w:tcPr>
          <w:p w:rsidR="00C42FAF" w:rsidRPr="00557AB4" w:rsidRDefault="00C42FAF" w:rsidP="008517DC">
            <w:pPr>
              <w:pStyle w:val="a0"/>
            </w:pPr>
            <w:r w:rsidRPr="00C42FAF">
              <w:t>httpd</w:t>
            </w:r>
          </w:p>
        </w:tc>
      </w:tr>
      <w:tr w:rsidR="00C42FAF" w:rsidTr="008517DC">
        <w:tc>
          <w:tcPr>
            <w:tcW w:w="2093" w:type="dxa"/>
            <w:vMerge/>
            <w:shd w:val="clear" w:color="auto" w:fill="00B0F0"/>
          </w:tcPr>
          <w:p w:rsidR="00C42FAF" w:rsidRDefault="00C42FAF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C42FAF" w:rsidRPr="00557AB4" w:rsidRDefault="00C42FAF" w:rsidP="008517DC">
            <w:pPr>
              <w:pStyle w:val="a0"/>
            </w:pPr>
            <w:r w:rsidRPr="00C42FAF">
              <w:t>php</w:t>
            </w:r>
          </w:p>
        </w:tc>
      </w:tr>
      <w:tr w:rsidR="00C42FAF" w:rsidTr="008517DC">
        <w:tc>
          <w:tcPr>
            <w:tcW w:w="2093" w:type="dxa"/>
            <w:vMerge/>
            <w:shd w:val="clear" w:color="auto" w:fill="00B0F0"/>
          </w:tcPr>
          <w:p w:rsidR="00C42FAF" w:rsidRDefault="00C42FAF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C42FAF" w:rsidRPr="00557AB4" w:rsidRDefault="00C42FAF" w:rsidP="008517DC">
            <w:pPr>
              <w:pStyle w:val="a0"/>
            </w:pPr>
            <w:r w:rsidRPr="00C42FAF">
              <w:t>php-common</w:t>
            </w:r>
          </w:p>
        </w:tc>
      </w:tr>
      <w:tr w:rsidR="00C42FAF" w:rsidTr="008517DC">
        <w:tc>
          <w:tcPr>
            <w:tcW w:w="2093" w:type="dxa"/>
            <w:vMerge/>
            <w:shd w:val="clear" w:color="auto" w:fill="00B0F0"/>
          </w:tcPr>
          <w:p w:rsidR="00C42FAF" w:rsidRDefault="00C42FAF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C42FAF" w:rsidRPr="00557AB4" w:rsidRDefault="00C42FAF" w:rsidP="008517DC">
            <w:pPr>
              <w:pStyle w:val="a0"/>
            </w:pPr>
            <w:r w:rsidRPr="00C42FAF">
              <w:t>php-gd</w:t>
            </w:r>
          </w:p>
        </w:tc>
      </w:tr>
      <w:tr w:rsidR="00C42FAF" w:rsidTr="008517DC">
        <w:tc>
          <w:tcPr>
            <w:tcW w:w="2093" w:type="dxa"/>
            <w:vMerge/>
            <w:shd w:val="clear" w:color="auto" w:fill="00B0F0"/>
          </w:tcPr>
          <w:p w:rsidR="00C42FAF" w:rsidRDefault="00C42FAF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C42FAF" w:rsidRPr="00557AB4" w:rsidRDefault="00C42FAF" w:rsidP="008517DC">
            <w:pPr>
              <w:pStyle w:val="a0"/>
            </w:pPr>
            <w:r w:rsidRPr="00C42FAF">
              <w:t>php-mysql</w:t>
            </w:r>
          </w:p>
        </w:tc>
      </w:tr>
      <w:tr w:rsidR="00C42FAF" w:rsidTr="008517DC">
        <w:tc>
          <w:tcPr>
            <w:tcW w:w="2093" w:type="dxa"/>
            <w:vMerge/>
            <w:shd w:val="clear" w:color="auto" w:fill="00B0F0"/>
          </w:tcPr>
          <w:p w:rsidR="00C42FAF" w:rsidRDefault="00C42FAF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C42FAF" w:rsidRPr="00C42FAF" w:rsidRDefault="00C42FAF" w:rsidP="008517DC">
            <w:pPr>
              <w:pStyle w:val="a0"/>
            </w:pPr>
            <w:r w:rsidRPr="00C42FAF">
              <w:t>php-mbstring</w:t>
            </w:r>
          </w:p>
        </w:tc>
      </w:tr>
      <w:tr w:rsidR="00C42FAF" w:rsidTr="008517DC">
        <w:tc>
          <w:tcPr>
            <w:tcW w:w="2093" w:type="dxa"/>
            <w:vMerge/>
            <w:shd w:val="clear" w:color="auto" w:fill="00B0F0"/>
          </w:tcPr>
          <w:p w:rsidR="00C42FAF" w:rsidRDefault="00C42FAF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C42FAF" w:rsidRPr="00C42FAF" w:rsidRDefault="00C42FAF" w:rsidP="008517DC">
            <w:pPr>
              <w:pStyle w:val="a0"/>
            </w:pPr>
            <w:r w:rsidRPr="00C42FAF">
              <w:t>php-xml</w:t>
            </w:r>
          </w:p>
        </w:tc>
      </w:tr>
      <w:tr w:rsidR="00C42FAF" w:rsidTr="008517DC">
        <w:tc>
          <w:tcPr>
            <w:tcW w:w="2093" w:type="dxa"/>
            <w:vMerge/>
            <w:shd w:val="clear" w:color="auto" w:fill="00B0F0"/>
          </w:tcPr>
          <w:p w:rsidR="00C42FAF" w:rsidRDefault="00C42FAF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C42FAF" w:rsidRPr="00C42FAF" w:rsidRDefault="00C42FAF" w:rsidP="008517DC">
            <w:pPr>
              <w:pStyle w:val="a0"/>
            </w:pPr>
            <w:r w:rsidRPr="00C42FAF">
              <w:t>php-xml</w:t>
            </w:r>
          </w:p>
        </w:tc>
      </w:tr>
      <w:tr w:rsidR="00C42FAF" w:rsidTr="008517DC">
        <w:tc>
          <w:tcPr>
            <w:tcW w:w="2093" w:type="dxa"/>
            <w:vMerge/>
            <w:shd w:val="clear" w:color="auto" w:fill="00B0F0"/>
          </w:tcPr>
          <w:p w:rsidR="00C42FAF" w:rsidRDefault="00C42FAF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C42FAF" w:rsidRPr="00C42FAF" w:rsidRDefault="00C42FAF" w:rsidP="008517DC">
            <w:pPr>
              <w:pStyle w:val="a0"/>
            </w:pPr>
            <w:r w:rsidRPr="00C42FAF">
              <w:t>php-mcrypt</w:t>
            </w:r>
          </w:p>
        </w:tc>
      </w:tr>
      <w:tr w:rsidR="007829C1" w:rsidTr="008517DC">
        <w:tc>
          <w:tcPr>
            <w:tcW w:w="2093" w:type="dxa"/>
            <w:shd w:val="clear" w:color="auto" w:fill="00B0F0"/>
          </w:tcPr>
          <w:p w:rsidR="007829C1" w:rsidRPr="001B20F6" w:rsidRDefault="005D6ECD" w:rsidP="008517DC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源文件</w:t>
            </w:r>
            <w:r>
              <w:rPr>
                <w:rFonts w:hint="eastAsia"/>
                <w:b/>
                <w:color w:val="FFFFFF" w:themeColor="background1"/>
              </w:rPr>
              <w:t>URL</w:t>
            </w:r>
          </w:p>
        </w:tc>
        <w:tc>
          <w:tcPr>
            <w:tcW w:w="7193" w:type="dxa"/>
          </w:tcPr>
          <w:p w:rsidR="007829C1" w:rsidRDefault="00EF1CFE" w:rsidP="008517DC">
            <w:pPr>
              <w:pStyle w:val="a0"/>
            </w:pPr>
            <w:r w:rsidRPr="00EF1CFE">
              <w:t>svn://192.168.0.33/code-base/web/vast_super_4_ex_clean</w:t>
            </w:r>
          </w:p>
        </w:tc>
      </w:tr>
      <w:tr w:rsidR="007829C1" w:rsidTr="008517DC">
        <w:tc>
          <w:tcPr>
            <w:tcW w:w="2093" w:type="dxa"/>
            <w:shd w:val="clear" w:color="auto" w:fill="00B0F0"/>
          </w:tcPr>
          <w:p w:rsidR="007829C1" w:rsidRPr="001B20F6" w:rsidRDefault="007829C1" w:rsidP="00A41464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源文件目录名</w:t>
            </w:r>
          </w:p>
        </w:tc>
        <w:tc>
          <w:tcPr>
            <w:tcW w:w="7193" w:type="dxa"/>
          </w:tcPr>
          <w:p w:rsidR="007829C1" w:rsidRPr="003B77DA" w:rsidRDefault="00761373" w:rsidP="008517DC">
            <w:pPr>
              <w:pStyle w:val="a0"/>
            </w:pPr>
            <w:r w:rsidRPr="00761373">
              <w:t>SunrunVASAdmin</w:t>
            </w:r>
          </w:p>
        </w:tc>
      </w:tr>
      <w:tr w:rsidR="007829C1" w:rsidTr="008517DC">
        <w:tc>
          <w:tcPr>
            <w:tcW w:w="2093" w:type="dxa"/>
            <w:vMerge w:val="restart"/>
            <w:shd w:val="clear" w:color="auto" w:fill="00B0F0"/>
          </w:tcPr>
          <w:p w:rsidR="007829C1" w:rsidRPr="001B20F6" w:rsidRDefault="007829C1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文件清单</w:t>
            </w:r>
          </w:p>
        </w:tc>
        <w:tc>
          <w:tcPr>
            <w:tcW w:w="7193" w:type="dxa"/>
          </w:tcPr>
          <w:p w:rsidR="007829C1" w:rsidRDefault="007829C1" w:rsidP="00DD2D18">
            <w:pPr>
              <w:pStyle w:val="a0"/>
            </w:pPr>
            <w:r w:rsidRPr="0005270B">
              <w:t>/</w:t>
            </w:r>
            <w:r w:rsidR="00DD2D18">
              <w:rPr>
                <w:rFonts w:hint="eastAsia"/>
              </w:rPr>
              <w:t>var/www/</w:t>
            </w:r>
            <w:r w:rsidR="00DD2D18" w:rsidRPr="00DD2D18">
              <w:t>SunrunVASAdmin</w:t>
            </w:r>
            <w:r w:rsidR="004465CD">
              <w:rPr>
                <w:rFonts w:hint="eastAsia"/>
              </w:rPr>
              <w:t>/</w:t>
            </w:r>
          </w:p>
        </w:tc>
      </w:tr>
      <w:tr w:rsidR="007829C1" w:rsidTr="008517DC">
        <w:tc>
          <w:tcPr>
            <w:tcW w:w="2093" w:type="dxa"/>
            <w:vMerge/>
            <w:shd w:val="clear" w:color="auto" w:fill="00B0F0"/>
          </w:tcPr>
          <w:p w:rsidR="007829C1" w:rsidRPr="001B20F6" w:rsidRDefault="007829C1" w:rsidP="008517DC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7829C1" w:rsidRDefault="002532BD" w:rsidP="008517DC">
            <w:pPr>
              <w:pStyle w:val="a0"/>
            </w:pPr>
            <w:r w:rsidRPr="002532BD">
              <w:t>/etc/httpd/conf.d</w:t>
            </w:r>
            <w:r>
              <w:rPr>
                <w:rFonts w:hint="eastAsia"/>
              </w:rPr>
              <w:t>/</w:t>
            </w:r>
            <w:r w:rsidRPr="002532BD">
              <w:t>sunrunvasadmin.conf</w:t>
            </w:r>
          </w:p>
        </w:tc>
      </w:tr>
      <w:tr w:rsidR="007829C1" w:rsidTr="008517DC">
        <w:tc>
          <w:tcPr>
            <w:tcW w:w="2093" w:type="dxa"/>
            <w:shd w:val="clear" w:color="auto" w:fill="00B0F0"/>
          </w:tcPr>
          <w:p w:rsidR="007829C1" w:rsidRPr="001B20F6" w:rsidRDefault="007829C1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SPEC</w:t>
            </w:r>
            <w:r w:rsidRPr="001B20F6">
              <w:rPr>
                <w:rFonts w:hint="eastAsia"/>
                <w:b/>
                <w:color w:val="FFFFFF" w:themeColor="background1"/>
              </w:rPr>
              <w:t>文件名</w:t>
            </w:r>
          </w:p>
        </w:tc>
        <w:tc>
          <w:tcPr>
            <w:tcW w:w="7193" w:type="dxa"/>
          </w:tcPr>
          <w:p w:rsidR="007829C1" w:rsidRPr="0005270B" w:rsidRDefault="00144AD1" w:rsidP="008517DC">
            <w:pPr>
              <w:pStyle w:val="a0"/>
            </w:pPr>
            <w:r w:rsidRPr="00144AD1">
              <w:t>sunrunvasadmin.spec</w:t>
            </w:r>
          </w:p>
        </w:tc>
      </w:tr>
      <w:tr w:rsidR="007829C1" w:rsidTr="008517DC">
        <w:tc>
          <w:tcPr>
            <w:tcW w:w="2093" w:type="dxa"/>
            <w:shd w:val="clear" w:color="auto" w:fill="00B0F0"/>
          </w:tcPr>
          <w:p w:rsidR="007829C1" w:rsidRPr="001B20F6" w:rsidRDefault="007829C1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兼容</w:t>
            </w:r>
          </w:p>
        </w:tc>
        <w:tc>
          <w:tcPr>
            <w:tcW w:w="7193" w:type="dxa"/>
          </w:tcPr>
          <w:p w:rsidR="007829C1" w:rsidRPr="006F118B" w:rsidRDefault="007829C1" w:rsidP="008517DC">
            <w:pPr>
              <w:pStyle w:val="a0"/>
            </w:pPr>
            <w:r>
              <w:rPr>
                <w:rFonts w:hint="eastAsia"/>
              </w:rPr>
              <w:t>目前只有</w:t>
            </w:r>
            <w:r>
              <w:rPr>
                <w:rFonts w:hint="eastAsia"/>
              </w:rPr>
              <w:t>x86_64</w:t>
            </w:r>
            <w:r>
              <w:rPr>
                <w:rFonts w:hint="eastAsia"/>
              </w:rPr>
              <w:t>版本</w:t>
            </w:r>
          </w:p>
        </w:tc>
      </w:tr>
      <w:tr w:rsidR="007829C1" w:rsidTr="008517DC">
        <w:tc>
          <w:tcPr>
            <w:tcW w:w="2093" w:type="dxa"/>
            <w:shd w:val="clear" w:color="auto" w:fill="00B0F0"/>
          </w:tcPr>
          <w:p w:rsidR="007829C1" w:rsidRPr="001B20F6" w:rsidRDefault="007829C1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编译命令行</w:t>
            </w:r>
          </w:p>
        </w:tc>
        <w:tc>
          <w:tcPr>
            <w:tcW w:w="7193" w:type="dxa"/>
          </w:tcPr>
          <w:p w:rsidR="007829C1" w:rsidRDefault="007829C1" w:rsidP="0029009F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2D717C">
              <w:t xml:space="preserve">rpmbuild -bb </w:t>
            </w:r>
            <w:r w:rsidR="00895BF6" w:rsidRPr="00144AD1">
              <w:t>sunrunvasadmin.spec</w:t>
            </w:r>
          </w:p>
        </w:tc>
      </w:tr>
      <w:tr w:rsidR="007829C1" w:rsidTr="008517DC">
        <w:tc>
          <w:tcPr>
            <w:tcW w:w="2093" w:type="dxa"/>
            <w:shd w:val="clear" w:color="auto" w:fill="00B0F0"/>
          </w:tcPr>
          <w:p w:rsidR="007829C1" w:rsidRPr="001B20F6" w:rsidRDefault="007829C1" w:rsidP="008517DC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说明</w:t>
            </w:r>
          </w:p>
        </w:tc>
        <w:tc>
          <w:tcPr>
            <w:tcW w:w="7193" w:type="dxa"/>
          </w:tcPr>
          <w:p w:rsidR="007829C1" w:rsidRDefault="007829C1" w:rsidP="008517DC">
            <w:pPr>
              <w:pStyle w:val="a0"/>
            </w:pPr>
          </w:p>
        </w:tc>
      </w:tr>
    </w:tbl>
    <w:p w:rsidR="00CF329F" w:rsidRPr="00522FB5" w:rsidRDefault="00CF329F" w:rsidP="00CF329F">
      <w:pPr>
        <w:pStyle w:val="a0"/>
      </w:pPr>
    </w:p>
    <w:p w:rsidR="00CF329F" w:rsidRDefault="00CF329F" w:rsidP="00D03795">
      <w:pPr>
        <w:pStyle w:val="3"/>
        <w:ind w:left="0"/>
      </w:pPr>
      <w:bookmarkStart w:id="13" w:name="_Toc403145455"/>
      <w:r>
        <w:rPr>
          <w:rFonts w:hint="eastAsia"/>
        </w:rPr>
        <w:t>SunrunVAS-recoder</w:t>
      </w:r>
      <w:bookmarkEnd w:id="13"/>
    </w:p>
    <w:p w:rsidR="007829C1" w:rsidRPr="00573B30" w:rsidRDefault="007829C1" w:rsidP="007829C1">
      <w:pPr>
        <w:pStyle w:val="a0"/>
      </w:pPr>
    </w:p>
    <w:p w:rsidR="0064443F" w:rsidRDefault="006D0D34" w:rsidP="00D03795">
      <w:pPr>
        <w:pStyle w:val="3"/>
        <w:ind w:left="0"/>
      </w:pPr>
      <w:bookmarkStart w:id="14" w:name="_Toc403145456"/>
      <w:r>
        <w:rPr>
          <w:rFonts w:hint="eastAsia"/>
        </w:rPr>
        <w:lastRenderedPageBreak/>
        <w:t>SunrunVAS-vmms</w:t>
      </w:r>
      <w:bookmarkEnd w:id="14"/>
    </w:p>
    <w:p w:rsidR="00134D7D" w:rsidRDefault="00134D7D" w:rsidP="00D03795">
      <w:pPr>
        <w:pStyle w:val="3"/>
        <w:ind w:left="0"/>
      </w:pPr>
      <w:bookmarkStart w:id="15" w:name="_Toc403145457"/>
      <w:r w:rsidRPr="00EB497D">
        <w:t>Zend Optimizer</w:t>
      </w:r>
      <w:bookmarkEnd w:id="15"/>
    </w:p>
    <w:p w:rsidR="00134D7D" w:rsidRDefault="00134D7D" w:rsidP="00134D7D">
      <w:pPr>
        <w:pStyle w:val="a0"/>
        <w:numPr>
          <w:ilvl w:val="0"/>
          <w:numId w:val="6"/>
        </w:numPr>
      </w:pPr>
      <w:r>
        <w:rPr>
          <w:rFonts w:hint="eastAsia"/>
        </w:rPr>
        <w:t>官方版本的安装过程如下：</w:t>
      </w:r>
    </w:p>
    <w:p w:rsidR="00134D7D" w:rsidRDefault="00134D7D" w:rsidP="00134D7D">
      <w:pPr>
        <w:pStyle w:val="a0"/>
      </w:pPr>
    </w:p>
    <w:p w:rsidR="00134D7D" w:rsidRDefault="00134D7D" w:rsidP="00134D7D">
      <w:pPr>
        <w:pStyle w:val="a0"/>
      </w:pPr>
      <w:r>
        <w:rPr>
          <w:rFonts w:hint="eastAsia"/>
        </w:rPr>
        <w:t>安装的是</w:t>
      </w:r>
      <w:r>
        <w:rPr>
          <w:rFonts w:hint="eastAsia"/>
        </w:rPr>
        <w:t>CentOS 6.0 X86_64</w:t>
      </w:r>
      <w:r>
        <w:rPr>
          <w:rFonts w:hint="eastAsia"/>
        </w:rPr>
        <w:t>版本，</w:t>
      </w:r>
      <w:r>
        <w:rPr>
          <w:rFonts w:hint="eastAsia"/>
        </w:rPr>
        <w:t>PHP</w:t>
      </w:r>
      <w:r>
        <w:rPr>
          <w:rFonts w:hint="eastAsia"/>
        </w:rPr>
        <w:t>为</w:t>
      </w:r>
      <w:r>
        <w:rPr>
          <w:rFonts w:hint="eastAsia"/>
        </w:rPr>
        <w:t>5.3.X</w:t>
      </w:r>
    </w:p>
    <w:p w:rsidR="00134D7D" w:rsidRDefault="00134D7D" w:rsidP="00134D7D">
      <w:pPr>
        <w:pStyle w:val="a0"/>
      </w:pPr>
      <w:r>
        <w:rPr>
          <w:rFonts w:hint="eastAsia"/>
        </w:rPr>
        <w:t>这个</w:t>
      </w:r>
      <w:r>
        <w:rPr>
          <w:rFonts w:hint="eastAsia"/>
        </w:rPr>
        <w:t>Zend</w:t>
      </w:r>
      <w:r>
        <w:rPr>
          <w:rFonts w:hint="eastAsia"/>
        </w:rPr>
        <w:t>的官方网站打到对应的版本</w:t>
      </w:r>
    </w:p>
    <w:p w:rsidR="00134D7D" w:rsidRDefault="00134D7D" w:rsidP="00134D7D">
      <w:pPr>
        <w:pStyle w:val="a0"/>
      </w:pPr>
      <w:r>
        <w:t>http://www.zend.com/en/products/guard/downloads</w:t>
      </w:r>
    </w:p>
    <w:p w:rsidR="00134D7D" w:rsidRDefault="00134D7D" w:rsidP="00134D7D">
      <w:pPr>
        <w:pStyle w:val="a0"/>
      </w:pPr>
      <w:r>
        <w:rPr>
          <w:rFonts w:hint="eastAsia"/>
        </w:rPr>
        <w:t>我这里选择的是</w:t>
      </w:r>
    </w:p>
    <w:p w:rsidR="00134D7D" w:rsidRDefault="00134D7D" w:rsidP="00134D7D">
      <w:pPr>
        <w:pStyle w:val="a0"/>
      </w:pPr>
      <w:r>
        <w:t>Zend Guard Loader (Runtime for PHP 5.3) 5.5.0 (64 bit)</w:t>
      </w:r>
    </w:p>
    <w:p w:rsidR="00134D7D" w:rsidRDefault="00134D7D" w:rsidP="00134D7D">
      <w:pPr>
        <w:pStyle w:val="a0"/>
      </w:pPr>
      <w:r>
        <w:rPr>
          <w:rFonts w:hint="eastAsia"/>
        </w:rPr>
        <w:t>下载解压会生成以下</w:t>
      </w:r>
      <w:r>
        <w:rPr>
          <w:rFonts w:hint="eastAsia"/>
        </w:rPr>
        <w:t>2</w:t>
      </w:r>
      <w:r>
        <w:rPr>
          <w:rFonts w:hint="eastAsia"/>
        </w:rPr>
        <w:t>个主要文件：</w:t>
      </w:r>
    </w:p>
    <w:p w:rsidR="00134D7D" w:rsidRDefault="00134D7D" w:rsidP="00134D7D">
      <w:pPr>
        <w:pStyle w:val="a0"/>
      </w:pPr>
      <w:r>
        <w:rPr>
          <w:rFonts w:hint="eastAsia"/>
        </w:rPr>
        <w:t>php-5.3.x/ZendGuardLoader.so  --</w:t>
      </w:r>
      <w:r>
        <w:rPr>
          <w:rFonts w:hint="eastAsia"/>
        </w:rPr>
        <w:t>为了方便本人将其放在了</w:t>
      </w:r>
      <w:r>
        <w:rPr>
          <w:rFonts w:hint="eastAsia"/>
        </w:rPr>
        <w:t>PHP</w:t>
      </w:r>
      <w:r>
        <w:rPr>
          <w:rFonts w:hint="eastAsia"/>
        </w:rPr>
        <w:t>的模块默认置</w:t>
      </w:r>
      <w:r>
        <w:rPr>
          <w:rFonts w:hint="eastAsia"/>
        </w:rPr>
        <w:t>:/usr/lib64/php/modules</w:t>
      </w:r>
    </w:p>
    <w:p w:rsidR="00134D7D" w:rsidRDefault="00134D7D" w:rsidP="00134D7D">
      <w:pPr>
        <w:pStyle w:val="a0"/>
      </w:pPr>
      <w:r>
        <w:rPr>
          <w:rFonts w:hint="eastAsia"/>
        </w:rPr>
        <w:t>README.txt   --</w:t>
      </w:r>
      <w:r>
        <w:rPr>
          <w:rFonts w:hint="eastAsia"/>
        </w:rPr>
        <w:t>这个是英文版本的详细安装说明</w:t>
      </w:r>
    </w:p>
    <w:p w:rsidR="00134D7D" w:rsidRDefault="00134D7D" w:rsidP="00134D7D">
      <w:pPr>
        <w:pStyle w:val="a0"/>
      </w:pPr>
    </w:p>
    <w:p w:rsidR="00134D7D" w:rsidRDefault="00134D7D" w:rsidP="00134D7D">
      <w:pPr>
        <w:pStyle w:val="a0"/>
      </w:pPr>
      <w:r>
        <w:t># cp ZendGuardLoader.so /usr/lib64/php/modules/</w:t>
      </w:r>
    </w:p>
    <w:p w:rsidR="00134D7D" w:rsidRDefault="00134D7D" w:rsidP="00134D7D">
      <w:pPr>
        <w:pStyle w:val="a0"/>
      </w:pPr>
      <w:r>
        <w:t># vi /etc/php.ini</w:t>
      </w:r>
    </w:p>
    <w:p w:rsidR="00134D7D" w:rsidRDefault="00134D7D" w:rsidP="00134D7D">
      <w:pPr>
        <w:pStyle w:val="a0"/>
      </w:pPr>
      <w:r>
        <w:rPr>
          <w:rFonts w:hint="eastAsia"/>
        </w:rPr>
        <w:t>增加</w:t>
      </w:r>
      <w:r>
        <w:rPr>
          <w:rFonts w:hint="eastAsia"/>
        </w:rPr>
        <w:t>zend_loader.enable=1</w:t>
      </w:r>
    </w:p>
    <w:p w:rsidR="00134D7D" w:rsidRDefault="00134D7D" w:rsidP="00134D7D">
      <w:pPr>
        <w:pStyle w:val="a0"/>
      </w:pPr>
      <w:r>
        <w:t># vi /etc/php.d/zend.ini</w:t>
      </w:r>
    </w:p>
    <w:p w:rsidR="00134D7D" w:rsidRDefault="00134D7D" w:rsidP="00134D7D">
      <w:pPr>
        <w:pStyle w:val="a0"/>
      </w:pPr>
      <w:r>
        <w:rPr>
          <w:rFonts w:hint="eastAsia"/>
        </w:rPr>
        <w:t>增加</w:t>
      </w:r>
      <w:r>
        <w:rPr>
          <w:rFonts w:hint="eastAsia"/>
        </w:rPr>
        <w:t>extension=ZendGuardLoader.so</w:t>
      </w:r>
    </w:p>
    <w:p w:rsidR="00134D7D" w:rsidRDefault="00134D7D" w:rsidP="00134D7D">
      <w:pPr>
        <w:pStyle w:val="a0"/>
      </w:pPr>
      <w:r>
        <w:t># servicehttpd restart</w:t>
      </w:r>
    </w:p>
    <w:p w:rsidR="00134D7D" w:rsidRDefault="00134D7D" w:rsidP="00134D7D">
      <w:pPr>
        <w:pStyle w:val="a0"/>
        <w:numPr>
          <w:ilvl w:val="0"/>
          <w:numId w:val="6"/>
        </w:numPr>
      </w:pPr>
      <w:r>
        <w:rPr>
          <w:rFonts w:hint="eastAsia"/>
        </w:rPr>
        <w:t>制作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3"/>
        <w:gridCol w:w="7193"/>
      </w:tblGrid>
      <w:tr w:rsidR="00134D7D" w:rsidTr="00AA20BB">
        <w:tc>
          <w:tcPr>
            <w:tcW w:w="2093" w:type="dxa"/>
            <w:shd w:val="clear" w:color="auto" w:fill="00B0F0"/>
          </w:tcPr>
          <w:p w:rsidR="00134D7D" w:rsidRPr="001B20F6" w:rsidRDefault="00134D7D" w:rsidP="00AA20BB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软件包名</w:t>
            </w:r>
          </w:p>
        </w:tc>
        <w:tc>
          <w:tcPr>
            <w:tcW w:w="7193" w:type="dxa"/>
          </w:tcPr>
          <w:p w:rsidR="00134D7D" w:rsidRDefault="00134D7D" w:rsidP="00AA20BB">
            <w:pPr>
              <w:pStyle w:val="a0"/>
            </w:pPr>
            <w:r w:rsidRPr="0005270B">
              <w:t>php-zendoptimizer-5.3-0.el6.x86_64.rpm</w:t>
            </w:r>
          </w:p>
        </w:tc>
      </w:tr>
      <w:tr w:rsidR="00134D7D" w:rsidTr="00AA20BB">
        <w:tc>
          <w:tcPr>
            <w:tcW w:w="2093" w:type="dxa"/>
            <w:shd w:val="clear" w:color="auto" w:fill="00B0F0"/>
          </w:tcPr>
          <w:p w:rsidR="00134D7D" w:rsidRPr="001B20F6" w:rsidRDefault="00134D7D" w:rsidP="00AA20BB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源文件名</w:t>
            </w:r>
          </w:p>
        </w:tc>
        <w:tc>
          <w:tcPr>
            <w:tcW w:w="7193" w:type="dxa"/>
          </w:tcPr>
          <w:p w:rsidR="00134D7D" w:rsidRDefault="00134D7D" w:rsidP="00AA20BB">
            <w:pPr>
              <w:pStyle w:val="a0"/>
            </w:pPr>
            <w:r w:rsidRPr="003B77DA">
              <w:t>php-zendoptimizer-5.3-0.el6.x86_64.tar.gz</w:t>
            </w:r>
          </w:p>
        </w:tc>
      </w:tr>
      <w:tr w:rsidR="00134D7D" w:rsidTr="00AA20BB">
        <w:tc>
          <w:tcPr>
            <w:tcW w:w="2093" w:type="dxa"/>
            <w:shd w:val="clear" w:color="auto" w:fill="00B0F0"/>
          </w:tcPr>
          <w:p w:rsidR="00134D7D" w:rsidRPr="001B20F6" w:rsidRDefault="00134D7D" w:rsidP="00AA20BB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源文件</w:t>
            </w:r>
            <w:r w:rsidRPr="001B20F6">
              <w:rPr>
                <w:rFonts w:hint="eastAsia"/>
                <w:b/>
                <w:color w:val="FFFFFF" w:themeColor="background1"/>
              </w:rPr>
              <w:t>目录名</w:t>
            </w:r>
          </w:p>
        </w:tc>
        <w:tc>
          <w:tcPr>
            <w:tcW w:w="7193" w:type="dxa"/>
          </w:tcPr>
          <w:p w:rsidR="00134D7D" w:rsidRPr="003B77DA" w:rsidRDefault="00134D7D" w:rsidP="00AA20BB">
            <w:pPr>
              <w:pStyle w:val="a0"/>
            </w:pPr>
            <w:r w:rsidRPr="003B77DA">
              <w:t>php-zendoptimizer</w:t>
            </w:r>
          </w:p>
        </w:tc>
      </w:tr>
      <w:tr w:rsidR="00134D7D" w:rsidTr="00AA20BB">
        <w:tc>
          <w:tcPr>
            <w:tcW w:w="2093" w:type="dxa"/>
            <w:vMerge w:val="restart"/>
            <w:shd w:val="clear" w:color="auto" w:fill="00B0F0"/>
          </w:tcPr>
          <w:p w:rsidR="00134D7D" w:rsidRPr="001B20F6" w:rsidRDefault="00134D7D" w:rsidP="00AA20BB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文件清单</w:t>
            </w:r>
          </w:p>
        </w:tc>
        <w:tc>
          <w:tcPr>
            <w:tcW w:w="7193" w:type="dxa"/>
          </w:tcPr>
          <w:p w:rsidR="00134D7D" w:rsidRDefault="00134D7D" w:rsidP="00AA20BB">
            <w:pPr>
              <w:pStyle w:val="a0"/>
            </w:pPr>
            <w:r w:rsidRPr="0005270B">
              <w:t>/etc/php.d/zend.ini</w:t>
            </w:r>
          </w:p>
        </w:tc>
      </w:tr>
      <w:tr w:rsidR="00134D7D" w:rsidTr="00AA20BB">
        <w:tc>
          <w:tcPr>
            <w:tcW w:w="2093" w:type="dxa"/>
            <w:vMerge/>
            <w:shd w:val="clear" w:color="auto" w:fill="00B0F0"/>
          </w:tcPr>
          <w:p w:rsidR="00134D7D" w:rsidRPr="001B20F6" w:rsidRDefault="00134D7D" w:rsidP="00AA20BB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134D7D" w:rsidRDefault="00134D7D" w:rsidP="00AA20BB">
            <w:pPr>
              <w:pStyle w:val="a0"/>
            </w:pPr>
            <w:r w:rsidRPr="0005270B">
              <w:t>/usr/lib64/php/modules/ZendGuardLoader.so</w:t>
            </w:r>
          </w:p>
        </w:tc>
      </w:tr>
      <w:tr w:rsidR="00134D7D" w:rsidTr="00AA20BB">
        <w:tc>
          <w:tcPr>
            <w:tcW w:w="2093" w:type="dxa"/>
            <w:shd w:val="clear" w:color="auto" w:fill="00B0F0"/>
          </w:tcPr>
          <w:p w:rsidR="00134D7D" w:rsidRPr="001B20F6" w:rsidRDefault="00134D7D" w:rsidP="00AA20BB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SPEC</w:t>
            </w:r>
            <w:r w:rsidRPr="001B20F6">
              <w:rPr>
                <w:rFonts w:hint="eastAsia"/>
                <w:b/>
                <w:color w:val="FFFFFF" w:themeColor="background1"/>
              </w:rPr>
              <w:t>文件名</w:t>
            </w:r>
          </w:p>
        </w:tc>
        <w:tc>
          <w:tcPr>
            <w:tcW w:w="7193" w:type="dxa"/>
          </w:tcPr>
          <w:p w:rsidR="00134D7D" w:rsidRPr="0005270B" w:rsidRDefault="00134D7D" w:rsidP="00AA20BB">
            <w:pPr>
              <w:pStyle w:val="a0"/>
            </w:pPr>
            <w:r w:rsidRPr="006F118B">
              <w:t>zendoptimizer.spec</w:t>
            </w:r>
          </w:p>
        </w:tc>
      </w:tr>
      <w:tr w:rsidR="00134D7D" w:rsidTr="00AA20BB">
        <w:tc>
          <w:tcPr>
            <w:tcW w:w="2093" w:type="dxa"/>
            <w:shd w:val="clear" w:color="auto" w:fill="00B0F0"/>
          </w:tcPr>
          <w:p w:rsidR="00134D7D" w:rsidRPr="001B20F6" w:rsidRDefault="00134D7D" w:rsidP="00AA20BB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兼容</w:t>
            </w:r>
          </w:p>
        </w:tc>
        <w:tc>
          <w:tcPr>
            <w:tcW w:w="7193" w:type="dxa"/>
          </w:tcPr>
          <w:p w:rsidR="00134D7D" w:rsidRPr="006F118B" w:rsidRDefault="00134D7D" w:rsidP="00AA20BB">
            <w:pPr>
              <w:pStyle w:val="a0"/>
            </w:pPr>
            <w:r>
              <w:rPr>
                <w:rFonts w:hint="eastAsia"/>
              </w:rPr>
              <w:t>目前只有</w:t>
            </w:r>
            <w:r>
              <w:rPr>
                <w:rFonts w:hint="eastAsia"/>
              </w:rPr>
              <w:t>x86_64</w:t>
            </w:r>
            <w:r>
              <w:rPr>
                <w:rFonts w:hint="eastAsia"/>
              </w:rPr>
              <w:t>版本</w:t>
            </w:r>
          </w:p>
        </w:tc>
      </w:tr>
      <w:tr w:rsidR="00134D7D" w:rsidTr="00AA20BB">
        <w:tc>
          <w:tcPr>
            <w:tcW w:w="2093" w:type="dxa"/>
            <w:shd w:val="clear" w:color="auto" w:fill="00B0F0"/>
          </w:tcPr>
          <w:p w:rsidR="00134D7D" w:rsidRPr="001B20F6" w:rsidRDefault="00134D7D" w:rsidP="00AA20BB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编译命令行</w:t>
            </w:r>
          </w:p>
        </w:tc>
        <w:tc>
          <w:tcPr>
            <w:tcW w:w="7193" w:type="dxa"/>
          </w:tcPr>
          <w:p w:rsidR="00134D7D" w:rsidRDefault="00134D7D" w:rsidP="00AA20BB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2D717C">
              <w:t>rpmbuild --target x86_64 -bb zendoptimizer.spec</w:t>
            </w:r>
          </w:p>
        </w:tc>
      </w:tr>
      <w:tr w:rsidR="00134D7D" w:rsidTr="00AA20BB">
        <w:tc>
          <w:tcPr>
            <w:tcW w:w="2093" w:type="dxa"/>
            <w:shd w:val="clear" w:color="auto" w:fill="00B0F0"/>
          </w:tcPr>
          <w:p w:rsidR="00134D7D" w:rsidRPr="001B20F6" w:rsidRDefault="00134D7D" w:rsidP="00AA20BB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说明</w:t>
            </w:r>
          </w:p>
        </w:tc>
        <w:tc>
          <w:tcPr>
            <w:tcW w:w="7193" w:type="dxa"/>
          </w:tcPr>
          <w:p w:rsidR="00134D7D" w:rsidRDefault="00134D7D" w:rsidP="00AA20BB">
            <w:pPr>
              <w:pStyle w:val="a0"/>
            </w:pPr>
            <w:r>
              <w:rPr>
                <w:rFonts w:hint="eastAsia"/>
              </w:rPr>
              <w:t>如需增加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位系统支持，只需要准备</w:t>
            </w:r>
            <w:r w:rsidRPr="003B77DA">
              <w:t>php-zendoptimizer-5.3-0.el6.</w:t>
            </w:r>
            <w:r>
              <w:rPr>
                <w:rFonts w:hint="eastAsia"/>
              </w:rPr>
              <w:t>i386</w:t>
            </w:r>
            <w:r w:rsidRPr="003B77DA">
              <w:t>.tar.gz</w:t>
            </w:r>
          </w:p>
          <w:p w:rsidR="00134D7D" w:rsidRDefault="00134D7D" w:rsidP="00AA20BB">
            <w:pPr>
              <w:pStyle w:val="a0"/>
            </w:pPr>
            <w:r>
              <w:rPr>
                <w:rFonts w:hint="eastAsia"/>
              </w:rPr>
              <w:t>并把命令行改为</w:t>
            </w:r>
          </w:p>
          <w:p w:rsidR="00134D7D" w:rsidRDefault="00134D7D" w:rsidP="00AA20BB">
            <w:pPr>
              <w:pStyle w:val="a0"/>
            </w:pPr>
            <w:r>
              <w:rPr>
                <w:rFonts w:hint="eastAsia"/>
              </w:rPr>
              <w:t xml:space="preserve"># </w:t>
            </w:r>
            <w:r>
              <w:t xml:space="preserve">rpmbuild --target </w:t>
            </w:r>
            <w:r>
              <w:rPr>
                <w:rFonts w:hint="eastAsia"/>
              </w:rPr>
              <w:t>i386</w:t>
            </w:r>
            <w:r w:rsidRPr="002D717C">
              <w:t xml:space="preserve"> -bb zendoptimizer.spec</w:t>
            </w:r>
          </w:p>
        </w:tc>
      </w:tr>
    </w:tbl>
    <w:p w:rsidR="0064443F" w:rsidRPr="00134D7D" w:rsidRDefault="0064443F" w:rsidP="0064443F">
      <w:pPr>
        <w:pStyle w:val="a0"/>
      </w:pPr>
    </w:p>
    <w:p w:rsidR="00DE5153" w:rsidRPr="00DE5153" w:rsidRDefault="00DE5153" w:rsidP="00DE5153">
      <w:pPr>
        <w:pStyle w:val="a0"/>
      </w:pPr>
    </w:p>
    <w:p w:rsidR="002A2544" w:rsidRDefault="002A2544" w:rsidP="002A2544">
      <w:pPr>
        <w:pStyle w:val="3"/>
        <w:ind w:left="0"/>
      </w:pPr>
      <w:bookmarkStart w:id="16" w:name="_Toc403145458"/>
      <w:r w:rsidRPr="00557AB4">
        <w:t>Sunrun</w:t>
      </w:r>
      <w:r w:rsidR="00817D11">
        <w:rPr>
          <w:rFonts w:hint="eastAsia"/>
        </w:rPr>
        <w:t>VAS</w:t>
      </w:r>
      <w:r>
        <w:rPr>
          <w:rFonts w:hint="eastAsia"/>
        </w:rPr>
        <w:t>-ha</w:t>
      </w:r>
      <w:bookmarkEnd w:id="16"/>
    </w:p>
    <w:p w:rsidR="002A2544" w:rsidRDefault="002A2544" w:rsidP="002A2544">
      <w:pPr>
        <w:pStyle w:val="a0"/>
        <w:numPr>
          <w:ilvl w:val="0"/>
          <w:numId w:val="6"/>
        </w:numPr>
      </w:pPr>
      <w:r>
        <w:rPr>
          <w:rFonts w:hint="eastAsia"/>
        </w:rPr>
        <w:t>制作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3"/>
        <w:gridCol w:w="7193"/>
      </w:tblGrid>
      <w:tr w:rsidR="002A2544" w:rsidTr="00A35A60">
        <w:tc>
          <w:tcPr>
            <w:tcW w:w="2093" w:type="dxa"/>
            <w:shd w:val="clear" w:color="auto" w:fill="00B0F0"/>
          </w:tcPr>
          <w:p w:rsidR="002A2544" w:rsidRPr="001B20F6" w:rsidRDefault="002A2544" w:rsidP="00A35A60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软件包名</w:t>
            </w:r>
          </w:p>
        </w:tc>
        <w:tc>
          <w:tcPr>
            <w:tcW w:w="7193" w:type="dxa"/>
          </w:tcPr>
          <w:p w:rsidR="002A2544" w:rsidRDefault="002A2544" w:rsidP="002A2544">
            <w:pPr>
              <w:pStyle w:val="a0"/>
            </w:pPr>
            <w:r>
              <w:rPr>
                <w:rFonts w:hint="eastAsia"/>
              </w:rPr>
              <w:t>S</w:t>
            </w:r>
            <w:r w:rsidRPr="002A2544">
              <w:t>unrun-ha_3.4-</w:t>
            </w:r>
            <w:r w:rsidRPr="00081BA0">
              <w:t>3.4-0.el6.x86_64.rpm</w:t>
            </w:r>
          </w:p>
        </w:tc>
      </w:tr>
      <w:tr w:rsidR="006A065B" w:rsidTr="00A35A60">
        <w:tc>
          <w:tcPr>
            <w:tcW w:w="2093" w:type="dxa"/>
            <w:vMerge w:val="restart"/>
            <w:shd w:val="clear" w:color="auto" w:fill="00B0F0"/>
          </w:tcPr>
          <w:p w:rsidR="006A065B" w:rsidRPr="001B20F6" w:rsidRDefault="006A065B" w:rsidP="00A35A60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依赖包名（</w:t>
            </w:r>
            <w:r w:rsidRPr="00C42FAF">
              <w:rPr>
                <w:rFonts w:hint="eastAsia"/>
                <w:b/>
                <w:color w:val="FF0000"/>
              </w:rPr>
              <w:t>暂定</w:t>
            </w:r>
            <w:r>
              <w:rPr>
                <w:rFonts w:hint="eastAsia"/>
                <w:b/>
                <w:color w:val="FFFFFF" w:themeColor="background1"/>
              </w:rPr>
              <w:t>）</w:t>
            </w:r>
          </w:p>
        </w:tc>
        <w:tc>
          <w:tcPr>
            <w:tcW w:w="7193" w:type="dxa"/>
          </w:tcPr>
          <w:p w:rsidR="006A065B" w:rsidRPr="00557AB4" w:rsidRDefault="00A164D6" w:rsidP="006A065B">
            <w:pPr>
              <w:pStyle w:val="a0"/>
              <w:jc w:val="both"/>
            </w:pPr>
            <w:r>
              <w:rPr>
                <w:rFonts w:hint="eastAsia"/>
              </w:rPr>
              <w:t>p</w:t>
            </w:r>
            <w:r w:rsidR="006A065B" w:rsidRPr="006A065B">
              <w:t>opt</w:t>
            </w:r>
          </w:p>
        </w:tc>
      </w:tr>
      <w:tr w:rsidR="006A065B" w:rsidTr="006A065B">
        <w:trPr>
          <w:trHeight w:val="28"/>
        </w:trPr>
        <w:tc>
          <w:tcPr>
            <w:tcW w:w="2093" w:type="dxa"/>
            <w:vMerge/>
            <w:shd w:val="clear" w:color="auto" w:fill="00B0F0"/>
          </w:tcPr>
          <w:p w:rsidR="006A065B" w:rsidRDefault="006A065B" w:rsidP="00A35A60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6A065B" w:rsidRPr="00557AB4" w:rsidRDefault="006A065B" w:rsidP="006A065B">
            <w:pPr>
              <w:pStyle w:val="a0"/>
              <w:jc w:val="both"/>
            </w:pPr>
            <w:r w:rsidRPr="006A065B">
              <w:t>openssl</w:t>
            </w:r>
          </w:p>
        </w:tc>
      </w:tr>
      <w:tr w:rsidR="006A065B" w:rsidTr="00A35A60">
        <w:trPr>
          <w:trHeight w:val="22"/>
        </w:trPr>
        <w:tc>
          <w:tcPr>
            <w:tcW w:w="2093" w:type="dxa"/>
            <w:vMerge/>
            <w:shd w:val="clear" w:color="auto" w:fill="00B0F0"/>
          </w:tcPr>
          <w:p w:rsidR="006A065B" w:rsidRDefault="006A065B" w:rsidP="00A35A60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6A065B" w:rsidRDefault="00942CD4" w:rsidP="006A065B">
            <w:pPr>
              <w:pStyle w:val="a0"/>
              <w:jc w:val="both"/>
            </w:pPr>
            <w:r>
              <w:rPr>
                <w:rFonts w:hint="eastAsia"/>
              </w:rPr>
              <w:t>g</w:t>
            </w:r>
            <w:r w:rsidR="006A065B" w:rsidRPr="006A065B">
              <w:t>libc</w:t>
            </w:r>
          </w:p>
        </w:tc>
      </w:tr>
      <w:tr w:rsidR="006A065B" w:rsidTr="00A35A60">
        <w:trPr>
          <w:trHeight w:val="22"/>
        </w:trPr>
        <w:tc>
          <w:tcPr>
            <w:tcW w:w="2093" w:type="dxa"/>
            <w:vMerge/>
            <w:shd w:val="clear" w:color="auto" w:fill="00B0F0"/>
          </w:tcPr>
          <w:p w:rsidR="006A065B" w:rsidRDefault="006A065B" w:rsidP="00A35A60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6A065B" w:rsidRDefault="006A065B" w:rsidP="00B52CA7">
            <w:pPr>
              <w:pStyle w:val="a0"/>
              <w:jc w:val="both"/>
            </w:pPr>
            <w:r w:rsidRPr="006A065B">
              <w:t>krb5-libs</w:t>
            </w:r>
          </w:p>
        </w:tc>
      </w:tr>
      <w:tr w:rsidR="006A065B" w:rsidTr="00A35A60">
        <w:trPr>
          <w:trHeight w:val="22"/>
        </w:trPr>
        <w:tc>
          <w:tcPr>
            <w:tcW w:w="2093" w:type="dxa"/>
            <w:vMerge/>
            <w:shd w:val="clear" w:color="auto" w:fill="00B0F0"/>
          </w:tcPr>
          <w:p w:rsidR="006A065B" w:rsidRDefault="006A065B" w:rsidP="00A35A60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6A065B" w:rsidRDefault="006A065B" w:rsidP="006A065B">
            <w:pPr>
              <w:pStyle w:val="a0"/>
              <w:jc w:val="both"/>
            </w:pPr>
            <w:r w:rsidRPr="006A065B">
              <w:t>libcom_err</w:t>
            </w:r>
          </w:p>
        </w:tc>
      </w:tr>
      <w:tr w:rsidR="006A065B" w:rsidTr="00A35A60">
        <w:trPr>
          <w:trHeight w:val="22"/>
        </w:trPr>
        <w:tc>
          <w:tcPr>
            <w:tcW w:w="2093" w:type="dxa"/>
            <w:vMerge/>
            <w:shd w:val="clear" w:color="auto" w:fill="00B0F0"/>
          </w:tcPr>
          <w:p w:rsidR="006A065B" w:rsidRDefault="006A065B" w:rsidP="00A35A60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6A065B" w:rsidRDefault="006A065B" w:rsidP="00B52CA7">
            <w:pPr>
              <w:pStyle w:val="a0"/>
            </w:pPr>
            <w:r w:rsidRPr="006A065B">
              <w:t>zlib</w:t>
            </w:r>
          </w:p>
        </w:tc>
      </w:tr>
      <w:tr w:rsidR="006A065B" w:rsidTr="00A35A60">
        <w:trPr>
          <w:trHeight w:val="22"/>
        </w:trPr>
        <w:tc>
          <w:tcPr>
            <w:tcW w:w="2093" w:type="dxa"/>
            <w:vMerge/>
            <w:shd w:val="clear" w:color="auto" w:fill="00B0F0"/>
          </w:tcPr>
          <w:p w:rsidR="006A065B" w:rsidRDefault="006A065B" w:rsidP="00A35A60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6A065B" w:rsidRDefault="006A065B" w:rsidP="006A065B">
            <w:pPr>
              <w:pStyle w:val="a0"/>
              <w:jc w:val="both"/>
            </w:pPr>
            <w:r w:rsidRPr="006A065B">
              <w:t>keyutils-libs</w:t>
            </w:r>
          </w:p>
        </w:tc>
      </w:tr>
      <w:tr w:rsidR="006A065B" w:rsidTr="00A35A60">
        <w:trPr>
          <w:trHeight w:val="22"/>
        </w:trPr>
        <w:tc>
          <w:tcPr>
            <w:tcW w:w="2093" w:type="dxa"/>
            <w:vMerge/>
            <w:shd w:val="clear" w:color="auto" w:fill="00B0F0"/>
          </w:tcPr>
          <w:p w:rsidR="006A065B" w:rsidRDefault="006A065B" w:rsidP="00A35A60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6A065B" w:rsidRDefault="006A065B" w:rsidP="006A065B">
            <w:pPr>
              <w:pStyle w:val="a0"/>
              <w:tabs>
                <w:tab w:val="left" w:pos="720"/>
              </w:tabs>
              <w:jc w:val="both"/>
            </w:pPr>
            <w:r w:rsidRPr="006A065B">
              <w:t>libselinux</w:t>
            </w:r>
          </w:p>
        </w:tc>
      </w:tr>
      <w:tr w:rsidR="002A2544" w:rsidTr="00A35A60">
        <w:tc>
          <w:tcPr>
            <w:tcW w:w="2093" w:type="dxa"/>
            <w:shd w:val="clear" w:color="auto" w:fill="00B0F0"/>
          </w:tcPr>
          <w:p w:rsidR="002A2544" w:rsidRPr="001B20F6" w:rsidRDefault="002A2544" w:rsidP="00A35A60">
            <w:pPr>
              <w:pStyle w:val="a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源文件</w:t>
            </w:r>
            <w:r>
              <w:rPr>
                <w:rFonts w:hint="eastAsia"/>
                <w:b/>
                <w:color w:val="FFFFFF" w:themeColor="background1"/>
              </w:rPr>
              <w:t>URL</w:t>
            </w:r>
          </w:p>
        </w:tc>
        <w:tc>
          <w:tcPr>
            <w:tcW w:w="7193" w:type="dxa"/>
          </w:tcPr>
          <w:p w:rsidR="002A2544" w:rsidRDefault="002A2544" w:rsidP="00A35A60">
            <w:pPr>
              <w:pStyle w:val="a0"/>
            </w:pPr>
          </w:p>
        </w:tc>
      </w:tr>
      <w:tr w:rsidR="002A2544" w:rsidTr="00A35A60">
        <w:tc>
          <w:tcPr>
            <w:tcW w:w="2093" w:type="dxa"/>
            <w:shd w:val="clear" w:color="auto" w:fill="00B0F0"/>
          </w:tcPr>
          <w:p w:rsidR="002A2544" w:rsidRPr="001B20F6" w:rsidRDefault="002A2544" w:rsidP="00A35A60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源文件目录名</w:t>
            </w:r>
          </w:p>
        </w:tc>
        <w:tc>
          <w:tcPr>
            <w:tcW w:w="7193" w:type="dxa"/>
          </w:tcPr>
          <w:p w:rsidR="002A2544" w:rsidRPr="003B77DA" w:rsidRDefault="002A2544" w:rsidP="00716ED4">
            <w:pPr>
              <w:pStyle w:val="a0"/>
            </w:pPr>
            <w:r w:rsidRPr="00CC7D25">
              <w:t>Sunrun</w:t>
            </w:r>
            <w:r w:rsidR="00716ED4">
              <w:rPr>
                <w:rFonts w:hint="eastAsia"/>
              </w:rPr>
              <w:t>-ha</w:t>
            </w:r>
          </w:p>
        </w:tc>
      </w:tr>
      <w:tr w:rsidR="002A2544" w:rsidTr="00A35A60">
        <w:tc>
          <w:tcPr>
            <w:tcW w:w="2093" w:type="dxa"/>
            <w:vMerge w:val="restart"/>
            <w:shd w:val="clear" w:color="auto" w:fill="00B0F0"/>
          </w:tcPr>
          <w:p w:rsidR="002A2544" w:rsidRPr="001B20F6" w:rsidRDefault="002A2544" w:rsidP="00A35A60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文件清单</w:t>
            </w:r>
          </w:p>
        </w:tc>
        <w:tc>
          <w:tcPr>
            <w:tcW w:w="7193" w:type="dxa"/>
          </w:tcPr>
          <w:p w:rsidR="002A2544" w:rsidRDefault="007E7AE7" w:rsidP="00A35A60">
            <w:pPr>
              <w:pStyle w:val="a0"/>
            </w:pPr>
            <w:r w:rsidRPr="007E7AE7">
              <w:t>/usr/sbin</w:t>
            </w:r>
            <w:r>
              <w:rPr>
                <w:rFonts w:hint="eastAsia"/>
              </w:rPr>
              <w:t>/sunrun-ha</w:t>
            </w:r>
          </w:p>
        </w:tc>
      </w:tr>
      <w:tr w:rsidR="002A2544" w:rsidTr="00A35A60">
        <w:tc>
          <w:tcPr>
            <w:tcW w:w="2093" w:type="dxa"/>
            <w:vMerge/>
            <w:shd w:val="clear" w:color="auto" w:fill="00B0F0"/>
          </w:tcPr>
          <w:p w:rsidR="002A2544" w:rsidRPr="001B20F6" w:rsidRDefault="002A2544" w:rsidP="00A35A60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2A2544" w:rsidRPr="000C7D59" w:rsidRDefault="007E7AE7" w:rsidP="00A35A60">
            <w:pPr>
              <w:pStyle w:val="a0"/>
            </w:pPr>
            <w:r w:rsidRPr="000C7D59">
              <w:t>/etc</w:t>
            </w:r>
            <w:r>
              <w:rPr>
                <w:rFonts w:hint="eastAsia"/>
              </w:rPr>
              <w:t>/</w:t>
            </w:r>
            <w:r w:rsidRPr="000C7D59">
              <w:t>init.d/</w:t>
            </w:r>
            <w:r>
              <w:rPr>
                <w:rFonts w:hint="eastAsia"/>
              </w:rPr>
              <w:t>sunrun-ha</w:t>
            </w:r>
          </w:p>
        </w:tc>
      </w:tr>
      <w:tr w:rsidR="002A2544" w:rsidTr="00A35A60">
        <w:tc>
          <w:tcPr>
            <w:tcW w:w="2093" w:type="dxa"/>
            <w:vMerge/>
            <w:shd w:val="clear" w:color="auto" w:fill="00B0F0"/>
          </w:tcPr>
          <w:p w:rsidR="002A2544" w:rsidRPr="001B20F6" w:rsidRDefault="002A2544" w:rsidP="00A35A60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2A2544" w:rsidRPr="0005270B" w:rsidRDefault="002A2544" w:rsidP="00FE74DC">
            <w:pPr>
              <w:pStyle w:val="a0"/>
            </w:pPr>
            <w:r w:rsidRPr="000C7D59">
              <w:t>/etc/sunrun/</w:t>
            </w:r>
            <w:r w:rsidR="007E7AE7">
              <w:rPr>
                <w:rFonts w:hint="eastAsia"/>
              </w:rPr>
              <w:t>sunrun-ha/</w:t>
            </w:r>
            <w:r w:rsidR="00FE74DC">
              <w:rPr>
                <w:rFonts w:hint="eastAsia"/>
              </w:rPr>
              <w:t xml:space="preserve"> </w:t>
            </w:r>
            <w:r w:rsidR="007E7AE7">
              <w:rPr>
                <w:rFonts w:hint="eastAsia"/>
              </w:rPr>
              <w:t>sunrun-ha.conf</w:t>
            </w:r>
          </w:p>
        </w:tc>
      </w:tr>
      <w:tr w:rsidR="002A2544" w:rsidTr="00A35A60">
        <w:tc>
          <w:tcPr>
            <w:tcW w:w="2093" w:type="dxa"/>
            <w:vMerge/>
            <w:shd w:val="clear" w:color="auto" w:fill="00B0F0"/>
          </w:tcPr>
          <w:p w:rsidR="002A2544" w:rsidRPr="001B20F6" w:rsidRDefault="002A2544" w:rsidP="00A35A60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2A2544" w:rsidRPr="007E7AE7" w:rsidRDefault="007E7AE7" w:rsidP="00FE74DC">
            <w:pPr>
              <w:pStyle w:val="a0"/>
              <w:rPr>
                <w:b/>
              </w:rPr>
            </w:pPr>
            <w:r w:rsidRPr="000C7D59">
              <w:t>/etc/sunrun/</w:t>
            </w:r>
            <w:r>
              <w:rPr>
                <w:rFonts w:hint="eastAsia"/>
              </w:rPr>
              <w:t>sunrun-ha/sunrun-ha</w:t>
            </w:r>
          </w:p>
        </w:tc>
      </w:tr>
      <w:tr w:rsidR="002A2544" w:rsidTr="00A35A60">
        <w:tc>
          <w:tcPr>
            <w:tcW w:w="2093" w:type="dxa"/>
            <w:vMerge/>
            <w:shd w:val="clear" w:color="auto" w:fill="00B0F0"/>
          </w:tcPr>
          <w:p w:rsidR="002A2544" w:rsidRPr="001B20F6" w:rsidRDefault="002A2544" w:rsidP="00A35A60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2A2544" w:rsidRPr="000C7D59" w:rsidRDefault="007E7AE7" w:rsidP="00A35A60">
            <w:pPr>
              <w:pStyle w:val="a0"/>
            </w:pPr>
            <w:r w:rsidRPr="007E7AE7">
              <w:rPr>
                <w:rFonts w:hint="eastAsia"/>
              </w:rPr>
              <w:t>/etc/sunrun/sunrun-ha</w:t>
            </w:r>
            <w:r>
              <w:rPr>
                <w:rFonts w:hint="eastAsia"/>
              </w:rPr>
              <w:t>/procnames</w:t>
            </w:r>
          </w:p>
        </w:tc>
      </w:tr>
      <w:tr w:rsidR="002A2544" w:rsidTr="00A35A60">
        <w:tc>
          <w:tcPr>
            <w:tcW w:w="2093" w:type="dxa"/>
            <w:vMerge/>
            <w:shd w:val="clear" w:color="auto" w:fill="00B0F0"/>
          </w:tcPr>
          <w:p w:rsidR="002A2544" w:rsidRPr="001B20F6" w:rsidRDefault="002A2544" w:rsidP="00A35A60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2A2544" w:rsidRPr="000C7D59" w:rsidRDefault="000A05DE" w:rsidP="00A35A60">
            <w:pPr>
              <w:pStyle w:val="a0"/>
            </w:pPr>
            <w:r>
              <w:rPr>
                <w:rFonts w:hint="eastAsia"/>
              </w:rPr>
              <w:t>/etc/init.d/proclook</w:t>
            </w:r>
          </w:p>
        </w:tc>
      </w:tr>
      <w:tr w:rsidR="002A2544" w:rsidTr="00A35A60">
        <w:tc>
          <w:tcPr>
            <w:tcW w:w="2093" w:type="dxa"/>
            <w:vMerge/>
            <w:shd w:val="clear" w:color="auto" w:fill="00B0F0"/>
          </w:tcPr>
          <w:p w:rsidR="002A2544" w:rsidRPr="001B20F6" w:rsidRDefault="002A2544" w:rsidP="00A35A60">
            <w:pPr>
              <w:pStyle w:val="a0"/>
              <w:rPr>
                <w:b/>
                <w:color w:val="FFFFFF" w:themeColor="background1"/>
              </w:rPr>
            </w:pPr>
          </w:p>
        </w:tc>
        <w:tc>
          <w:tcPr>
            <w:tcW w:w="7193" w:type="dxa"/>
          </w:tcPr>
          <w:p w:rsidR="002A2544" w:rsidRDefault="000A05DE" w:rsidP="00A35A60">
            <w:pPr>
              <w:pStyle w:val="a0"/>
            </w:pPr>
            <w:r>
              <w:rPr>
                <w:rFonts w:hint="eastAsia"/>
              </w:rPr>
              <w:t>/etc/init.d/proclooksub.sh</w:t>
            </w:r>
          </w:p>
        </w:tc>
      </w:tr>
      <w:tr w:rsidR="002A2544" w:rsidTr="00A35A60">
        <w:tc>
          <w:tcPr>
            <w:tcW w:w="2093" w:type="dxa"/>
            <w:shd w:val="clear" w:color="auto" w:fill="00B0F0"/>
          </w:tcPr>
          <w:p w:rsidR="002A2544" w:rsidRPr="001B20F6" w:rsidRDefault="002A2544" w:rsidP="00A35A60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SPEC</w:t>
            </w:r>
            <w:r w:rsidRPr="001B20F6">
              <w:rPr>
                <w:rFonts w:hint="eastAsia"/>
                <w:b/>
                <w:color w:val="FFFFFF" w:themeColor="background1"/>
              </w:rPr>
              <w:t>文件名</w:t>
            </w:r>
          </w:p>
        </w:tc>
        <w:tc>
          <w:tcPr>
            <w:tcW w:w="7193" w:type="dxa"/>
          </w:tcPr>
          <w:p w:rsidR="002A2544" w:rsidRPr="0005270B" w:rsidRDefault="000A05DE" w:rsidP="000A05DE">
            <w:pPr>
              <w:pStyle w:val="a0"/>
            </w:pPr>
            <w:r>
              <w:rPr>
                <w:rFonts w:hint="eastAsia"/>
              </w:rPr>
              <w:t>s</w:t>
            </w:r>
            <w:r w:rsidR="002A2544" w:rsidRPr="00690585">
              <w:t>unrun</w:t>
            </w:r>
            <w:r>
              <w:rPr>
                <w:rFonts w:hint="eastAsia"/>
              </w:rPr>
              <w:t>-ha</w:t>
            </w:r>
            <w:r w:rsidR="002A2544" w:rsidRPr="00690585">
              <w:t>.spec</w:t>
            </w:r>
          </w:p>
        </w:tc>
      </w:tr>
      <w:tr w:rsidR="002A2544" w:rsidTr="00A35A60">
        <w:tc>
          <w:tcPr>
            <w:tcW w:w="2093" w:type="dxa"/>
            <w:shd w:val="clear" w:color="auto" w:fill="00B0F0"/>
          </w:tcPr>
          <w:p w:rsidR="002A2544" w:rsidRPr="001B20F6" w:rsidRDefault="002A2544" w:rsidP="00A35A60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兼容</w:t>
            </w:r>
          </w:p>
        </w:tc>
        <w:tc>
          <w:tcPr>
            <w:tcW w:w="7193" w:type="dxa"/>
          </w:tcPr>
          <w:p w:rsidR="002A2544" w:rsidRPr="006F118B" w:rsidRDefault="002A2544" w:rsidP="00A35A60">
            <w:pPr>
              <w:pStyle w:val="a0"/>
            </w:pPr>
            <w:r>
              <w:rPr>
                <w:rFonts w:hint="eastAsia"/>
              </w:rPr>
              <w:t>目前只有</w:t>
            </w:r>
            <w:r>
              <w:rPr>
                <w:rFonts w:hint="eastAsia"/>
              </w:rPr>
              <w:t>x86_64</w:t>
            </w:r>
            <w:r>
              <w:rPr>
                <w:rFonts w:hint="eastAsia"/>
              </w:rPr>
              <w:t>版本</w:t>
            </w:r>
          </w:p>
        </w:tc>
      </w:tr>
      <w:tr w:rsidR="002A2544" w:rsidTr="00A35A60">
        <w:tc>
          <w:tcPr>
            <w:tcW w:w="2093" w:type="dxa"/>
            <w:shd w:val="clear" w:color="auto" w:fill="00B0F0"/>
          </w:tcPr>
          <w:p w:rsidR="002A2544" w:rsidRPr="001B20F6" w:rsidRDefault="002A2544" w:rsidP="00A35A60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编译命令行</w:t>
            </w:r>
          </w:p>
        </w:tc>
        <w:tc>
          <w:tcPr>
            <w:tcW w:w="7193" w:type="dxa"/>
          </w:tcPr>
          <w:p w:rsidR="002A2544" w:rsidRDefault="002A2544" w:rsidP="00A35A60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2D717C">
              <w:t xml:space="preserve">rpmbuild -bb </w:t>
            </w:r>
            <w:r w:rsidR="000A05DE">
              <w:rPr>
                <w:rFonts w:hint="eastAsia"/>
              </w:rPr>
              <w:t>s</w:t>
            </w:r>
            <w:r w:rsidR="000A05DE" w:rsidRPr="00690585">
              <w:t>unrun</w:t>
            </w:r>
            <w:r w:rsidR="000A05DE">
              <w:rPr>
                <w:rFonts w:hint="eastAsia"/>
              </w:rPr>
              <w:t>-ha</w:t>
            </w:r>
            <w:r w:rsidRPr="00677B21">
              <w:t>.spec</w:t>
            </w:r>
          </w:p>
        </w:tc>
      </w:tr>
      <w:tr w:rsidR="002A2544" w:rsidTr="00A35A60">
        <w:tc>
          <w:tcPr>
            <w:tcW w:w="2093" w:type="dxa"/>
            <w:shd w:val="clear" w:color="auto" w:fill="00B0F0"/>
          </w:tcPr>
          <w:p w:rsidR="002A2544" w:rsidRPr="001B20F6" w:rsidRDefault="002A2544" w:rsidP="00A35A60">
            <w:pPr>
              <w:pStyle w:val="a0"/>
              <w:rPr>
                <w:b/>
                <w:color w:val="FFFFFF" w:themeColor="background1"/>
              </w:rPr>
            </w:pPr>
            <w:r w:rsidRPr="001B20F6">
              <w:rPr>
                <w:rFonts w:hint="eastAsia"/>
                <w:b/>
                <w:color w:val="FFFFFF" w:themeColor="background1"/>
              </w:rPr>
              <w:t>说明</w:t>
            </w:r>
          </w:p>
        </w:tc>
        <w:tc>
          <w:tcPr>
            <w:tcW w:w="7193" w:type="dxa"/>
          </w:tcPr>
          <w:p w:rsidR="002A2544" w:rsidRDefault="002A2544" w:rsidP="00A35A60">
            <w:pPr>
              <w:pStyle w:val="a0"/>
            </w:pPr>
          </w:p>
        </w:tc>
      </w:tr>
    </w:tbl>
    <w:p w:rsidR="00E81C54" w:rsidRPr="006C2C8A" w:rsidRDefault="00E81C54" w:rsidP="00E81C54">
      <w:pPr>
        <w:pStyle w:val="a0"/>
      </w:pPr>
    </w:p>
    <w:p w:rsidR="00282A53" w:rsidRDefault="00941E06" w:rsidP="00941E06">
      <w:pPr>
        <w:pStyle w:val="1"/>
        <w:numPr>
          <w:ilvl w:val="0"/>
          <w:numId w:val="2"/>
        </w:numPr>
      </w:pPr>
      <w:bookmarkStart w:id="17" w:name="_Toc403145459"/>
      <w:r>
        <w:rPr>
          <w:rFonts w:hint="eastAsia"/>
        </w:rPr>
        <w:lastRenderedPageBreak/>
        <w:t>制作</w:t>
      </w:r>
      <w:r w:rsidR="00387877">
        <w:rPr>
          <w:rFonts w:hint="eastAsia"/>
        </w:rPr>
        <w:t>SunrunVASInstaller</w:t>
      </w:r>
      <w:r w:rsidR="00387877">
        <w:rPr>
          <w:rFonts w:hint="eastAsia"/>
        </w:rPr>
        <w:t>安装包</w:t>
      </w:r>
      <w:bookmarkEnd w:id="17"/>
    </w:p>
    <w:p w:rsidR="005F2C5B" w:rsidRDefault="005F2C5B" w:rsidP="004E7311">
      <w:pPr>
        <w:pStyle w:val="2"/>
      </w:pPr>
      <w:bookmarkStart w:id="18" w:name="_Toc403145460"/>
      <w:r>
        <w:rPr>
          <w:rFonts w:hint="eastAsia"/>
        </w:rPr>
        <w:t>打包服务器信息</w:t>
      </w:r>
      <w:bookmarkEnd w:id="18"/>
    </w:p>
    <w:p w:rsidR="005F2C5B" w:rsidRPr="005F2C5B" w:rsidRDefault="005F2C5B" w:rsidP="005F2C5B">
      <w:pPr>
        <w:pStyle w:val="a0"/>
      </w:pPr>
      <w:r>
        <w:rPr>
          <w:rFonts w:hint="eastAsia"/>
        </w:rPr>
        <w:t>192.168.0.39:root:sunrunvas</w:t>
      </w:r>
    </w:p>
    <w:p w:rsidR="004A12A8" w:rsidRDefault="004A12A8" w:rsidP="004E7311">
      <w:pPr>
        <w:pStyle w:val="2"/>
      </w:pPr>
      <w:bookmarkStart w:id="19" w:name="_Toc403145461"/>
      <w:r>
        <w:rPr>
          <w:rFonts w:hint="eastAsia"/>
        </w:rPr>
        <w:t>打包环境准备</w:t>
      </w:r>
      <w:bookmarkEnd w:id="19"/>
    </w:p>
    <w:p w:rsidR="002A4DB1" w:rsidRDefault="002A4DB1" w:rsidP="002A4DB1">
      <w:pPr>
        <w:pStyle w:val="a0"/>
        <w:numPr>
          <w:ilvl w:val="0"/>
          <w:numId w:val="6"/>
        </w:numPr>
      </w:pPr>
      <w:r>
        <w:rPr>
          <w:rFonts w:hint="eastAsia"/>
        </w:rPr>
        <w:t>Checkout</w:t>
      </w:r>
      <w:r>
        <w:rPr>
          <w:rFonts w:hint="eastAsia"/>
        </w:rPr>
        <w:t>打包环境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86"/>
      </w:tblGrid>
      <w:tr w:rsidR="00BB3435" w:rsidTr="00BB3435">
        <w:tc>
          <w:tcPr>
            <w:tcW w:w="9286" w:type="dxa"/>
          </w:tcPr>
          <w:p w:rsidR="00BB3435" w:rsidRDefault="00BB3435" w:rsidP="00BB3435">
            <w:pPr>
              <w:pStyle w:val="a0"/>
            </w:pPr>
            <w:r>
              <w:rPr>
                <w:rFonts w:hint="eastAsia"/>
              </w:rPr>
              <w:t>$ su - root</w:t>
            </w:r>
          </w:p>
          <w:p w:rsidR="00BB3435" w:rsidRDefault="00BB3435" w:rsidP="00BB3435">
            <w:pPr>
              <w:pStyle w:val="a0"/>
            </w:pPr>
            <w:r>
              <w:rPr>
                <w:rFonts w:hint="eastAsia"/>
              </w:rPr>
              <w:t xml:space="preserve"># svn co </w:t>
            </w:r>
            <w:r w:rsidRPr="00BB3435">
              <w:t>svn://192.168.0.33/buildenv/Linux/rpmbuild</w:t>
            </w:r>
            <w:r>
              <w:rPr>
                <w:rFonts w:hint="eastAsia"/>
              </w:rPr>
              <w:t xml:space="preserve"> rpmbuild.svn</w:t>
            </w:r>
          </w:p>
          <w:p w:rsidR="0095332D" w:rsidRDefault="0095332D" w:rsidP="00BB3435">
            <w:pPr>
              <w:pStyle w:val="a0"/>
            </w:pPr>
            <w:r>
              <w:rPr>
                <w:rFonts w:hint="eastAsia"/>
              </w:rPr>
              <w:t xml:space="preserve"># ln -sf </w:t>
            </w:r>
            <w:r w:rsidRPr="0095332D">
              <w:t>rpmbuild.svn/BUILD/SunrunInstaller/ SunrunVASInstaller</w:t>
            </w:r>
          </w:p>
          <w:p w:rsidR="00B363B3" w:rsidRDefault="00B363B3" w:rsidP="00BB3435">
            <w:pPr>
              <w:pStyle w:val="a0"/>
            </w:pPr>
            <w:r>
              <w:rPr>
                <w:rFonts w:hint="eastAsia"/>
              </w:rPr>
              <w:t xml:space="preserve"># svn co </w:t>
            </w:r>
            <w:r w:rsidRPr="00B363B3">
              <w:t>svn://192.168.0.33/buildenv/Linux/SunrunOS/buildtools/SunrunOSBuilder</w:t>
            </w:r>
            <w:r w:rsidR="00E85567">
              <w:rPr>
                <w:rFonts w:hint="eastAsia"/>
              </w:rPr>
              <w:t xml:space="preserve"> </w:t>
            </w:r>
            <w:r w:rsidR="00E85567" w:rsidRPr="00E85567">
              <w:t>buildtools</w:t>
            </w:r>
          </w:p>
        </w:tc>
      </w:tr>
    </w:tbl>
    <w:p w:rsidR="00282A53" w:rsidRDefault="00282A53" w:rsidP="00282A53">
      <w:pPr>
        <w:pStyle w:val="2"/>
      </w:pPr>
      <w:bookmarkStart w:id="20" w:name="_Toc403145462"/>
      <w:r>
        <w:rPr>
          <w:rFonts w:hint="eastAsia"/>
        </w:rPr>
        <w:t>更新</w:t>
      </w:r>
      <w:r>
        <w:rPr>
          <w:rFonts w:hint="eastAsia"/>
        </w:rPr>
        <w:t>RPM</w:t>
      </w:r>
      <w:r>
        <w:rPr>
          <w:rFonts w:hint="eastAsia"/>
        </w:rPr>
        <w:t>包</w:t>
      </w:r>
      <w:bookmarkEnd w:id="20"/>
    </w:p>
    <w:p w:rsidR="00941E06" w:rsidRDefault="00282A53" w:rsidP="00282A53">
      <w:pPr>
        <w:pStyle w:val="3"/>
        <w:ind w:left="0"/>
      </w:pPr>
      <w:bookmarkStart w:id="21" w:name="_Toc403145463"/>
      <w:r>
        <w:rPr>
          <w:rFonts w:hint="eastAsia"/>
        </w:rPr>
        <w:t>SPEC</w:t>
      </w:r>
      <w:r>
        <w:rPr>
          <w:rFonts w:hint="eastAsia"/>
        </w:rPr>
        <w:t>文件</w:t>
      </w:r>
      <w:bookmarkEnd w:id="21"/>
    </w:p>
    <w:p w:rsidR="007D61E2" w:rsidRDefault="007D61E2" w:rsidP="00282A53">
      <w:pPr>
        <w:pStyle w:val="a0"/>
        <w:numPr>
          <w:ilvl w:val="0"/>
          <w:numId w:val="6"/>
        </w:numPr>
      </w:pPr>
      <w:r>
        <w:rPr>
          <w:rFonts w:hint="eastAsia"/>
        </w:rPr>
        <w:t>在</w:t>
      </w:r>
      <w:r>
        <w:rPr>
          <w:rFonts w:hint="eastAsia"/>
        </w:rPr>
        <w:t>Checkout</w:t>
      </w:r>
      <w:r>
        <w:rPr>
          <w:rFonts w:hint="eastAsia"/>
        </w:rPr>
        <w:t>出来的打包环境中</w:t>
      </w:r>
      <w:r w:rsidR="00282A53">
        <w:rPr>
          <w:rFonts w:hint="eastAsia"/>
        </w:rPr>
        <w:t>修改</w:t>
      </w:r>
      <w:r w:rsidR="00282A53">
        <w:rPr>
          <w:rFonts w:hint="eastAsia"/>
        </w:rPr>
        <w:t>SPEC</w:t>
      </w:r>
      <w:r w:rsidR="00282A53">
        <w:rPr>
          <w:rFonts w:hint="eastAsia"/>
        </w:rPr>
        <w:t>文件</w:t>
      </w:r>
    </w:p>
    <w:p w:rsidR="00282A53" w:rsidRDefault="00282A53" w:rsidP="007D61E2">
      <w:pPr>
        <w:pStyle w:val="a0"/>
        <w:numPr>
          <w:ilvl w:val="1"/>
          <w:numId w:val="6"/>
        </w:numPr>
      </w:pPr>
      <w:r>
        <w:rPr>
          <w:rFonts w:hint="eastAsia"/>
        </w:rPr>
        <w:t>递增软件版本号</w:t>
      </w:r>
    </w:p>
    <w:p w:rsidR="00282A53" w:rsidRDefault="00282A53" w:rsidP="007D61E2">
      <w:pPr>
        <w:pStyle w:val="a0"/>
        <w:numPr>
          <w:ilvl w:val="1"/>
          <w:numId w:val="6"/>
        </w:numPr>
      </w:pPr>
      <w:r>
        <w:rPr>
          <w:rFonts w:hint="eastAsia"/>
        </w:rPr>
        <w:t>修改</w:t>
      </w:r>
      <w:r>
        <w:rPr>
          <w:rFonts w:hint="eastAsia"/>
        </w:rPr>
        <w:t>Changelog</w:t>
      </w:r>
      <w:r>
        <w:rPr>
          <w:rFonts w:hint="eastAsia"/>
        </w:rPr>
        <w:t>，记录变更点</w:t>
      </w:r>
      <w:r w:rsidR="005E4FE3">
        <w:rPr>
          <w:rFonts w:hint="eastAsia"/>
        </w:rPr>
        <w:t>，记录当前包对应的</w:t>
      </w:r>
      <w:r w:rsidR="005E4FE3">
        <w:rPr>
          <w:rFonts w:hint="eastAsia"/>
        </w:rPr>
        <w:t>SVN</w:t>
      </w:r>
      <w:r w:rsidR="005E4FE3">
        <w:rPr>
          <w:rFonts w:hint="eastAsia"/>
        </w:rPr>
        <w:t>版本号</w:t>
      </w:r>
    </w:p>
    <w:p w:rsidR="00282A53" w:rsidRDefault="00282A53" w:rsidP="007D61E2">
      <w:pPr>
        <w:pStyle w:val="a0"/>
        <w:numPr>
          <w:ilvl w:val="1"/>
          <w:numId w:val="6"/>
        </w:numPr>
      </w:pPr>
      <w:r>
        <w:rPr>
          <w:rFonts w:hint="eastAsia"/>
        </w:rPr>
        <w:t>如果有新增或者删除文件，修改</w:t>
      </w:r>
      <w:r>
        <w:rPr>
          <w:rFonts w:hint="eastAsia"/>
        </w:rPr>
        <w:t>%file</w:t>
      </w:r>
      <w:r>
        <w:rPr>
          <w:rFonts w:hint="eastAsia"/>
        </w:rPr>
        <w:t>段</w:t>
      </w:r>
    </w:p>
    <w:p w:rsidR="00282A53" w:rsidRDefault="00282A53" w:rsidP="007D61E2">
      <w:pPr>
        <w:pStyle w:val="a0"/>
        <w:numPr>
          <w:ilvl w:val="1"/>
          <w:numId w:val="6"/>
        </w:numPr>
      </w:pPr>
      <w:r>
        <w:rPr>
          <w:rFonts w:hint="eastAsia"/>
        </w:rPr>
        <w:t>其它各段如有变更，按相应格式修改或填写</w:t>
      </w:r>
    </w:p>
    <w:p w:rsidR="00DE618B" w:rsidRDefault="00DE618B" w:rsidP="007D61E2">
      <w:pPr>
        <w:pStyle w:val="a0"/>
        <w:numPr>
          <w:ilvl w:val="1"/>
          <w:numId w:val="6"/>
        </w:numPr>
      </w:pPr>
      <w:r>
        <w:rPr>
          <w:rFonts w:hint="eastAsia"/>
        </w:rPr>
        <w:t>修改完后提交</w:t>
      </w:r>
      <w:r>
        <w:rPr>
          <w:rFonts w:hint="eastAsia"/>
        </w:rPr>
        <w:t>SVN</w:t>
      </w:r>
    </w:p>
    <w:p w:rsidR="00F529AD" w:rsidRDefault="00BB683F" w:rsidP="00F529AD">
      <w:pPr>
        <w:pStyle w:val="3"/>
        <w:ind w:left="0"/>
      </w:pPr>
      <w:bookmarkStart w:id="22" w:name="_Toc403145464"/>
      <w:r>
        <w:rPr>
          <w:rFonts w:hint="eastAsia"/>
        </w:rPr>
        <w:t>下载软件包源文件并打包</w:t>
      </w:r>
      <w:bookmarkEnd w:id="22"/>
    </w:p>
    <w:p w:rsidR="00F529AD" w:rsidRDefault="00B24875" w:rsidP="00282A53">
      <w:pPr>
        <w:pStyle w:val="a0"/>
        <w:numPr>
          <w:ilvl w:val="0"/>
          <w:numId w:val="6"/>
        </w:numPr>
      </w:pPr>
      <w:r>
        <w:rPr>
          <w:rFonts w:hint="eastAsia"/>
        </w:rPr>
        <w:t>Export</w:t>
      </w:r>
      <w:r>
        <w:rPr>
          <w:rFonts w:hint="eastAsia"/>
        </w:rPr>
        <w:t>打包环境到根目录</w:t>
      </w:r>
      <w:r>
        <w:rPr>
          <w:rFonts w:hint="eastAsia"/>
        </w:rPr>
        <w:t>rpmbuild</w:t>
      </w:r>
      <w:r>
        <w:rPr>
          <w:rFonts w:hint="eastAsia"/>
        </w:rPr>
        <w:t>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86"/>
      </w:tblGrid>
      <w:tr w:rsidR="00952EA6" w:rsidTr="00952EA6">
        <w:tc>
          <w:tcPr>
            <w:tcW w:w="9286" w:type="dxa"/>
          </w:tcPr>
          <w:p w:rsidR="00952EA6" w:rsidRDefault="00952EA6" w:rsidP="00952EA6">
            <w:pPr>
              <w:pStyle w:val="a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以下命令在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用户下执行</w:t>
            </w:r>
            <w:r>
              <w:rPr>
                <w:rFonts w:hint="eastAsia"/>
              </w:rPr>
              <w:t>)</w:t>
            </w:r>
          </w:p>
          <w:p w:rsidR="00952EA6" w:rsidRDefault="00952EA6" w:rsidP="00952EA6">
            <w:pPr>
              <w:pStyle w:val="a0"/>
            </w:pPr>
            <w:r>
              <w:rPr>
                <w:rFonts w:hint="eastAsia"/>
              </w:rPr>
              <w:t># cd ~</w:t>
            </w:r>
          </w:p>
          <w:p w:rsidR="00F84F72" w:rsidRDefault="00F84F72" w:rsidP="00F84F72">
            <w:pPr>
              <w:pStyle w:val="a0"/>
            </w:pPr>
            <w:r>
              <w:rPr>
                <w:rFonts w:hint="eastAsia"/>
              </w:rPr>
              <w:t xml:space="preserve"># svn export </w:t>
            </w:r>
            <w:r w:rsidRPr="00BB3435">
              <w:t>svn://192.168.0.33/buildenv/Linux/rpmbuild</w:t>
            </w:r>
            <w:r w:rsidR="00094C8E">
              <w:rPr>
                <w:rFonts w:hint="eastAsia"/>
              </w:rPr>
              <w:t xml:space="preserve"> rpmbuild</w:t>
            </w:r>
          </w:p>
          <w:p w:rsidR="00094C8E" w:rsidRDefault="00094C8E" w:rsidP="00094C8E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094C8E">
              <w:t>cd rpmbuild/BUILD/SunrunVASAdmin/var/www/</w:t>
            </w:r>
          </w:p>
          <w:p w:rsidR="00094C8E" w:rsidRDefault="00094C8E" w:rsidP="00094C8E">
            <w:pPr>
              <w:pStyle w:val="a0"/>
            </w:pPr>
            <w:r>
              <w:rPr>
                <w:rFonts w:hint="eastAsia"/>
              </w:rPr>
              <w:t xml:space="preserve"># svn export </w:t>
            </w:r>
            <w:r w:rsidRPr="00094C8E">
              <w:t>svn://192.168.0.33/code-base/web/vast_super_4_ex_clean</w:t>
            </w:r>
            <w:r>
              <w:rPr>
                <w:rFonts w:hint="eastAsia"/>
              </w:rPr>
              <w:t xml:space="preserve"> </w:t>
            </w:r>
            <w:r w:rsidRPr="00094C8E">
              <w:t>SunrunVASAdmin</w:t>
            </w:r>
          </w:p>
        </w:tc>
      </w:tr>
    </w:tbl>
    <w:p w:rsidR="00952EA6" w:rsidRDefault="00952EA6" w:rsidP="00952EA6">
      <w:pPr>
        <w:pStyle w:val="a0"/>
      </w:pPr>
    </w:p>
    <w:p w:rsidR="00952EA6" w:rsidRDefault="00094C8E" w:rsidP="00282A53">
      <w:pPr>
        <w:pStyle w:val="a0"/>
        <w:numPr>
          <w:ilvl w:val="0"/>
          <w:numId w:val="6"/>
        </w:numPr>
      </w:pPr>
      <w:r>
        <w:rPr>
          <w:rFonts w:hint="eastAsia"/>
        </w:rPr>
        <w:t>用</w:t>
      </w:r>
      <w:r>
        <w:rPr>
          <w:rFonts w:hint="eastAsia"/>
        </w:rPr>
        <w:t>rpmbuild</w:t>
      </w:r>
      <w:r>
        <w:rPr>
          <w:rFonts w:hint="eastAsia"/>
        </w:rPr>
        <w:t>逐个</w:t>
      </w:r>
      <w:r w:rsidR="00323DA1">
        <w:rPr>
          <w:rFonts w:hint="eastAsia"/>
        </w:rPr>
        <w:t>编译</w:t>
      </w:r>
      <w:r w:rsidR="00323DA1">
        <w:rPr>
          <w:rFonts w:hint="eastAsia"/>
        </w:rPr>
        <w:t xml:space="preserve"> </w:t>
      </w:r>
      <w:r>
        <w:rPr>
          <w:rFonts w:hint="eastAsia"/>
        </w:rPr>
        <w:t>spec</w:t>
      </w:r>
      <w:r>
        <w:rPr>
          <w:rFonts w:hint="eastAsia"/>
        </w:rPr>
        <w:t>文件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86"/>
      </w:tblGrid>
      <w:tr w:rsidR="00323DA1" w:rsidTr="00323DA1">
        <w:tc>
          <w:tcPr>
            <w:tcW w:w="9286" w:type="dxa"/>
          </w:tcPr>
          <w:p w:rsidR="00323DA1" w:rsidRDefault="00323DA1" w:rsidP="00323DA1">
            <w:pPr>
              <w:pStyle w:val="a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以下命令在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用户下执行</w:t>
            </w:r>
            <w:r>
              <w:rPr>
                <w:rFonts w:hint="eastAsia"/>
              </w:rPr>
              <w:t>)</w:t>
            </w:r>
          </w:p>
          <w:p w:rsidR="00323DA1" w:rsidRDefault="00323DA1" w:rsidP="00323DA1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323DA1">
              <w:t>cd ~/rpmbuild/SPECS/</w:t>
            </w:r>
          </w:p>
          <w:p w:rsidR="00323DA1" w:rsidRDefault="00323DA1" w:rsidP="00323DA1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="00382A41" w:rsidRPr="00382A41">
              <w:t>rpmbuild -bb sunrunvasadmin.spec</w:t>
            </w:r>
          </w:p>
          <w:p w:rsidR="001A2644" w:rsidRDefault="001A2644" w:rsidP="00323DA1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1A2644">
              <w:t>rpmbuild -bb sunrunvascore.spec</w:t>
            </w:r>
          </w:p>
          <w:p w:rsidR="009B4216" w:rsidRDefault="009B4216" w:rsidP="00323DA1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1A2644">
              <w:t>rpmbuild -bb sunrunvascore</w:t>
            </w:r>
            <w:r>
              <w:rPr>
                <w:rFonts w:hint="eastAsia"/>
              </w:rPr>
              <w:t>2</w:t>
            </w:r>
            <w:r w:rsidRPr="001A2644">
              <w:t>.spec</w:t>
            </w:r>
          </w:p>
          <w:p w:rsidR="001A2644" w:rsidRDefault="001A2644" w:rsidP="00323DA1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1A2644">
              <w:t>rpmbuild -bb sunrunvasgateway.spec</w:t>
            </w:r>
          </w:p>
          <w:p w:rsidR="001A2644" w:rsidRDefault="001A2644" w:rsidP="00323DA1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1A2644">
              <w:t>rpmbuild -bb sunrunvasha.spec</w:t>
            </w:r>
          </w:p>
          <w:p w:rsidR="001A2644" w:rsidRDefault="001A2644" w:rsidP="00323DA1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1A2644">
              <w:t>rpmbuild -bb sunrunvasmanager.spec</w:t>
            </w:r>
          </w:p>
          <w:p w:rsidR="001A2644" w:rsidRDefault="001A2644" w:rsidP="00323DA1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1A2644">
              <w:t>rpmbuild -bb sunrunvasrdp.spec</w:t>
            </w:r>
          </w:p>
          <w:p w:rsidR="009B4216" w:rsidRDefault="009B4216" w:rsidP="00323DA1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9B4216">
              <w:t>rpmbuild -bb sunrunvasspice.spec</w:t>
            </w:r>
          </w:p>
        </w:tc>
      </w:tr>
    </w:tbl>
    <w:p w:rsidR="00323DA1" w:rsidRDefault="00323DA1" w:rsidP="00323DA1">
      <w:pPr>
        <w:pStyle w:val="a0"/>
      </w:pPr>
    </w:p>
    <w:p w:rsidR="00323DA1" w:rsidRDefault="00F22A67" w:rsidP="00282A53">
      <w:pPr>
        <w:pStyle w:val="a0"/>
        <w:numPr>
          <w:ilvl w:val="0"/>
          <w:numId w:val="6"/>
        </w:numPr>
      </w:pPr>
      <w:r>
        <w:rPr>
          <w:rFonts w:hint="eastAsia"/>
        </w:rPr>
        <w:t>制作</w:t>
      </w:r>
      <w:r w:rsidR="00DA2955">
        <w:rPr>
          <w:rFonts w:hint="eastAsia"/>
        </w:rPr>
        <w:t>SunrunVASInstaller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86"/>
      </w:tblGrid>
      <w:tr w:rsidR="00B363B3" w:rsidTr="00B363B3">
        <w:tc>
          <w:tcPr>
            <w:tcW w:w="9286" w:type="dxa"/>
          </w:tcPr>
          <w:p w:rsidR="00B363B3" w:rsidRDefault="00B363B3" w:rsidP="00B363B3">
            <w:pPr>
              <w:pStyle w:val="a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以下命令在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用户下执行</w:t>
            </w:r>
            <w:r>
              <w:rPr>
                <w:rFonts w:hint="eastAsia"/>
              </w:rPr>
              <w:t>)</w:t>
            </w:r>
          </w:p>
          <w:p w:rsidR="00B363B3" w:rsidRDefault="00B363B3" w:rsidP="00B363B3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323DA1">
              <w:t>cd ~/rpmbuild/</w:t>
            </w:r>
            <w:r w:rsidRPr="00B363B3">
              <w:t>RPMS</w:t>
            </w:r>
          </w:p>
          <w:p w:rsidR="00A530E3" w:rsidRDefault="00A530E3" w:rsidP="00B363B3">
            <w:pPr>
              <w:pStyle w:val="a0"/>
            </w:pPr>
            <w:r>
              <w:rPr>
                <w:rFonts w:hint="eastAsia"/>
              </w:rPr>
              <w:lastRenderedPageBreak/>
              <w:t xml:space="preserve"># </w:t>
            </w:r>
            <w:r>
              <w:t xml:space="preserve">rm -rf </w:t>
            </w:r>
            <w:r w:rsidRPr="00B363B3">
              <w:t>~/SunrunVASInstaller/</w:t>
            </w:r>
            <w:r>
              <w:t>x8</w:t>
            </w:r>
            <w:r w:rsidR="00F4531E">
              <w:t>6</w:t>
            </w:r>
            <w:r>
              <w:t>_64</w:t>
            </w:r>
            <w:r w:rsidR="005F44B5">
              <w:t>/</w:t>
            </w:r>
          </w:p>
          <w:p w:rsidR="00B363B3" w:rsidRDefault="00B363B3" w:rsidP="00B363B3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Pr="00B363B3">
              <w:t>cp x86_64/ ~/SunrunVASInstaller/ -raf</w:t>
            </w:r>
          </w:p>
          <w:p w:rsidR="00B363B3" w:rsidRDefault="00B363B3" w:rsidP="00B363B3">
            <w:pPr>
              <w:pStyle w:val="a0"/>
            </w:pPr>
            <w:r>
              <w:rPr>
                <w:rFonts w:hint="eastAsia"/>
              </w:rPr>
              <w:t># cd ~/</w:t>
            </w:r>
            <w:r w:rsidRPr="00B363B3">
              <w:t>SunrunVASInstaller/</w:t>
            </w:r>
          </w:p>
          <w:p w:rsidR="00B363B3" w:rsidRDefault="00B363B3" w:rsidP="00D06699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="00E85567">
              <w:rPr>
                <w:rFonts w:hint="eastAsia"/>
              </w:rPr>
              <w:t>~/</w:t>
            </w:r>
            <w:r w:rsidR="003439C7" w:rsidRPr="003439C7">
              <w:t>buildtools</w:t>
            </w:r>
            <w:r w:rsidR="00E85567">
              <w:rPr>
                <w:rFonts w:hint="eastAsia"/>
              </w:rPr>
              <w:t>/</w:t>
            </w:r>
            <w:r w:rsidR="00E85567" w:rsidRPr="00E85567">
              <w:t>prevasinstaller.py</w:t>
            </w:r>
            <w:r w:rsidR="00E85567">
              <w:rPr>
                <w:rFonts w:hint="eastAsia"/>
              </w:rPr>
              <w:t xml:space="preserve"> `pwd`</w:t>
            </w:r>
            <w:r w:rsidR="004E64A6">
              <w:t xml:space="preserve"> &lt;</w:t>
            </w:r>
            <w:r w:rsidR="004E64A6">
              <w:rPr>
                <w:rFonts w:hint="eastAsia"/>
              </w:rPr>
              <w:t>buildno</w:t>
            </w:r>
            <w:r w:rsidR="004E64A6">
              <w:t>&gt;</w:t>
            </w:r>
          </w:p>
          <w:p w:rsidR="00D06699" w:rsidRDefault="00D06699" w:rsidP="00D06699">
            <w:pPr>
              <w:pStyle w:val="a0"/>
            </w:pPr>
            <w:r>
              <w:rPr>
                <w:rFonts w:hint="eastAsia"/>
              </w:rPr>
              <w:t># cd release</w:t>
            </w:r>
          </w:p>
          <w:p w:rsidR="004E64A6" w:rsidRDefault="00D06699" w:rsidP="00952488">
            <w:pPr>
              <w:pStyle w:val="a0"/>
            </w:pPr>
            <w:r>
              <w:rPr>
                <w:rFonts w:hint="eastAsia"/>
              </w:rPr>
              <w:t xml:space="preserve"># </w:t>
            </w:r>
            <w:r w:rsidR="004E64A6">
              <w:t>ls</w:t>
            </w:r>
            <w:r>
              <w:rPr>
                <w:rFonts w:hint="eastAsia"/>
              </w:rPr>
              <w:t xml:space="preserve"> </w:t>
            </w:r>
          </w:p>
          <w:p w:rsidR="00D06699" w:rsidRDefault="00D06699" w:rsidP="00952488">
            <w:pPr>
              <w:pStyle w:val="a0"/>
            </w:pPr>
            <w:bookmarkStart w:id="23" w:name="_GoBack"/>
            <w:bookmarkEnd w:id="23"/>
            <w:r>
              <w:rPr>
                <w:rFonts w:hint="eastAsia"/>
              </w:rPr>
              <w:t>SunrunVASInstaller-3.4.0-</w:t>
            </w:r>
            <w:r w:rsidR="009D4305" w:rsidRPr="00AA2E45">
              <w:rPr>
                <w:rFonts w:hint="eastAsia"/>
                <w:color w:val="FF0000"/>
              </w:rPr>
              <w:t>xxx</w:t>
            </w:r>
            <w:r w:rsidR="009505D5" w:rsidRPr="009505D5">
              <w:t>.el6</w:t>
            </w:r>
            <w:r>
              <w:rPr>
                <w:rFonts w:hint="eastAsia"/>
              </w:rPr>
              <w:t>.tar.gz</w:t>
            </w:r>
            <w:r w:rsidR="00952488">
              <w:rPr>
                <w:rFonts w:hint="eastAsia"/>
              </w:rPr>
              <w:t xml:space="preserve"> (</w:t>
            </w:r>
            <w:r w:rsidR="00952488">
              <w:rPr>
                <w:rFonts w:hint="eastAsia"/>
              </w:rPr>
              <w:t>此次的</w:t>
            </w:r>
            <w:r w:rsidR="00952488">
              <w:rPr>
                <w:rFonts w:hint="eastAsia"/>
              </w:rPr>
              <w:t>xxx</w:t>
            </w:r>
            <w:r w:rsidR="00952488">
              <w:rPr>
                <w:rFonts w:hint="eastAsia"/>
              </w:rPr>
              <w:t>是</w:t>
            </w:r>
            <w:r w:rsidR="00952488">
              <w:rPr>
                <w:rFonts w:hint="eastAsia"/>
              </w:rPr>
              <w:t>build</w:t>
            </w:r>
            <w:r w:rsidR="00952488">
              <w:rPr>
                <w:rFonts w:hint="eastAsia"/>
              </w:rPr>
              <w:t>号</w:t>
            </w:r>
            <w:r w:rsidR="00952488">
              <w:rPr>
                <w:rFonts w:hint="eastAsia"/>
              </w:rPr>
              <w:t>)</w:t>
            </w:r>
          </w:p>
          <w:p w:rsidR="00AA2E45" w:rsidRDefault="0044002A" w:rsidP="00952488">
            <w:pPr>
              <w:pStyle w:val="a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将生成的</w:t>
            </w:r>
            <w:r>
              <w:rPr>
                <w:rFonts w:hint="eastAsia"/>
              </w:rPr>
              <w:t>SunrunVASInstaller-3.4.0-</w:t>
            </w:r>
            <w:r w:rsidRPr="00AA2E45">
              <w:rPr>
                <w:rFonts w:hint="eastAsia"/>
                <w:color w:val="FF0000"/>
              </w:rPr>
              <w:t>xxx</w:t>
            </w:r>
            <w:r w:rsidRPr="009505D5">
              <w:t>.el6</w:t>
            </w:r>
            <w:r>
              <w:rPr>
                <w:rFonts w:hint="eastAsia"/>
              </w:rPr>
              <w:t>.tar.gz</w:t>
            </w:r>
            <w:r>
              <w:rPr>
                <w:rFonts w:hint="eastAsia"/>
              </w:rPr>
              <w:t>上传即可</w:t>
            </w:r>
            <w:r>
              <w:rPr>
                <w:rFonts w:hint="eastAsia"/>
              </w:rPr>
              <w:t>)</w:t>
            </w:r>
          </w:p>
        </w:tc>
      </w:tr>
    </w:tbl>
    <w:p w:rsidR="00B363B3" w:rsidRDefault="00B363B3" w:rsidP="00B363B3">
      <w:pPr>
        <w:pStyle w:val="a0"/>
      </w:pPr>
    </w:p>
    <w:p w:rsidR="00B363B3" w:rsidRPr="00282A53" w:rsidRDefault="00B363B3" w:rsidP="00282A53">
      <w:pPr>
        <w:pStyle w:val="a0"/>
        <w:numPr>
          <w:ilvl w:val="0"/>
          <w:numId w:val="6"/>
        </w:numPr>
      </w:pPr>
    </w:p>
    <w:p w:rsidR="00EB04E2" w:rsidRDefault="00EB04E2" w:rsidP="007B1033">
      <w:pPr>
        <w:pStyle w:val="1"/>
        <w:numPr>
          <w:ilvl w:val="0"/>
          <w:numId w:val="2"/>
        </w:numPr>
      </w:pPr>
      <w:bookmarkStart w:id="24" w:name="_Toc403145465"/>
      <w:r>
        <w:rPr>
          <w:rFonts w:hint="eastAsia"/>
        </w:rPr>
        <w:lastRenderedPageBreak/>
        <w:t>SunrunOS</w:t>
      </w:r>
      <w:r>
        <w:rPr>
          <w:rFonts w:hint="eastAsia"/>
        </w:rPr>
        <w:t>必需软件包列表</w:t>
      </w:r>
      <w:bookmarkEnd w:id="24"/>
    </w:p>
    <w:p w:rsidR="000F698E" w:rsidRDefault="000F698E" w:rsidP="00EB04E2">
      <w:pPr>
        <w:pStyle w:val="2"/>
      </w:pPr>
      <w:bookmarkStart w:id="25" w:name="_Toc403145466"/>
      <w:r>
        <w:rPr>
          <w:rFonts w:hint="eastAsia"/>
        </w:rPr>
        <w:t>HTTP</w:t>
      </w:r>
      <w:r>
        <w:rPr>
          <w:rFonts w:hint="eastAsia"/>
        </w:rPr>
        <w:t>服务器相关软件</w:t>
      </w:r>
      <w:bookmarkEnd w:id="25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4111"/>
        <w:gridCol w:w="2515"/>
      </w:tblGrid>
      <w:tr w:rsidR="00D574A3" w:rsidTr="00D94FAF">
        <w:tc>
          <w:tcPr>
            <w:tcW w:w="2660" w:type="dxa"/>
          </w:tcPr>
          <w:p w:rsidR="00D574A3" w:rsidRDefault="00D574A3" w:rsidP="008517DC">
            <w:pPr>
              <w:pStyle w:val="a0"/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4111" w:type="dxa"/>
          </w:tcPr>
          <w:p w:rsidR="00D574A3" w:rsidRDefault="00D574A3" w:rsidP="008517DC">
            <w:pPr>
              <w:pStyle w:val="a0"/>
              <w:jc w:val="center"/>
            </w:pP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</w:tc>
        <w:tc>
          <w:tcPr>
            <w:tcW w:w="2515" w:type="dxa"/>
          </w:tcPr>
          <w:p w:rsidR="00D574A3" w:rsidRDefault="00D574A3" w:rsidP="008517DC">
            <w:pPr>
              <w:pStyle w:val="a0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D574A3" w:rsidTr="00D94FAF">
        <w:tc>
          <w:tcPr>
            <w:tcW w:w="2660" w:type="dxa"/>
          </w:tcPr>
          <w:p w:rsidR="00D574A3" w:rsidRPr="003E57EF" w:rsidRDefault="00FE7606" w:rsidP="008517DC">
            <w:pPr>
              <w:pStyle w:val="a0"/>
            </w:pPr>
            <w:r>
              <w:rPr>
                <w:rFonts w:hint="eastAsia"/>
              </w:rPr>
              <w:t>@</w:t>
            </w:r>
            <w:r w:rsidRPr="00FE7606">
              <w:t>Web Server</w:t>
            </w:r>
          </w:p>
        </w:tc>
        <w:tc>
          <w:tcPr>
            <w:tcW w:w="4111" w:type="dxa"/>
          </w:tcPr>
          <w:p w:rsidR="00D574A3" w:rsidRDefault="00D574A3" w:rsidP="008517DC">
            <w:pPr>
              <w:pStyle w:val="a0"/>
            </w:pPr>
          </w:p>
        </w:tc>
        <w:tc>
          <w:tcPr>
            <w:tcW w:w="2515" w:type="dxa"/>
          </w:tcPr>
          <w:p w:rsidR="00D574A3" w:rsidRDefault="00D574A3" w:rsidP="008517DC">
            <w:pPr>
              <w:pStyle w:val="a0"/>
            </w:pPr>
            <w:r>
              <w:rPr>
                <w:rFonts w:hint="eastAsia"/>
              </w:rPr>
              <w:t>官方源或官方更新源</w:t>
            </w:r>
          </w:p>
        </w:tc>
      </w:tr>
      <w:tr w:rsidR="006826FC" w:rsidTr="00D94FAF">
        <w:tc>
          <w:tcPr>
            <w:tcW w:w="2660" w:type="dxa"/>
          </w:tcPr>
          <w:p w:rsidR="006826FC" w:rsidRDefault="00621852" w:rsidP="008517DC">
            <w:pPr>
              <w:pStyle w:val="a0"/>
            </w:pPr>
            <w:r>
              <w:rPr>
                <w:rFonts w:hint="eastAsia"/>
              </w:rPr>
              <w:t>@PHP Support</w:t>
            </w:r>
          </w:p>
        </w:tc>
        <w:tc>
          <w:tcPr>
            <w:tcW w:w="4111" w:type="dxa"/>
          </w:tcPr>
          <w:p w:rsidR="006826FC" w:rsidRDefault="00145822" w:rsidP="008517DC">
            <w:pPr>
              <w:pStyle w:val="a0"/>
            </w:pPr>
            <w:r w:rsidRPr="00145822">
              <w:t>php-5.3.3</w:t>
            </w:r>
          </w:p>
          <w:p w:rsidR="00145822" w:rsidRDefault="00145822" w:rsidP="008517DC">
            <w:pPr>
              <w:pStyle w:val="a0"/>
            </w:pPr>
            <w:r w:rsidRPr="00145822">
              <w:t>php-cli-5.3.3</w:t>
            </w:r>
          </w:p>
          <w:p w:rsidR="00145822" w:rsidRDefault="00145822" w:rsidP="008517DC">
            <w:pPr>
              <w:pStyle w:val="a0"/>
            </w:pPr>
            <w:r w:rsidRPr="00145822">
              <w:t>php-common-5.3.3</w:t>
            </w:r>
          </w:p>
          <w:p w:rsidR="00145822" w:rsidRDefault="00145822" w:rsidP="008517DC">
            <w:pPr>
              <w:pStyle w:val="a0"/>
            </w:pPr>
            <w:r w:rsidRPr="00145822">
              <w:t>php-gd-5.3.3</w:t>
            </w:r>
          </w:p>
          <w:p w:rsidR="00145822" w:rsidRDefault="00145822" w:rsidP="008517DC">
            <w:pPr>
              <w:pStyle w:val="a0"/>
            </w:pPr>
            <w:r w:rsidRPr="00145822">
              <w:t>php-pdo-5.3.3</w:t>
            </w:r>
          </w:p>
          <w:p w:rsidR="00145822" w:rsidRDefault="00145822" w:rsidP="008517DC">
            <w:pPr>
              <w:pStyle w:val="a0"/>
            </w:pPr>
            <w:r w:rsidRPr="00145822">
              <w:t>php-pear-1.9.4</w:t>
            </w:r>
          </w:p>
          <w:p w:rsidR="00145822" w:rsidRDefault="00145822" w:rsidP="008517DC">
            <w:pPr>
              <w:pStyle w:val="a0"/>
            </w:pPr>
            <w:r w:rsidRPr="00145822">
              <w:t>php-xml-5.3.3</w:t>
            </w:r>
          </w:p>
        </w:tc>
        <w:tc>
          <w:tcPr>
            <w:tcW w:w="2515" w:type="dxa"/>
          </w:tcPr>
          <w:p w:rsidR="006826FC" w:rsidRDefault="006826FC" w:rsidP="008517DC">
            <w:pPr>
              <w:pStyle w:val="a0"/>
            </w:pPr>
          </w:p>
        </w:tc>
      </w:tr>
      <w:tr w:rsidR="002A0DE0" w:rsidTr="00D94FAF">
        <w:tc>
          <w:tcPr>
            <w:tcW w:w="2660" w:type="dxa"/>
          </w:tcPr>
          <w:p w:rsidR="002A0DE0" w:rsidRDefault="001501BF" w:rsidP="008517DC">
            <w:pPr>
              <w:pStyle w:val="a0"/>
            </w:pPr>
            <w:r w:rsidRPr="00225AB1">
              <w:t>php-mbstring</w:t>
            </w:r>
          </w:p>
        </w:tc>
        <w:tc>
          <w:tcPr>
            <w:tcW w:w="4111" w:type="dxa"/>
          </w:tcPr>
          <w:p w:rsidR="002A0DE0" w:rsidRDefault="002A0DE0" w:rsidP="008517DC">
            <w:pPr>
              <w:pStyle w:val="a0"/>
            </w:pPr>
          </w:p>
        </w:tc>
        <w:tc>
          <w:tcPr>
            <w:tcW w:w="2515" w:type="dxa"/>
          </w:tcPr>
          <w:p w:rsidR="002A0DE0" w:rsidRDefault="002A0DE0" w:rsidP="008517DC">
            <w:pPr>
              <w:pStyle w:val="a0"/>
            </w:pPr>
          </w:p>
        </w:tc>
      </w:tr>
      <w:tr w:rsidR="00922180" w:rsidTr="00D94FAF">
        <w:tc>
          <w:tcPr>
            <w:tcW w:w="2660" w:type="dxa"/>
          </w:tcPr>
          <w:p w:rsidR="00922180" w:rsidRPr="00225AB1" w:rsidRDefault="00922180" w:rsidP="008517DC">
            <w:pPr>
              <w:pStyle w:val="a0"/>
            </w:pPr>
            <w:r w:rsidRPr="00225AB1">
              <w:t>php-mysql</w:t>
            </w:r>
          </w:p>
        </w:tc>
        <w:tc>
          <w:tcPr>
            <w:tcW w:w="4111" w:type="dxa"/>
          </w:tcPr>
          <w:p w:rsidR="00922180" w:rsidRDefault="00922180" w:rsidP="008517DC">
            <w:pPr>
              <w:pStyle w:val="a0"/>
            </w:pPr>
          </w:p>
        </w:tc>
        <w:tc>
          <w:tcPr>
            <w:tcW w:w="2515" w:type="dxa"/>
          </w:tcPr>
          <w:p w:rsidR="00922180" w:rsidRDefault="00922180" w:rsidP="008517DC">
            <w:pPr>
              <w:pStyle w:val="a0"/>
            </w:pPr>
          </w:p>
        </w:tc>
      </w:tr>
      <w:tr w:rsidR="00795A07" w:rsidTr="00D94FAF">
        <w:tc>
          <w:tcPr>
            <w:tcW w:w="2660" w:type="dxa"/>
          </w:tcPr>
          <w:p w:rsidR="00795A07" w:rsidRPr="00225AB1" w:rsidRDefault="00795A07" w:rsidP="008517DC">
            <w:pPr>
              <w:pStyle w:val="a0"/>
            </w:pPr>
            <w:r w:rsidRPr="00225AB1">
              <w:t>php-ldap</w:t>
            </w:r>
          </w:p>
        </w:tc>
        <w:tc>
          <w:tcPr>
            <w:tcW w:w="4111" w:type="dxa"/>
          </w:tcPr>
          <w:p w:rsidR="00795A07" w:rsidRDefault="00795A07" w:rsidP="008517DC">
            <w:pPr>
              <w:pStyle w:val="a0"/>
            </w:pPr>
          </w:p>
        </w:tc>
        <w:tc>
          <w:tcPr>
            <w:tcW w:w="2515" w:type="dxa"/>
          </w:tcPr>
          <w:p w:rsidR="00795A07" w:rsidRDefault="00795A07" w:rsidP="008517DC">
            <w:pPr>
              <w:pStyle w:val="a0"/>
            </w:pPr>
          </w:p>
        </w:tc>
      </w:tr>
      <w:tr w:rsidR="00145822" w:rsidTr="00D94FAF">
        <w:tc>
          <w:tcPr>
            <w:tcW w:w="2660" w:type="dxa"/>
          </w:tcPr>
          <w:p w:rsidR="00145822" w:rsidRPr="00225AB1" w:rsidRDefault="003C0F85" w:rsidP="008517DC">
            <w:pPr>
              <w:pStyle w:val="a0"/>
            </w:pPr>
            <w:r w:rsidRPr="003C0F85">
              <w:t>php-soap</w:t>
            </w:r>
          </w:p>
        </w:tc>
        <w:tc>
          <w:tcPr>
            <w:tcW w:w="4111" w:type="dxa"/>
          </w:tcPr>
          <w:p w:rsidR="00145822" w:rsidRDefault="00145822" w:rsidP="008517DC">
            <w:pPr>
              <w:pStyle w:val="a0"/>
            </w:pPr>
          </w:p>
        </w:tc>
        <w:tc>
          <w:tcPr>
            <w:tcW w:w="2515" w:type="dxa"/>
          </w:tcPr>
          <w:p w:rsidR="00145822" w:rsidRDefault="00145822" w:rsidP="008517DC">
            <w:pPr>
              <w:pStyle w:val="a0"/>
            </w:pPr>
          </w:p>
        </w:tc>
      </w:tr>
      <w:tr w:rsidR="003C0F85" w:rsidTr="00D94FAF">
        <w:tc>
          <w:tcPr>
            <w:tcW w:w="2660" w:type="dxa"/>
          </w:tcPr>
          <w:p w:rsidR="003C0F85" w:rsidRPr="003C0F85" w:rsidRDefault="003C0F85" w:rsidP="008517DC">
            <w:pPr>
              <w:pStyle w:val="a0"/>
            </w:pPr>
            <w:r w:rsidRPr="000F51AE">
              <w:t>php-xmlrpc</w:t>
            </w:r>
          </w:p>
        </w:tc>
        <w:tc>
          <w:tcPr>
            <w:tcW w:w="4111" w:type="dxa"/>
          </w:tcPr>
          <w:p w:rsidR="003C0F85" w:rsidRDefault="003C0F85" w:rsidP="008517DC">
            <w:pPr>
              <w:pStyle w:val="a0"/>
            </w:pPr>
          </w:p>
        </w:tc>
        <w:tc>
          <w:tcPr>
            <w:tcW w:w="2515" w:type="dxa"/>
          </w:tcPr>
          <w:p w:rsidR="003C0F85" w:rsidRDefault="003C0F85" w:rsidP="008517DC">
            <w:pPr>
              <w:pStyle w:val="a0"/>
            </w:pPr>
          </w:p>
        </w:tc>
      </w:tr>
    </w:tbl>
    <w:p w:rsidR="00D574A3" w:rsidRDefault="00D574A3" w:rsidP="006E18D7">
      <w:pPr>
        <w:pStyle w:val="a0"/>
      </w:pPr>
    </w:p>
    <w:p w:rsidR="0052658C" w:rsidRDefault="0052658C" w:rsidP="0052658C">
      <w:pPr>
        <w:pStyle w:val="2"/>
      </w:pPr>
      <w:bookmarkStart w:id="26" w:name="_Toc403145467"/>
      <w:r>
        <w:rPr>
          <w:rFonts w:hint="eastAsia"/>
        </w:rPr>
        <w:t>MySQL</w:t>
      </w:r>
      <w:r>
        <w:rPr>
          <w:rFonts w:hint="eastAsia"/>
        </w:rPr>
        <w:t>服务器相关软件</w:t>
      </w:r>
      <w:bookmarkEnd w:id="26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4111"/>
        <w:gridCol w:w="2515"/>
      </w:tblGrid>
      <w:tr w:rsidR="00353F83" w:rsidTr="00F232EC">
        <w:tc>
          <w:tcPr>
            <w:tcW w:w="2660" w:type="dxa"/>
          </w:tcPr>
          <w:p w:rsidR="00353F83" w:rsidRDefault="00353F83" w:rsidP="008517DC">
            <w:pPr>
              <w:pStyle w:val="a0"/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4111" w:type="dxa"/>
          </w:tcPr>
          <w:p w:rsidR="00353F83" w:rsidRDefault="00353F83" w:rsidP="008517DC">
            <w:pPr>
              <w:pStyle w:val="a0"/>
              <w:jc w:val="center"/>
            </w:pP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</w:tc>
        <w:tc>
          <w:tcPr>
            <w:tcW w:w="2515" w:type="dxa"/>
          </w:tcPr>
          <w:p w:rsidR="00353F83" w:rsidRDefault="00353F83" w:rsidP="008517DC">
            <w:pPr>
              <w:pStyle w:val="a0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353F83" w:rsidTr="00F232EC">
        <w:tc>
          <w:tcPr>
            <w:tcW w:w="2660" w:type="dxa"/>
          </w:tcPr>
          <w:p w:rsidR="00353F83" w:rsidRPr="003E57EF" w:rsidRDefault="00F232EC" w:rsidP="008517DC">
            <w:pPr>
              <w:pStyle w:val="a0"/>
            </w:pPr>
            <w:r>
              <w:rPr>
                <w:rFonts w:hint="eastAsia"/>
              </w:rPr>
              <w:t>@MySQL Database server</w:t>
            </w:r>
          </w:p>
        </w:tc>
        <w:tc>
          <w:tcPr>
            <w:tcW w:w="4111" w:type="dxa"/>
          </w:tcPr>
          <w:p w:rsidR="00353F83" w:rsidRDefault="00353F83" w:rsidP="008517DC">
            <w:pPr>
              <w:pStyle w:val="a0"/>
            </w:pPr>
          </w:p>
        </w:tc>
        <w:tc>
          <w:tcPr>
            <w:tcW w:w="2515" w:type="dxa"/>
          </w:tcPr>
          <w:p w:rsidR="00353F83" w:rsidRDefault="00353F83" w:rsidP="008517DC">
            <w:pPr>
              <w:pStyle w:val="a0"/>
            </w:pPr>
            <w:r>
              <w:rPr>
                <w:rFonts w:hint="eastAsia"/>
              </w:rPr>
              <w:t>官方源或官方更新源</w:t>
            </w:r>
          </w:p>
        </w:tc>
      </w:tr>
      <w:tr w:rsidR="00AA20BB" w:rsidTr="00F232EC">
        <w:tc>
          <w:tcPr>
            <w:tcW w:w="2660" w:type="dxa"/>
          </w:tcPr>
          <w:p w:rsidR="00AA20BB" w:rsidRDefault="00AA20BB" w:rsidP="008517DC">
            <w:pPr>
              <w:pStyle w:val="a0"/>
            </w:pPr>
            <w:r>
              <w:rPr>
                <w:rFonts w:hint="eastAsia"/>
              </w:rPr>
              <w:t>MySQL-python</w:t>
            </w:r>
          </w:p>
        </w:tc>
        <w:tc>
          <w:tcPr>
            <w:tcW w:w="4111" w:type="dxa"/>
          </w:tcPr>
          <w:p w:rsidR="00AA20BB" w:rsidRDefault="00AA20BB" w:rsidP="008517DC">
            <w:pPr>
              <w:pStyle w:val="a0"/>
            </w:pPr>
          </w:p>
        </w:tc>
        <w:tc>
          <w:tcPr>
            <w:tcW w:w="2515" w:type="dxa"/>
          </w:tcPr>
          <w:p w:rsidR="00AA20BB" w:rsidRDefault="00E8027F" w:rsidP="008517DC">
            <w:pPr>
              <w:pStyle w:val="a0"/>
            </w:pPr>
            <w:hyperlink r:id="rId12" w:history="1">
              <w:r w:rsidR="00AA20BB">
                <w:rPr>
                  <w:rStyle w:val="ab"/>
                </w:rPr>
                <w:t>http://rpmfind.net//linux/RPM/centos/6.5/x86_64/Packages/MySQL-python-1.2.3-0.3.c1.1.el6.x86_64.html</w:t>
              </w:r>
            </w:hyperlink>
          </w:p>
        </w:tc>
      </w:tr>
    </w:tbl>
    <w:p w:rsidR="00353F83" w:rsidRPr="0052658C" w:rsidRDefault="00353F83" w:rsidP="006E18D7">
      <w:pPr>
        <w:pStyle w:val="a0"/>
      </w:pPr>
    </w:p>
    <w:p w:rsidR="0002497A" w:rsidRDefault="0002497A" w:rsidP="00EB04E2">
      <w:pPr>
        <w:pStyle w:val="2"/>
      </w:pPr>
      <w:bookmarkStart w:id="27" w:name="_Toc403145468"/>
      <w:r>
        <w:rPr>
          <w:rFonts w:hint="eastAsia"/>
        </w:rPr>
        <w:t>Vastcore</w:t>
      </w:r>
      <w:r>
        <w:rPr>
          <w:rFonts w:hint="eastAsia"/>
        </w:rPr>
        <w:t>相关</w:t>
      </w:r>
      <w:r w:rsidR="00C00BCE">
        <w:rPr>
          <w:rFonts w:hint="eastAsia"/>
        </w:rPr>
        <w:t>软件</w:t>
      </w:r>
      <w:bookmarkEnd w:id="27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469"/>
        <w:gridCol w:w="4593"/>
        <w:gridCol w:w="3224"/>
      </w:tblGrid>
      <w:tr w:rsidR="000357E1" w:rsidTr="006C3086">
        <w:tc>
          <w:tcPr>
            <w:tcW w:w="1469" w:type="dxa"/>
          </w:tcPr>
          <w:p w:rsidR="000357E1" w:rsidRDefault="000357E1" w:rsidP="00F2019B">
            <w:pPr>
              <w:pStyle w:val="a0"/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4593" w:type="dxa"/>
          </w:tcPr>
          <w:p w:rsidR="000357E1" w:rsidRDefault="000357E1" w:rsidP="00F2019B">
            <w:pPr>
              <w:pStyle w:val="a0"/>
              <w:jc w:val="center"/>
            </w:pP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</w:tc>
        <w:tc>
          <w:tcPr>
            <w:tcW w:w="3224" w:type="dxa"/>
          </w:tcPr>
          <w:p w:rsidR="000357E1" w:rsidRDefault="000357E1" w:rsidP="00F2019B">
            <w:pPr>
              <w:pStyle w:val="a0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6C3086" w:rsidTr="006C3086">
        <w:tc>
          <w:tcPr>
            <w:tcW w:w="1469" w:type="dxa"/>
          </w:tcPr>
          <w:p w:rsidR="006C3086" w:rsidRPr="003E57EF" w:rsidRDefault="006C3086" w:rsidP="00F2019B">
            <w:pPr>
              <w:pStyle w:val="a0"/>
            </w:pPr>
            <w:r>
              <w:rPr>
                <w:rFonts w:hint="eastAsia"/>
              </w:rPr>
              <w:t>autocutsel</w:t>
            </w:r>
          </w:p>
        </w:tc>
        <w:tc>
          <w:tcPr>
            <w:tcW w:w="4593" w:type="dxa"/>
          </w:tcPr>
          <w:p w:rsidR="006C3086" w:rsidRDefault="006C3086" w:rsidP="00F2019B">
            <w:pPr>
              <w:pStyle w:val="a0"/>
            </w:pPr>
            <w:r w:rsidRPr="006C3086">
              <w:t>autocutsel-0.9.0-1.el6.rf.x86_64.rpm</w:t>
            </w:r>
          </w:p>
        </w:tc>
        <w:tc>
          <w:tcPr>
            <w:tcW w:w="3224" w:type="dxa"/>
            <w:vMerge w:val="restart"/>
          </w:tcPr>
          <w:p w:rsidR="006C3086" w:rsidRDefault="00E8027F" w:rsidP="00F2019B">
            <w:pPr>
              <w:pStyle w:val="a0"/>
            </w:pPr>
            <w:hyperlink r:id="rId13" w:history="1">
              <w:r w:rsidR="003A0613">
                <w:rPr>
                  <w:rStyle w:val="ab"/>
                </w:rPr>
                <w:t>http://pkgs.repoforge.org/</w:t>
              </w:r>
            </w:hyperlink>
          </w:p>
        </w:tc>
      </w:tr>
      <w:tr w:rsidR="006C3086" w:rsidTr="006C3086">
        <w:tc>
          <w:tcPr>
            <w:tcW w:w="1469" w:type="dxa"/>
          </w:tcPr>
          <w:p w:rsidR="006C3086" w:rsidRDefault="006C3086" w:rsidP="00F2019B">
            <w:pPr>
              <w:pStyle w:val="a0"/>
            </w:pPr>
            <w:r>
              <w:rPr>
                <w:rFonts w:hint="eastAsia"/>
              </w:rPr>
              <w:t>wmctrl</w:t>
            </w:r>
          </w:p>
        </w:tc>
        <w:tc>
          <w:tcPr>
            <w:tcW w:w="4593" w:type="dxa"/>
          </w:tcPr>
          <w:p w:rsidR="006C3086" w:rsidRDefault="006C3086" w:rsidP="00F2019B">
            <w:pPr>
              <w:pStyle w:val="a0"/>
            </w:pPr>
            <w:r w:rsidRPr="006C3086">
              <w:t>wmctrl-1.07-1.el6.rf.x86_64.rpm</w:t>
            </w:r>
          </w:p>
        </w:tc>
        <w:tc>
          <w:tcPr>
            <w:tcW w:w="3224" w:type="dxa"/>
            <w:vMerge/>
          </w:tcPr>
          <w:p w:rsidR="006C3086" w:rsidRDefault="006C3086" w:rsidP="00F2019B">
            <w:pPr>
              <w:pStyle w:val="a0"/>
            </w:pPr>
          </w:p>
        </w:tc>
      </w:tr>
      <w:tr w:rsidR="007C4874" w:rsidTr="006C3086">
        <w:tc>
          <w:tcPr>
            <w:tcW w:w="1469" w:type="dxa"/>
          </w:tcPr>
          <w:p w:rsidR="007C4874" w:rsidRDefault="007C4874" w:rsidP="00F2019B">
            <w:pPr>
              <w:pStyle w:val="a0"/>
            </w:pPr>
            <w:r>
              <w:rPr>
                <w:rFonts w:hint="eastAsia"/>
              </w:rPr>
              <w:t>xsel</w:t>
            </w:r>
          </w:p>
        </w:tc>
        <w:tc>
          <w:tcPr>
            <w:tcW w:w="4593" w:type="dxa"/>
          </w:tcPr>
          <w:p w:rsidR="007C4874" w:rsidRDefault="00C32895" w:rsidP="00F2019B">
            <w:pPr>
              <w:pStyle w:val="a0"/>
            </w:pPr>
            <w:r w:rsidRPr="00C32895">
              <w:t>xsel-1.2.0-8.el6.x86_64.rpm</w:t>
            </w:r>
          </w:p>
        </w:tc>
        <w:tc>
          <w:tcPr>
            <w:tcW w:w="3224" w:type="dxa"/>
          </w:tcPr>
          <w:p w:rsidR="007C4874" w:rsidRDefault="00E8027F" w:rsidP="00F2019B">
            <w:pPr>
              <w:pStyle w:val="a0"/>
            </w:pPr>
            <w:hyperlink r:id="rId14" w:history="1">
              <w:r w:rsidR="00C32895">
                <w:rPr>
                  <w:rStyle w:val="ab"/>
                </w:rPr>
                <w:t>http://dl.fedoraproject.org/pub/epel/6/x86_64/</w:t>
              </w:r>
            </w:hyperlink>
          </w:p>
        </w:tc>
      </w:tr>
      <w:tr w:rsidR="004F45A9" w:rsidTr="006C3086">
        <w:tc>
          <w:tcPr>
            <w:tcW w:w="1469" w:type="dxa"/>
          </w:tcPr>
          <w:p w:rsidR="004F45A9" w:rsidRDefault="004F45A9" w:rsidP="00F2019B">
            <w:pPr>
              <w:pStyle w:val="a0"/>
            </w:pPr>
            <w:r w:rsidRPr="007C4874">
              <w:t>libXaw</w:t>
            </w:r>
          </w:p>
        </w:tc>
        <w:tc>
          <w:tcPr>
            <w:tcW w:w="4593" w:type="dxa"/>
          </w:tcPr>
          <w:p w:rsidR="004F45A9" w:rsidRDefault="004F45A9" w:rsidP="00F2019B">
            <w:pPr>
              <w:pStyle w:val="a0"/>
            </w:pPr>
            <w:r w:rsidRPr="004F45A9">
              <w:t>libXaw-1.0.11-2.el6.x86_64.rpm</w:t>
            </w:r>
          </w:p>
        </w:tc>
        <w:tc>
          <w:tcPr>
            <w:tcW w:w="3224" w:type="dxa"/>
            <w:vMerge w:val="restart"/>
          </w:tcPr>
          <w:p w:rsidR="004F45A9" w:rsidRDefault="004F45A9" w:rsidP="00F2019B">
            <w:pPr>
              <w:pStyle w:val="a0"/>
            </w:pPr>
            <w:r>
              <w:rPr>
                <w:rFonts w:hint="eastAsia"/>
              </w:rPr>
              <w:t>官方源或官方更新源</w:t>
            </w:r>
          </w:p>
        </w:tc>
      </w:tr>
      <w:tr w:rsidR="004F45A9" w:rsidTr="006C3086">
        <w:tc>
          <w:tcPr>
            <w:tcW w:w="1469" w:type="dxa"/>
          </w:tcPr>
          <w:p w:rsidR="004F45A9" w:rsidRPr="007C4874" w:rsidRDefault="004F45A9" w:rsidP="00F2019B">
            <w:pPr>
              <w:pStyle w:val="a0"/>
            </w:pPr>
            <w:r w:rsidRPr="007C4874">
              <w:t>libXpm</w:t>
            </w:r>
          </w:p>
        </w:tc>
        <w:tc>
          <w:tcPr>
            <w:tcW w:w="4593" w:type="dxa"/>
          </w:tcPr>
          <w:p w:rsidR="004F45A9" w:rsidRDefault="004F45A9" w:rsidP="00F2019B">
            <w:pPr>
              <w:pStyle w:val="a0"/>
            </w:pPr>
            <w:r w:rsidRPr="004F45A9">
              <w:t>libXpm-3.5.10-2.el6.x86_64.rpm</w:t>
            </w:r>
          </w:p>
        </w:tc>
        <w:tc>
          <w:tcPr>
            <w:tcW w:w="3224" w:type="dxa"/>
            <w:vMerge/>
          </w:tcPr>
          <w:p w:rsidR="004F45A9" w:rsidRDefault="004F45A9" w:rsidP="00F2019B">
            <w:pPr>
              <w:pStyle w:val="a0"/>
            </w:pPr>
          </w:p>
        </w:tc>
      </w:tr>
    </w:tbl>
    <w:p w:rsidR="007E1E79" w:rsidRPr="007E1E79" w:rsidRDefault="007E1E79" w:rsidP="007E1E79">
      <w:pPr>
        <w:pStyle w:val="a0"/>
      </w:pPr>
    </w:p>
    <w:p w:rsidR="00814310" w:rsidRDefault="00814310" w:rsidP="00814310">
      <w:pPr>
        <w:pStyle w:val="2"/>
      </w:pPr>
      <w:bookmarkStart w:id="28" w:name="_Toc403145469"/>
      <w:r>
        <w:rPr>
          <w:rFonts w:hint="eastAsia"/>
        </w:rPr>
        <w:t>Vasrecoder</w:t>
      </w:r>
      <w:r>
        <w:rPr>
          <w:rFonts w:hint="eastAsia"/>
        </w:rPr>
        <w:t>相关软件</w:t>
      </w:r>
      <w:bookmarkEnd w:id="28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469"/>
        <w:gridCol w:w="5302"/>
        <w:gridCol w:w="2515"/>
      </w:tblGrid>
      <w:tr w:rsidR="00814310" w:rsidTr="00F2019B">
        <w:tc>
          <w:tcPr>
            <w:tcW w:w="1469" w:type="dxa"/>
          </w:tcPr>
          <w:p w:rsidR="00814310" w:rsidRDefault="00814310" w:rsidP="00F2019B">
            <w:pPr>
              <w:pStyle w:val="a0"/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5302" w:type="dxa"/>
          </w:tcPr>
          <w:p w:rsidR="00814310" w:rsidRDefault="00814310" w:rsidP="00F2019B">
            <w:pPr>
              <w:pStyle w:val="a0"/>
              <w:jc w:val="center"/>
            </w:pP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</w:tc>
        <w:tc>
          <w:tcPr>
            <w:tcW w:w="2515" w:type="dxa"/>
          </w:tcPr>
          <w:p w:rsidR="00814310" w:rsidRDefault="00814310" w:rsidP="00F2019B">
            <w:pPr>
              <w:pStyle w:val="a0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814310" w:rsidTr="00F2019B">
        <w:tc>
          <w:tcPr>
            <w:tcW w:w="1469" w:type="dxa"/>
          </w:tcPr>
          <w:p w:rsidR="00814310" w:rsidRPr="003E57EF" w:rsidRDefault="00814310" w:rsidP="00F2019B">
            <w:pPr>
              <w:pStyle w:val="a0"/>
            </w:pPr>
            <w:r>
              <w:rPr>
                <w:rFonts w:hint="eastAsia"/>
              </w:rPr>
              <w:t>curl</w:t>
            </w:r>
          </w:p>
        </w:tc>
        <w:tc>
          <w:tcPr>
            <w:tcW w:w="5302" w:type="dxa"/>
          </w:tcPr>
          <w:p w:rsidR="00814310" w:rsidRDefault="00814310" w:rsidP="00F2019B">
            <w:pPr>
              <w:pStyle w:val="a0"/>
            </w:pPr>
            <w:r w:rsidRPr="00662BF4">
              <w:t>curl-7.19.7-37.el6_5.3.x86_64.rpm</w:t>
            </w:r>
          </w:p>
        </w:tc>
        <w:tc>
          <w:tcPr>
            <w:tcW w:w="2515" w:type="dxa"/>
          </w:tcPr>
          <w:p w:rsidR="00814310" w:rsidRDefault="00814310" w:rsidP="00F2019B">
            <w:pPr>
              <w:pStyle w:val="a0"/>
            </w:pPr>
            <w:r>
              <w:rPr>
                <w:rFonts w:hint="eastAsia"/>
              </w:rPr>
              <w:t>官方源或官方更新源</w:t>
            </w:r>
          </w:p>
        </w:tc>
      </w:tr>
    </w:tbl>
    <w:p w:rsidR="00814310" w:rsidRDefault="00814310" w:rsidP="00814310">
      <w:pPr>
        <w:pStyle w:val="2"/>
        <w:numPr>
          <w:ilvl w:val="0"/>
          <w:numId w:val="0"/>
        </w:numPr>
      </w:pPr>
    </w:p>
    <w:p w:rsidR="00EB04E2" w:rsidRDefault="00EB04E2" w:rsidP="00EB04E2">
      <w:pPr>
        <w:pStyle w:val="2"/>
      </w:pPr>
      <w:bookmarkStart w:id="29" w:name="_Toc403145470"/>
      <w:r>
        <w:rPr>
          <w:rFonts w:hint="eastAsia"/>
        </w:rPr>
        <w:t>PHP</w:t>
      </w:r>
      <w:r w:rsidR="00326711">
        <w:rPr>
          <w:rFonts w:hint="eastAsia"/>
        </w:rPr>
        <w:t>扩展包</w:t>
      </w:r>
      <w:bookmarkEnd w:id="29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469"/>
        <w:gridCol w:w="5302"/>
        <w:gridCol w:w="2515"/>
      </w:tblGrid>
      <w:tr w:rsidR="00E931DA" w:rsidTr="00FB3A09">
        <w:tc>
          <w:tcPr>
            <w:tcW w:w="1469" w:type="dxa"/>
          </w:tcPr>
          <w:p w:rsidR="00E931DA" w:rsidRDefault="00E931DA" w:rsidP="003E57EF">
            <w:pPr>
              <w:pStyle w:val="a0"/>
              <w:jc w:val="center"/>
            </w:pPr>
            <w:r>
              <w:rPr>
                <w:rFonts w:hint="eastAsia"/>
              </w:rPr>
              <w:t>扩展库名称</w:t>
            </w:r>
          </w:p>
        </w:tc>
        <w:tc>
          <w:tcPr>
            <w:tcW w:w="5302" w:type="dxa"/>
          </w:tcPr>
          <w:p w:rsidR="00E931DA" w:rsidRDefault="00E931DA" w:rsidP="003E57EF">
            <w:pPr>
              <w:pStyle w:val="a0"/>
              <w:jc w:val="center"/>
            </w:pP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</w:tc>
        <w:tc>
          <w:tcPr>
            <w:tcW w:w="2515" w:type="dxa"/>
          </w:tcPr>
          <w:p w:rsidR="00E931DA" w:rsidRDefault="00225AB1" w:rsidP="003E57EF">
            <w:pPr>
              <w:pStyle w:val="a0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E931DA" w:rsidTr="00FB3A09">
        <w:tc>
          <w:tcPr>
            <w:tcW w:w="1469" w:type="dxa"/>
          </w:tcPr>
          <w:p w:rsidR="00E931DA" w:rsidRPr="003E57EF" w:rsidRDefault="00E931DA" w:rsidP="003E57EF">
            <w:pPr>
              <w:pStyle w:val="a0"/>
            </w:pPr>
            <w:r w:rsidRPr="003E57EF">
              <w:t>ZendGuardLoader.so</w:t>
            </w:r>
          </w:p>
        </w:tc>
        <w:tc>
          <w:tcPr>
            <w:tcW w:w="5302" w:type="dxa"/>
          </w:tcPr>
          <w:p w:rsidR="00E931DA" w:rsidRDefault="006F34F9" w:rsidP="003E57EF">
            <w:pPr>
              <w:pStyle w:val="a0"/>
            </w:pPr>
            <w:r w:rsidRPr="006F34F9">
              <w:t>php-zendoptimizer-5.3-0.el6.x86_64.rpm</w:t>
            </w:r>
          </w:p>
        </w:tc>
        <w:tc>
          <w:tcPr>
            <w:tcW w:w="2515" w:type="dxa"/>
          </w:tcPr>
          <w:p w:rsidR="00E931DA" w:rsidRDefault="002F67E4" w:rsidP="003E57EF">
            <w:pPr>
              <w:pStyle w:val="a0"/>
            </w:pPr>
            <w:r>
              <w:rPr>
                <w:rFonts w:hint="eastAsia"/>
              </w:rPr>
              <w:t>从</w:t>
            </w:r>
            <w:r w:rsidR="00851B05">
              <w:t>Z</w:t>
            </w:r>
            <w:r w:rsidR="00851B05">
              <w:rPr>
                <w:rFonts w:hint="eastAsia"/>
              </w:rPr>
              <w:t>end.com</w:t>
            </w:r>
            <w:r>
              <w:rPr>
                <w:rFonts w:hint="eastAsia"/>
              </w:rPr>
              <w:t>下载二进制包，然后制作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安装包</w:t>
            </w:r>
          </w:p>
        </w:tc>
      </w:tr>
      <w:tr w:rsidR="00E162F5" w:rsidTr="00FB3A09">
        <w:tc>
          <w:tcPr>
            <w:tcW w:w="1469" w:type="dxa"/>
          </w:tcPr>
          <w:p w:rsidR="00E162F5" w:rsidRPr="003E57EF" w:rsidRDefault="00E162F5" w:rsidP="00F2019B">
            <w:pPr>
              <w:pStyle w:val="a0"/>
            </w:pPr>
            <w:r w:rsidRPr="003E57EF">
              <w:t>ssh2.so</w:t>
            </w:r>
          </w:p>
        </w:tc>
        <w:tc>
          <w:tcPr>
            <w:tcW w:w="5302" w:type="dxa"/>
          </w:tcPr>
          <w:p w:rsidR="00E162F5" w:rsidRDefault="00E162F5" w:rsidP="00F2019B">
            <w:pPr>
              <w:pStyle w:val="a0"/>
            </w:pPr>
            <w:r w:rsidRPr="00EB497D">
              <w:t>php-pecl-ssh2-0.11.0-7.el6.x86_64.rpm</w:t>
            </w:r>
          </w:p>
        </w:tc>
        <w:tc>
          <w:tcPr>
            <w:tcW w:w="2515" w:type="dxa"/>
            <w:vMerge w:val="restart"/>
          </w:tcPr>
          <w:p w:rsidR="00E162F5" w:rsidRDefault="00E8027F" w:rsidP="00F2019B">
            <w:pPr>
              <w:pStyle w:val="a0"/>
            </w:pPr>
            <w:hyperlink r:id="rId15" w:history="1">
              <w:r w:rsidR="00E162F5">
                <w:rPr>
                  <w:rStyle w:val="ab"/>
                </w:rPr>
                <w:t>http://dl.fedoraproject.org/pub/epel/6/x86_64/</w:t>
              </w:r>
            </w:hyperlink>
          </w:p>
        </w:tc>
      </w:tr>
      <w:tr w:rsidR="00E162F5" w:rsidTr="00FB3A09">
        <w:tc>
          <w:tcPr>
            <w:tcW w:w="1469" w:type="dxa"/>
          </w:tcPr>
          <w:p w:rsidR="00E162F5" w:rsidRPr="003E57EF" w:rsidRDefault="00E162F5" w:rsidP="00F2019B">
            <w:pPr>
              <w:pStyle w:val="a0"/>
            </w:pPr>
            <w:r w:rsidRPr="003E57EF">
              <w:t>radius.so</w:t>
            </w:r>
          </w:p>
        </w:tc>
        <w:tc>
          <w:tcPr>
            <w:tcW w:w="5302" w:type="dxa"/>
          </w:tcPr>
          <w:p w:rsidR="00E162F5" w:rsidRDefault="00E162F5" w:rsidP="00F2019B">
            <w:pPr>
              <w:pStyle w:val="a0"/>
            </w:pPr>
            <w:r w:rsidRPr="00EB497D">
              <w:t>php-pecl-radius-1.2.7-1.el6.x86_64.rpm</w:t>
            </w:r>
          </w:p>
        </w:tc>
        <w:tc>
          <w:tcPr>
            <w:tcW w:w="2515" w:type="dxa"/>
            <w:vMerge/>
          </w:tcPr>
          <w:p w:rsidR="00E162F5" w:rsidRDefault="00E162F5" w:rsidP="00F2019B">
            <w:pPr>
              <w:pStyle w:val="a0"/>
            </w:pPr>
          </w:p>
        </w:tc>
      </w:tr>
      <w:tr w:rsidR="00E162F5" w:rsidTr="00FB3A09">
        <w:tc>
          <w:tcPr>
            <w:tcW w:w="1469" w:type="dxa"/>
          </w:tcPr>
          <w:p w:rsidR="00E162F5" w:rsidRPr="003E57EF" w:rsidRDefault="00E162F5" w:rsidP="00F2019B">
            <w:pPr>
              <w:pStyle w:val="a0"/>
            </w:pPr>
            <w:r w:rsidRPr="003E57EF">
              <w:t>mcrypt.so</w:t>
            </w:r>
          </w:p>
        </w:tc>
        <w:tc>
          <w:tcPr>
            <w:tcW w:w="5302" w:type="dxa"/>
          </w:tcPr>
          <w:p w:rsidR="00E162F5" w:rsidRDefault="00E162F5" w:rsidP="00F2019B">
            <w:pPr>
              <w:pStyle w:val="a0"/>
            </w:pPr>
            <w:r w:rsidRPr="00EB497D">
              <w:t>php-mcrypt-5.3.3-3.el6.x86_64.rpm</w:t>
            </w:r>
          </w:p>
        </w:tc>
        <w:tc>
          <w:tcPr>
            <w:tcW w:w="2515" w:type="dxa"/>
            <w:vMerge/>
          </w:tcPr>
          <w:p w:rsidR="00E162F5" w:rsidRDefault="00E162F5" w:rsidP="00F2019B">
            <w:pPr>
              <w:pStyle w:val="a0"/>
            </w:pPr>
          </w:p>
        </w:tc>
      </w:tr>
      <w:tr w:rsidR="00E162F5" w:rsidTr="00FB3A09">
        <w:tc>
          <w:tcPr>
            <w:tcW w:w="1469" w:type="dxa"/>
          </w:tcPr>
          <w:p w:rsidR="00E162F5" w:rsidRPr="003E57EF" w:rsidRDefault="00B87B77" w:rsidP="00F2019B">
            <w:pPr>
              <w:pStyle w:val="a0"/>
            </w:pPr>
            <w:r>
              <w:rPr>
                <w:rFonts w:hint="eastAsia"/>
              </w:rPr>
              <w:t>lib</w:t>
            </w:r>
            <w:r w:rsidRPr="003E57EF">
              <w:t>mcrypt.so</w:t>
            </w:r>
            <w:r>
              <w:rPr>
                <w:rFonts w:hint="eastAsia"/>
              </w:rPr>
              <w:t>.4</w:t>
            </w:r>
          </w:p>
        </w:tc>
        <w:tc>
          <w:tcPr>
            <w:tcW w:w="5302" w:type="dxa"/>
          </w:tcPr>
          <w:p w:rsidR="00E162F5" w:rsidRPr="00EB497D" w:rsidRDefault="00E162F5" w:rsidP="00F2019B">
            <w:pPr>
              <w:pStyle w:val="a0"/>
            </w:pPr>
            <w:r w:rsidRPr="00290563">
              <w:t>libmcrypt-2.5.8-9.el6.x86_64.rpm</w:t>
            </w:r>
          </w:p>
        </w:tc>
        <w:tc>
          <w:tcPr>
            <w:tcW w:w="2515" w:type="dxa"/>
            <w:vMerge/>
          </w:tcPr>
          <w:p w:rsidR="00E162F5" w:rsidRDefault="00E162F5" w:rsidP="00F2019B">
            <w:pPr>
              <w:pStyle w:val="a0"/>
            </w:pPr>
          </w:p>
        </w:tc>
      </w:tr>
      <w:tr w:rsidR="00E931DA" w:rsidTr="00FB3A09">
        <w:tc>
          <w:tcPr>
            <w:tcW w:w="1469" w:type="dxa"/>
          </w:tcPr>
          <w:p w:rsidR="00E931DA" w:rsidRPr="003E57EF" w:rsidRDefault="00E931DA" w:rsidP="003E57EF">
            <w:pPr>
              <w:pStyle w:val="a0"/>
            </w:pPr>
            <w:r w:rsidRPr="003E57EF">
              <w:t>zip.so</w:t>
            </w:r>
          </w:p>
        </w:tc>
        <w:tc>
          <w:tcPr>
            <w:tcW w:w="5302" w:type="dxa"/>
          </w:tcPr>
          <w:p w:rsidR="00E931DA" w:rsidRPr="00290563" w:rsidRDefault="00290563" w:rsidP="003E57EF">
            <w:pPr>
              <w:pStyle w:val="a0"/>
            </w:pPr>
            <w:r w:rsidRPr="00290563">
              <w:t>php-pecl-zip-1.12.4-2.el6.5.6.x86_64.rpm</w:t>
            </w:r>
          </w:p>
        </w:tc>
        <w:tc>
          <w:tcPr>
            <w:tcW w:w="2515" w:type="dxa"/>
          </w:tcPr>
          <w:p w:rsidR="00E931DA" w:rsidRDefault="00E8027F" w:rsidP="003E57EF">
            <w:pPr>
              <w:pStyle w:val="a0"/>
            </w:pPr>
            <w:hyperlink r:id="rId16" w:history="1">
              <w:r w:rsidR="00290563">
                <w:rPr>
                  <w:rStyle w:val="ab"/>
                </w:rPr>
                <w:t>http://dl.marmotte.net/rpms/redhat/el6/x86_64/php-pecl-zip-1.12.4-2.el6/</w:t>
              </w:r>
            </w:hyperlink>
          </w:p>
        </w:tc>
      </w:tr>
    </w:tbl>
    <w:p w:rsidR="00313289" w:rsidRDefault="00313289" w:rsidP="00313289"/>
    <w:p w:rsidR="004B3DAF" w:rsidRDefault="004B3DAF" w:rsidP="004B3DAF">
      <w:pPr>
        <w:pStyle w:val="2"/>
      </w:pPr>
      <w:bookmarkStart w:id="30" w:name="_Toc403145471"/>
      <w:r>
        <w:rPr>
          <w:rFonts w:hint="eastAsia"/>
        </w:rPr>
        <w:t>VMMS</w:t>
      </w:r>
      <w:r>
        <w:rPr>
          <w:rFonts w:hint="eastAsia"/>
        </w:rPr>
        <w:t>相关软件</w:t>
      </w:r>
      <w:bookmarkEnd w:id="30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827"/>
        <w:gridCol w:w="3224"/>
      </w:tblGrid>
      <w:tr w:rsidR="004B3DAF" w:rsidTr="000135AB">
        <w:tc>
          <w:tcPr>
            <w:tcW w:w="2235" w:type="dxa"/>
          </w:tcPr>
          <w:p w:rsidR="004B3DAF" w:rsidRDefault="004B3DAF" w:rsidP="00F83A7D">
            <w:pPr>
              <w:pStyle w:val="a0"/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3827" w:type="dxa"/>
          </w:tcPr>
          <w:p w:rsidR="004B3DAF" w:rsidRDefault="004B3DAF" w:rsidP="00F83A7D">
            <w:pPr>
              <w:pStyle w:val="a0"/>
              <w:jc w:val="center"/>
            </w:pP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</w:tc>
        <w:tc>
          <w:tcPr>
            <w:tcW w:w="3224" w:type="dxa"/>
          </w:tcPr>
          <w:p w:rsidR="004B3DAF" w:rsidRDefault="004B3DAF" w:rsidP="00F83A7D">
            <w:pPr>
              <w:pStyle w:val="a0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4B3DAF" w:rsidTr="000135AB">
        <w:tc>
          <w:tcPr>
            <w:tcW w:w="2235" w:type="dxa"/>
          </w:tcPr>
          <w:p w:rsidR="004B3DAF" w:rsidRDefault="009B1472" w:rsidP="00F83A7D">
            <w:pPr>
              <w:pStyle w:val="a0"/>
            </w:pPr>
            <w:r w:rsidRPr="009B1472">
              <w:t>sshpass</w:t>
            </w:r>
          </w:p>
        </w:tc>
        <w:tc>
          <w:tcPr>
            <w:tcW w:w="3827" w:type="dxa"/>
          </w:tcPr>
          <w:p w:rsidR="004B3DAF" w:rsidRDefault="009B1472" w:rsidP="00F83A7D">
            <w:pPr>
              <w:pStyle w:val="a0"/>
            </w:pPr>
            <w:r w:rsidRPr="009B1472">
              <w:t>sshpass-1.05-1.el6.x86_64.rpm</w:t>
            </w:r>
          </w:p>
        </w:tc>
        <w:tc>
          <w:tcPr>
            <w:tcW w:w="3224" w:type="dxa"/>
          </w:tcPr>
          <w:p w:rsidR="004B3DAF" w:rsidRDefault="00E8027F" w:rsidP="00F83A7D">
            <w:pPr>
              <w:pStyle w:val="a0"/>
            </w:pPr>
            <w:hyperlink r:id="rId17" w:history="1">
              <w:r w:rsidR="004B3DAF">
                <w:rPr>
                  <w:rStyle w:val="ab"/>
                </w:rPr>
                <w:t>http://dl.fedoraproject.org/pub/epel/6/x86_64/</w:t>
              </w:r>
            </w:hyperlink>
          </w:p>
        </w:tc>
      </w:tr>
      <w:tr w:rsidR="00CF0E73" w:rsidTr="000135AB">
        <w:tc>
          <w:tcPr>
            <w:tcW w:w="2235" w:type="dxa"/>
          </w:tcPr>
          <w:p w:rsidR="00CF0E73" w:rsidRPr="009B1472" w:rsidRDefault="00CF0E73" w:rsidP="00F83A7D">
            <w:pPr>
              <w:pStyle w:val="a0"/>
            </w:pPr>
            <w:r w:rsidRPr="000135AB">
              <w:t>net-snmp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 w:val="restart"/>
          </w:tcPr>
          <w:p w:rsidR="00CF0E73" w:rsidRDefault="00CF0E73" w:rsidP="00F83A7D">
            <w:pPr>
              <w:pStyle w:val="a0"/>
            </w:pPr>
            <w:r>
              <w:rPr>
                <w:rFonts w:hint="eastAsia"/>
              </w:rPr>
              <w:t>官方源或官方更新源</w:t>
            </w:r>
          </w:p>
        </w:tc>
      </w:tr>
      <w:tr w:rsidR="00CF0E73" w:rsidTr="000135AB">
        <w:tc>
          <w:tcPr>
            <w:tcW w:w="2235" w:type="dxa"/>
          </w:tcPr>
          <w:p w:rsidR="00CF0E73" w:rsidRPr="000135AB" w:rsidRDefault="00CF0E73" w:rsidP="00F83A7D">
            <w:pPr>
              <w:pStyle w:val="a0"/>
            </w:pPr>
            <w:r w:rsidRPr="000135AB">
              <w:t>net-snmp-utils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0135AB" w:rsidRDefault="00CF0E73" w:rsidP="00F83A7D">
            <w:pPr>
              <w:pStyle w:val="a0"/>
            </w:pPr>
            <w:r w:rsidRPr="000135AB">
              <w:t>net-snmp-perl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0135AB" w:rsidRDefault="00F83A7D" w:rsidP="00F83A7D">
            <w:pPr>
              <w:pStyle w:val="a0"/>
            </w:pPr>
            <w:r w:rsidRPr="000135AB">
              <w:t>C</w:t>
            </w:r>
            <w:r w:rsidR="00CF0E73" w:rsidRPr="000135AB">
              <w:t>url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0135AB" w:rsidRDefault="00F83A7D" w:rsidP="00F83A7D">
            <w:pPr>
              <w:pStyle w:val="a0"/>
            </w:pPr>
            <w:r w:rsidRPr="000135AB">
              <w:t>L</w:t>
            </w:r>
            <w:r w:rsidR="00CF0E73" w:rsidRPr="000135AB">
              <w:t>ibcurl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0135AB" w:rsidRDefault="00F83A7D" w:rsidP="00F83A7D">
            <w:pPr>
              <w:pStyle w:val="a0"/>
            </w:pPr>
            <w:r>
              <w:t>T</w:t>
            </w:r>
            <w:r w:rsidR="00CF0E73">
              <w:rPr>
                <w:rFonts w:hint="eastAsia"/>
              </w:rPr>
              <w:t>cl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Default="00F83A7D" w:rsidP="00F83A7D">
            <w:pPr>
              <w:pStyle w:val="a0"/>
            </w:pPr>
            <w:r w:rsidRPr="000135AB">
              <w:t>E</w:t>
            </w:r>
            <w:r w:rsidR="00CF0E73" w:rsidRPr="000135AB">
              <w:t>xpect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0135AB" w:rsidRDefault="00CF0E73" w:rsidP="00F83A7D">
            <w:pPr>
              <w:pStyle w:val="a0"/>
            </w:pPr>
            <w:r w:rsidRPr="000135AB">
              <w:t>openssl-devel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0135AB" w:rsidRDefault="00CF0E73" w:rsidP="00F83A7D">
            <w:pPr>
              <w:pStyle w:val="a0"/>
            </w:pPr>
            <w:r w:rsidRPr="000135AB">
              <w:t>net-snmp-libs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0135AB" w:rsidRDefault="00F83A7D" w:rsidP="00F83A7D">
            <w:pPr>
              <w:pStyle w:val="a0"/>
            </w:pPr>
            <w:r w:rsidRPr="000135AB">
              <w:t>H</w:t>
            </w:r>
            <w:r w:rsidR="00CF0E73" w:rsidRPr="000135AB">
              <w:t>ttpd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0135AB" w:rsidRDefault="00CF0E73" w:rsidP="00F83A7D">
            <w:pPr>
              <w:pStyle w:val="a0"/>
            </w:pPr>
            <w:r w:rsidRPr="000135AB">
              <w:t>mod_auth_mysql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0135AB" w:rsidRDefault="00CF0E73" w:rsidP="00F83A7D">
            <w:pPr>
              <w:pStyle w:val="a0"/>
            </w:pPr>
            <w:r w:rsidRPr="000135AB">
              <w:t>mod_ssl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0135AB" w:rsidRDefault="00CF0E73" w:rsidP="00F83A7D">
            <w:pPr>
              <w:pStyle w:val="a0"/>
            </w:pPr>
            <w:r w:rsidRPr="000135AB">
              <w:t>mod_perl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0135AB" w:rsidRDefault="00CF0E73" w:rsidP="00F83A7D">
            <w:pPr>
              <w:pStyle w:val="a0"/>
            </w:pPr>
            <w:r w:rsidRPr="000135AB">
              <w:t>php-snmp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0135AB" w:rsidRDefault="00CF0E73" w:rsidP="00F83A7D">
            <w:pPr>
              <w:pStyle w:val="a0"/>
            </w:pPr>
            <w:r w:rsidRPr="000135AB">
              <w:t>libdbi-dbd-mysql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0135AB" w:rsidRDefault="00CF0E73" w:rsidP="00F83A7D">
            <w:pPr>
              <w:pStyle w:val="a0"/>
            </w:pPr>
            <w:r w:rsidRPr="000135AB">
              <w:t>mysql-devel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0135AB" w:rsidRDefault="00CF0E73" w:rsidP="00F83A7D">
            <w:pPr>
              <w:pStyle w:val="a0"/>
            </w:pPr>
            <w:r w:rsidRPr="000135AB">
              <w:t>mysql-connector-odbc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0135AB" w:rsidRDefault="00F83A7D" w:rsidP="00F83A7D">
            <w:pPr>
              <w:pStyle w:val="a0"/>
            </w:pPr>
            <w:r>
              <w:t>S</w:t>
            </w:r>
            <w:r w:rsidR="00CF0E73">
              <w:rPr>
                <w:rFonts w:hint="eastAsia"/>
              </w:rPr>
              <w:t>amba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Default="00CF0E73" w:rsidP="00F83A7D">
            <w:pPr>
              <w:pStyle w:val="a0"/>
            </w:pPr>
            <w:r w:rsidRPr="006104BE">
              <w:t>samba-client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6104BE" w:rsidRDefault="00CF0E73" w:rsidP="00F83A7D">
            <w:pPr>
              <w:pStyle w:val="a0"/>
            </w:pPr>
            <w:r w:rsidRPr="006104BE">
              <w:t>samba-common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6104BE" w:rsidRDefault="00CF0E73" w:rsidP="00F83A7D">
            <w:pPr>
              <w:pStyle w:val="a0"/>
            </w:pPr>
            <w:r w:rsidRPr="006104BE">
              <w:t>cifs-utils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6104BE" w:rsidRDefault="00F83A7D" w:rsidP="00F83A7D">
            <w:pPr>
              <w:pStyle w:val="a0"/>
            </w:pPr>
            <w:r w:rsidRPr="006104BE">
              <w:t>P</w:t>
            </w:r>
            <w:r w:rsidR="00CF0E73" w:rsidRPr="006104BE">
              <w:t>ixman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6104BE" w:rsidRDefault="00CF0E73" w:rsidP="00F83A7D">
            <w:pPr>
              <w:pStyle w:val="a0"/>
            </w:pPr>
            <w:r w:rsidRPr="006104BE">
              <w:t>pixman-devel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CF0E73" w:rsidTr="000135AB">
        <w:tc>
          <w:tcPr>
            <w:tcW w:w="2235" w:type="dxa"/>
          </w:tcPr>
          <w:p w:rsidR="00CF0E73" w:rsidRPr="006104BE" w:rsidRDefault="00CF0E73" w:rsidP="00F83A7D">
            <w:pPr>
              <w:pStyle w:val="a0"/>
            </w:pPr>
            <w:r w:rsidRPr="006104BE">
              <w:t>libXfont</w:t>
            </w:r>
          </w:p>
        </w:tc>
        <w:tc>
          <w:tcPr>
            <w:tcW w:w="3827" w:type="dxa"/>
          </w:tcPr>
          <w:p w:rsidR="00CF0E73" w:rsidRPr="009B1472" w:rsidRDefault="00CF0E73" w:rsidP="00F83A7D">
            <w:pPr>
              <w:pStyle w:val="a0"/>
            </w:pPr>
          </w:p>
        </w:tc>
        <w:tc>
          <w:tcPr>
            <w:tcW w:w="3224" w:type="dxa"/>
            <w:vMerge/>
          </w:tcPr>
          <w:p w:rsidR="00CF0E73" w:rsidRDefault="00CF0E73" w:rsidP="00F83A7D">
            <w:pPr>
              <w:pStyle w:val="a0"/>
            </w:pPr>
          </w:p>
        </w:tc>
      </w:tr>
      <w:tr w:rsidR="009C5D01" w:rsidTr="000135AB">
        <w:tc>
          <w:tcPr>
            <w:tcW w:w="2235" w:type="dxa"/>
          </w:tcPr>
          <w:p w:rsidR="009C5D01" w:rsidRPr="006104BE" w:rsidRDefault="00F83A7D" w:rsidP="00F83A7D">
            <w:pPr>
              <w:pStyle w:val="a0"/>
            </w:pPr>
            <w:r>
              <w:t>R</w:t>
            </w:r>
            <w:r w:rsidR="009C5D01">
              <w:rPr>
                <w:rFonts w:hint="eastAsia"/>
              </w:rPr>
              <w:t>rdtool</w:t>
            </w:r>
          </w:p>
        </w:tc>
        <w:tc>
          <w:tcPr>
            <w:tcW w:w="3827" w:type="dxa"/>
          </w:tcPr>
          <w:p w:rsidR="009C5D01" w:rsidRPr="009B1472" w:rsidRDefault="009C5D01" w:rsidP="00F83A7D">
            <w:pPr>
              <w:pStyle w:val="a0"/>
            </w:pPr>
            <w:r w:rsidRPr="00594778">
              <w:t>rrdtool-1.3.8-6.el6.x86_64.rpm</w:t>
            </w:r>
          </w:p>
        </w:tc>
        <w:tc>
          <w:tcPr>
            <w:tcW w:w="3224" w:type="dxa"/>
            <w:vMerge w:val="restart"/>
          </w:tcPr>
          <w:p w:rsidR="009C5D01" w:rsidRDefault="009C5D01" w:rsidP="00F83A7D">
            <w:pPr>
              <w:pStyle w:val="a0"/>
            </w:pPr>
            <w:r>
              <w:rPr>
                <w:rFonts w:hint="eastAsia"/>
              </w:rPr>
              <w:t>Centos</w:t>
            </w:r>
            <w:r>
              <w:rPr>
                <w:rFonts w:hint="eastAsia"/>
              </w:rPr>
              <w:t>官方镜像</w:t>
            </w:r>
            <w:r w:rsidR="00143B6D">
              <w:rPr>
                <w:rFonts w:hint="eastAsia"/>
              </w:rPr>
              <w:t>源</w:t>
            </w:r>
          </w:p>
          <w:p w:rsidR="009C5D01" w:rsidRDefault="00E8027F" w:rsidP="00F83A7D">
            <w:pPr>
              <w:pStyle w:val="a0"/>
            </w:pPr>
            <w:hyperlink r:id="rId18" w:history="1">
              <w:r w:rsidR="009C5D01">
                <w:rPr>
                  <w:rStyle w:val="ab"/>
                </w:rPr>
                <w:t>http://mirror.centos.org/centos/</w:t>
              </w:r>
            </w:hyperlink>
          </w:p>
        </w:tc>
      </w:tr>
      <w:tr w:rsidR="009C5D01" w:rsidTr="000135AB">
        <w:tc>
          <w:tcPr>
            <w:tcW w:w="2235" w:type="dxa"/>
          </w:tcPr>
          <w:p w:rsidR="009C5D01" w:rsidRDefault="009C5D01" w:rsidP="00F83A7D">
            <w:pPr>
              <w:pStyle w:val="a0"/>
            </w:pPr>
            <w:r>
              <w:rPr>
                <w:rFonts w:hint="eastAsia"/>
              </w:rPr>
              <w:lastRenderedPageBreak/>
              <w:t>rrdtool-php</w:t>
            </w:r>
          </w:p>
        </w:tc>
        <w:tc>
          <w:tcPr>
            <w:tcW w:w="3827" w:type="dxa"/>
          </w:tcPr>
          <w:p w:rsidR="009C5D01" w:rsidRPr="00594778" w:rsidRDefault="009C5D01" w:rsidP="00F83A7D">
            <w:pPr>
              <w:pStyle w:val="a0"/>
            </w:pPr>
            <w:r w:rsidRPr="009C5D01">
              <w:t>rrdtool-php-1.3.8-6.el6.x86_64.rpm</w:t>
            </w:r>
          </w:p>
        </w:tc>
        <w:tc>
          <w:tcPr>
            <w:tcW w:w="3224" w:type="dxa"/>
            <w:vMerge/>
          </w:tcPr>
          <w:p w:rsidR="009C5D01" w:rsidRDefault="009C5D01" w:rsidP="00F83A7D">
            <w:pPr>
              <w:pStyle w:val="a0"/>
            </w:pPr>
          </w:p>
        </w:tc>
      </w:tr>
    </w:tbl>
    <w:p w:rsidR="00084172" w:rsidRDefault="00084172" w:rsidP="00084172"/>
    <w:p w:rsidR="00084172" w:rsidRDefault="00084172" w:rsidP="00084172">
      <w:pPr>
        <w:pStyle w:val="2"/>
      </w:pPr>
      <w:bookmarkStart w:id="31" w:name="_Toc403145472"/>
      <w:r>
        <w:rPr>
          <w:rFonts w:hint="eastAsia"/>
        </w:rPr>
        <w:t>Spice</w:t>
      </w:r>
      <w:r>
        <w:rPr>
          <w:rFonts w:hint="eastAsia"/>
        </w:rPr>
        <w:t>客户端相关软件</w:t>
      </w:r>
      <w:bookmarkEnd w:id="31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469"/>
        <w:gridCol w:w="5302"/>
        <w:gridCol w:w="2515"/>
      </w:tblGrid>
      <w:tr w:rsidR="003C64A3" w:rsidTr="00F83A7D">
        <w:tc>
          <w:tcPr>
            <w:tcW w:w="1469" w:type="dxa"/>
          </w:tcPr>
          <w:p w:rsidR="003C64A3" w:rsidRDefault="003C64A3" w:rsidP="00F83A7D">
            <w:pPr>
              <w:pStyle w:val="a0"/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5302" w:type="dxa"/>
          </w:tcPr>
          <w:p w:rsidR="003C64A3" w:rsidRDefault="003C64A3" w:rsidP="00F83A7D">
            <w:pPr>
              <w:pStyle w:val="a0"/>
              <w:jc w:val="center"/>
            </w:pP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</w:tc>
        <w:tc>
          <w:tcPr>
            <w:tcW w:w="2515" w:type="dxa"/>
          </w:tcPr>
          <w:p w:rsidR="003C64A3" w:rsidRDefault="003C64A3" w:rsidP="00F83A7D">
            <w:pPr>
              <w:pStyle w:val="a0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3C64A3" w:rsidTr="00F83A7D">
        <w:tc>
          <w:tcPr>
            <w:tcW w:w="1469" w:type="dxa"/>
          </w:tcPr>
          <w:p w:rsidR="003C64A3" w:rsidRPr="003E57EF" w:rsidRDefault="003C64A3" w:rsidP="00F83A7D">
            <w:pPr>
              <w:pStyle w:val="a0"/>
            </w:pPr>
            <w:r w:rsidRPr="003C64A3">
              <w:t>celt051</w:t>
            </w:r>
          </w:p>
        </w:tc>
        <w:tc>
          <w:tcPr>
            <w:tcW w:w="5302" w:type="dxa"/>
          </w:tcPr>
          <w:p w:rsidR="003C64A3" w:rsidRDefault="003C64A3" w:rsidP="003C64A3">
            <w:pPr>
              <w:pStyle w:val="a0"/>
            </w:pPr>
          </w:p>
        </w:tc>
        <w:tc>
          <w:tcPr>
            <w:tcW w:w="2515" w:type="dxa"/>
          </w:tcPr>
          <w:p w:rsidR="003C64A3" w:rsidRDefault="003C64A3" w:rsidP="00F83A7D">
            <w:pPr>
              <w:pStyle w:val="a0"/>
            </w:pPr>
            <w:r>
              <w:rPr>
                <w:rFonts w:hint="eastAsia"/>
              </w:rPr>
              <w:t>官方源或官方更新源</w:t>
            </w:r>
          </w:p>
        </w:tc>
      </w:tr>
    </w:tbl>
    <w:p w:rsidR="003C64A3" w:rsidRPr="003C64A3" w:rsidRDefault="003C64A3" w:rsidP="003C64A3">
      <w:pPr>
        <w:pStyle w:val="a0"/>
      </w:pPr>
    </w:p>
    <w:p w:rsidR="00D94D8E" w:rsidRDefault="00D94D8E" w:rsidP="00AF2C74">
      <w:pPr>
        <w:pStyle w:val="2"/>
      </w:pPr>
      <w:bookmarkStart w:id="32" w:name="_Toc403145473"/>
      <w:r>
        <w:rPr>
          <w:rFonts w:hint="eastAsia"/>
        </w:rPr>
        <w:t>KVM</w:t>
      </w:r>
      <w:r>
        <w:rPr>
          <w:rFonts w:hint="eastAsia"/>
        </w:rPr>
        <w:t>相关软件</w:t>
      </w:r>
      <w:bookmarkEnd w:id="32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3969"/>
        <w:gridCol w:w="2941"/>
      </w:tblGrid>
      <w:tr w:rsidR="00DD364F" w:rsidTr="00F83A7D">
        <w:tc>
          <w:tcPr>
            <w:tcW w:w="2376" w:type="dxa"/>
          </w:tcPr>
          <w:p w:rsidR="00DD364F" w:rsidRDefault="00DD364F" w:rsidP="00F83A7D">
            <w:pPr>
              <w:pStyle w:val="a0"/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3969" w:type="dxa"/>
          </w:tcPr>
          <w:p w:rsidR="00DD364F" w:rsidRDefault="00DD364F" w:rsidP="00F83A7D">
            <w:pPr>
              <w:pStyle w:val="a0"/>
              <w:jc w:val="center"/>
            </w:pP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</w:tc>
        <w:tc>
          <w:tcPr>
            <w:tcW w:w="2941" w:type="dxa"/>
          </w:tcPr>
          <w:p w:rsidR="00DD364F" w:rsidRDefault="00DD364F" w:rsidP="00F83A7D">
            <w:pPr>
              <w:pStyle w:val="a0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DD364F" w:rsidTr="00F83A7D">
        <w:tc>
          <w:tcPr>
            <w:tcW w:w="2376" w:type="dxa"/>
          </w:tcPr>
          <w:p w:rsidR="00DD364F" w:rsidRPr="003E57EF" w:rsidRDefault="00DD364F" w:rsidP="00F83A7D">
            <w:pPr>
              <w:pStyle w:val="a0"/>
            </w:pPr>
            <w:r w:rsidRPr="00AF2C74">
              <w:t>glusterfs</w:t>
            </w:r>
          </w:p>
        </w:tc>
        <w:tc>
          <w:tcPr>
            <w:tcW w:w="3969" w:type="dxa"/>
          </w:tcPr>
          <w:p w:rsidR="00DD364F" w:rsidRDefault="00DD364F" w:rsidP="00F83A7D">
            <w:pPr>
              <w:pStyle w:val="a0"/>
            </w:pPr>
            <w:r w:rsidRPr="00AF2C74">
              <w:t>glusterfs-3.5.2-1.el6.x86_64.rpm</w:t>
            </w:r>
          </w:p>
        </w:tc>
        <w:tc>
          <w:tcPr>
            <w:tcW w:w="2941" w:type="dxa"/>
            <w:vMerge w:val="restart"/>
          </w:tcPr>
          <w:p w:rsidR="00DD364F" w:rsidRDefault="00E8027F" w:rsidP="00F83A7D">
            <w:pPr>
              <w:pStyle w:val="a0"/>
            </w:pPr>
            <w:hyperlink r:id="rId19" w:history="1">
              <w:r w:rsidR="00DD364F">
                <w:rPr>
                  <w:rStyle w:val="ab"/>
                </w:rPr>
                <w:t>http://download.gluster.org/pub/gluster/glusterfs/3.5/3.5.2/CentOS/epel-6.5/x86_64/</w:t>
              </w:r>
            </w:hyperlink>
          </w:p>
        </w:tc>
      </w:tr>
      <w:tr w:rsidR="00DD364F" w:rsidTr="00F83A7D">
        <w:tc>
          <w:tcPr>
            <w:tcW w:w="2376" w:type="dxa"/>
          </w:tcPr>
          <w:p w:rsidR="00DD364F" w:rsidRPr="00AF2C74" w:rsidRDefault="00DD364F" w:rsidP="00F83A7D">
            <w:pPr>
              <w:pStyle w:val="a0"/>
            </w:pPr>
            <w:r w:rsidRPr="00AF2C74">
              <w:t>glusterfs-server</w:t>
            </w:r>
          </w:p>
        </w:tc>
        <w:tc>
          <w:tcPr>
            <w:tcW w:w="3969" w:type="dxa"/>
          </w:tcPr>
          <w:p w:rsidR="00DD364F" w:rsidRDefault="00DD364F" w:rsidP="00F83A7D">
            <w:pPr>
              <w:pStyle w:val="a0"/>
            </w:pPr>
            <w:r w:rsidRPr="00AF2C74">
              <w:t>glusterfs-server-3.5.2-1.el6.x86_64.rpm</w:t>
            </w:r>
          </w:p>
        </w:tc>
        <w:tc>
          <w:tcPr>
            <w:tcW w:w="2941" w:type="dxa"/>
            <w:vMerge/>
          </w:tcPr>
          <w:p w:rsidR="00DD364F" w:rsidRDefault="00DD364F" w:rsidP="00F83A7D">
            <w:pPr>
              <w:pStyle w:val="a0"/>
            </w:pPr>
          </w:p>
        </w:tc>
      </w:tr>
      <w:tr w:rsidR="00DD364F" w:rsidTr="00F83A7D">
        <w:tc>
          <w:tcPr>
            <w:tcW w:w="2376" w:type="dxa"/>
          </w:tcPr>
          <w:p w:rsidR="00DD364F" w:rsidRPr="00AF2C74" w:rsidRDefault="00DD364F" w:rsidP="00F83A7D">
            <w:pPr>
              <w:pStyle w:val="a0"/>
            </w:pPr>
            <w:r w:rsidRPr="00AF2C74">
              <w:t>glusterfs-fuse</w:t>
            </w:r>
          </w:p>
        </w:tc>
        <w:tc>
          <w:tcPr>
            <w:tcW w:w="3969" w:type="dxa"/>
          </w:tcPr>
          <w:p w:rsidR="00DD364F" w:rsidRDefault="00DD364F" w:rsidP="00F83A7D">
            <w:pPr>
              <w:pStyle w:val="a0"/>
            </w:pPr>
            <w:r w:rsidRPr="00AF2C74">
              <w:t>glusterfs-fuse-3.5.2-1.el6.x86_64.rpm</w:t>
            </w:r>
          </w:p>
        </w:tc>
        <w:tc>
          <w:tcPr>
            <w:tcW w:w="2941" w:type="dxa"/>
            <w:vMerge/>
          </w:tcPr>
          <w:p w:rsidR="00DD364F" w:rsidRDefault="00DD364F" w:rsidP="00F83A7D">
            <w:pPr>
              <w:pStyle w:val="a0"/>
            </w:pPr>
          </w:p>
        </w:tc>
      </w:tr>
    </w:tbl>
    <w:p w:rsidR="00D94D8E" w:rsidRPr="00DD364F" w:rsidRDefault="00D94D8E" w:rsidP="00D94D8E">
      <w:pPr>
        <w:pStyle w:val="a0"/>
      </w:pPr>
    </w:p>
    <w:p w:rsidR="00DD364F" w:rsidRPr="00D94D8E" w:rsidRDefault="00DD364F" w:rsidP="00D94D8E">
      <w:pPr>
        <w:pStyle w:val="a0"/>
      </w:pPr>
    </w:p>
    <w:p w:rsidR="00AF2C74" w:rsidRDefault="00AF2C74" w:rsidP="00AF2C74">
      <w:pPr>
        <w:pStyle w:val="2"/>
      </w:pPr>
      <w:bookmarkStart w:id="33" w:name="_Toc403145474"/>
      <w:r>
        <w:rPr>
          <w:rFonts w:hint="eastAsia"/>
        </w:rPr>
        <w:t>Gluster</w:t>
      </w:r>
      <w:r w:rsidR="00074B86">
        <w:rPr>
          <w:rFonts w:hint="eastAsia"/>
        </w:rPr>
        <w:t>fs</w:t>
      </w:r>
      <w:r>
        <w:rPr>
          <w:rFonts w:hint="eastAsia"/>
        </w:rPr>
        <w:t>相关软件</w:t>
      </w:r>
      <w:bookmarkEnd w:id="33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3969"/>
        <w:gridCol w:w="2941"/>
      </w:tblGrid>
      <w:tr w:rsidR="00AF2C74" w:rsidTr="00AF2C74">
        <w:tc>
          <w:tcPr>
            <w:tcW w:w="2376" w:type="dxa"/>
          </w:tcPr>
          <w:p w:rsidR="00AF2C74" w:rsidRDefault="00AF2C74" w:rsidP="00F83A7D">
            <w:pPr>
              <w:pStyle w:val="a0"/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3969" w:type="dxa"/>
          </w:tcPr>
          <w:p w:rsidR="00AF2C74" w:rsidRDefault="00AF2C74" w:rsidP="00F83A7D">
            <w:pPr>
              <w:pStyle w:val="a0"/>
              <w:jc w:val="center"/>
            </w:pP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</w:tc>
        <w:tc>
          <w:tcPr>
            <w:tcW w:w="2941" w:type="dxa"/>
          </w:tcPr>
          <w:p w:rsidR="00AF2C74" w:rsidRDefault="00AF2C74" w:rsidP="00F83A7D">
            <w:pPr>
              <w:pStyle w:val="a0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AF2C74" w:rsidTr="00AF2C74">
        <w:tc>
          <w:tcPr>
            <w:tcW w:w="2376" w:type="dxa"/>
          </w:tcPr>
          <w:p w:rsidR="00AF2C74" w:rsidRPr="003E57EF" w:rsidRDefault="00AF2C74" w:rsidP="00F83A7D">
            <w:pPr>
              <w:pStyle w:val="a0"/>
            </w:pPr>
            <w:r w:rsidRPr="00AF2C74">
              <w:t>glusterfs</w:t>
            </w:r>
          </w:p>
        </w:tc>
        <w:tc>
          <w:tcPr>
            <w:tcW w:w="3969" w:type="dxa"/>
          </w:tcPr>
          <w:p w:rsidR="00AF2C74" w:rsidRDefault="00AF2C74" w:rsidP="00F83A7D">
            <w:pPr>
              <w:pStyle w:val="a0"/>
            </w:pPr>
            <w:r w:rsidRPr="00AF2C74">
              <w:t>glusterfs-3.5.2-1.el6.x86_64.rpm</w:t>
            </w:r>
          </w:p>
        </w:tc>
        <w:tc>
          <w:tcPr>
            <w:tcW w:w="2941" w:type="dxa"/>
            <w:vMerge w:val="restart"/>
          </w:tcPr>
          <w:p w:rsidR="00AF2C74" w:rsidRDefault="00E8027F" w:rsidP="00F83A7D">
            <w:pPr>
              <w:pStyle w:val="a0"/>
            </w:pPr>
            <w:hyperlink r:id="rId20" w:history="1">
              <w:r w:rsidR="00AF2C74">
                <w:rPr>
                  <w:rStyle w:val="ab"/>
                </w:rPr>
                <w:t>http://download.gluster.org/pub/gluster/glusterfs/3.5/3.5.2/CentOS/epel-6.5/x86_64/</w:t>
              </w:r>
            </w:hyperlink>
          </w:p>
        </w:tc>
      </w:tr>
      <w:tr w:rsidR="00AF2C74" w:rsidTr="00AF2C74">
        <w:tc>
          <w:tcPr>
            <w:tcW w:w="2376" w:type="dxa"/>
          </w:tcPr>
          <w:p w:rsidR="00AF2C74" w:rsidRPr="00AF2C74" w:rsidRDefault="00AF2C74" w:rsidP="00F83A7D">
            <w:pPr>
              <w:pStyle w:val="a0"/>
            </w:pPr>
            <w:r w:rsidRPr="00AF2C74">
              <w:t>glusterfs-server</w:t>
            </w:r>
          </w:p>
        </w:tc>
        <w:tc>
          <w:tcPr>
            <w:tcW w:w="3969" w:type="dxa"/>
          </w:tcPr>
          <w:p w:rsidR="00AF2C74" w:rsidRDefault="00AF2C74" w:rsidP="00F83A7D">
            <w:pPr>
              <w:pStyle w:val="a0"/>
            </w:pPr>
            <w:r w:rsidRPr="00AF2C74">
              <w:t>glusterfs-server-3.5.2-1.el6.x86_64.rpm</w:t>
            </w:r>
          </w:p>
        </w:tc>
        <w:tc>
          <w:tcPr>
            <w:tcW w:w="2941" w:type="dxa"/>
            <w:vMerge/>
          </w:tcPr>
          <w:p w:rsidR="00AF2C74" w:rsidRDefault="00AF2C74" w:rsidP="00F83A7D">
            <w:pPr>
              <w:pStyle w:val="a0"/>
            </w:pPr>
          </w:p>
        </w:tc>
      </w:tr>
      <w:tr w:rsidR="00AF2C74" w:rsidTr="00AF2C74">
        <w:tc>
          <w:tcPr>
            <w:tcW w:w="2376" w:type="dxa"/>
          </w:tcPr>
          <w:p w:rsidR="00AF2C74" w:rsidRPr="00AF2C74" w:rsidRDefault="00AF2C74" w:rsidP="00F83A7D">
            <w:pPr>
              <w:pStyle w:val="a0"/>
            </w:pPr>
            <w:r w:rsidRPr="00AF2C74">
              <w:t>glusterfs-fuse</w:t>
            </w:r>
          </w:p>
        </w:tc>
        <w:tc>
          <w:tcPr>
            <w:tcW w:w="3969" w:type="dxa"/>
          </w:tcPr>
          <w:p w:rsidR="00AF2C74" w:rsidRDefault="00AF2C74" w:rsidP="00F83A7D">
            <w:pPr>
              <w:pStyle w:val="a0"/>
            </w:pPr>
            <w:r w:rsidRPr="00AF2C74">
              <w:t>glusterfs-fuse-3.5.2-1.el6.x86_64.rpm</w:t>
            </w:r>
          </w:p>
        </w:tc>
        <w:tc>
          <w:tcPr>
            <w:tcW w:w="2941" w:type="dxa"/>
            <w:vMerge/>
          </w:tcPr>
          <w:p w:rsidR="00AF2C74" w:rsidRDefault="00AF2C74" w:rsidP="00F83A7D">
            <w:pPr>
              <w:pStyle w:val="a0"/>
            </w:pPr>
          </w:p>
        </w:tc>
      </w:tr>
    </w:tbl>
    <w:p w:rsidR="00AF2C74" w:rsidRPr="00AF2C74" w:rsidRDefault="00AF2C74" w:rsidP="00AF2C74">
      <w:pPr>
        <w:pStyle w:val="a0"/>
      </w:pPr>
    </w:p>
    <w:p w:rsidR="00EB04E2" w:rsidRDefault="008B760F" w:rsidP="008B760F">
      <w:pPr>
        <w:pStyle w:val="2"/>
      </w:pPr>
      <w:bookmarkStart w:id="34" w:name="_Toc403145475"/>
      <w:r>
        <w:rPr>
          <w:rFonts w:hint="eastAsia"/>
        </w:rPr>
        <w:t>Sunrun-ha</w:t>
      </w:r>
      <w:r>
        <w:rPr>
          <w:rFonts w:hint="eastAsia"/>
        </w:rPr>
        <w:t>相关软件</w:t>
      </w:r>
      <w:bookmarkEnd w:id="34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469"/>
        <w:gridCol w:w="4593"/>
        <w:gridCol w:w="3224"/>
      </w:tblGrid>
      <w:tr w:rsidR="008B760F" w:rsidTr="00A35A60">
        <w:tc>
          <w:tcPr>
            <w:tcW w:w="1469" w:type="dxa"/>
          </w:tcPr>
          <w:p w:rsidR="008B760F" w:rsidRDefault="008B760F" w:rsidP="00A35A60">
            <w:pPr>
              <w:pStyle w:val="a0"/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4593" w:type="dxa"/>
          </w:tcPr>
          <w:p w:rsidR="008B760F" w:rsidRDefault="008B760F" w:rsidP="00A35A60">
            <w:pPr>
              <w:pStyle w:val="a0"/>
              <w:jc w:val="center"/>
            </w:pP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包</w:t>
            </w:r>
          </w:p>
        </w:tc>
        <w:tc>
          <w:tcPr>
            <w:tcW w:w="3224" w:type="dxa"/>
          </w:tcPr>
          <w:p w:rsidR="008B760F" w:rsidRDefault="008B760F" w:rsidP="00A35A60">
            <w:pPr>
              <w:pStyle w:val="a0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A1172E" w:rsidTr="00A35A60">
        <w:tc>
          <w:tcPr>
            <w:tcW w:w="1469" w:type="dxa"/>
          </w:tcPr>
          <w:p w:rsidR="00A1172E" w:rsidRDefault="00A1172E" w:rsidP="000A2F71">
            <w:pPr>
              <w:pStyle w:val="a0"/>
            </w:pPr>
            <w:r w:rsidRPr="000A2F71">
              <w:t>popt</w:t>
            </w:r>
          </w:p>
        </w:tc>
        <w:tc>
          <w:tcPr>
            <w:tcW w:w="4593" w:type="dxa"/>
          </w:tcPr>
          <w:p w:rsidR="00A1172E" w:rsidRDefault="00A1172E" w:rsidP="000A2F71">
            <w:pPr>
              <w:pStyle w:val="a0"/>
            </w:pPr>
          </w:p>
        </w:tc>
        <w:tc>
          <w:tcPr>
            <w:tcW w:w="3224" w:type="dxa"/>
            <w:vMerge w:val="restart"/>
          </w:tcPr>
          <w:p w:rsidR="00A1172E" w:rsidRDefault="00A1172E" w:rsidP="000A2F71">
            <w:pPr>
              <w:pStyle w:val="a0"/>
            </w:pPr>
            <w:r>
              <w:rPr>
                <w:rFonts w:hint="eastAsia"/>
              </w:rPr>
              <w:t>官方源或官方更新源</w:t>
            </w:r>
          </w:p>
        </w:tc>
      </w:tr>
      <w:tr w:rsidR="00A1172E" w:rsidTr="00A35A60">
        <w:tc>
          <w:tcPr>
            <w:tcW w:w="1469" w:type="dxa"/>
          </w:tcPr>
          <w:p w:rsidR="00A1172E" w:rsidRPr="007C4874" w:rsidRDefault="00A1172E" w:rsidP="000A2F71">
            <w:pPr>
              <w:pStyle w:val="a0"/>
            </w:pPr>
            <w:r w:rsidRPr="000A2F71">
              <w:t>openssl</w:t>
            </w:r>
          </w:p>
        </w:tc>
        <w:tc>
          <w:tcPr>
            <w:tcW w:w="4593" w:type="dxa"/>
          </w:tcPr>
          <w:p w:rsidR="00A1172E" w:rsidRDefault="00A1172E" w:rsidP="000A2F71">
            <w:pPr>
              <w:pStyle w:val="a0"/>
            </w:pPr>
          </w:p>
        </w:tc>
        <w:tc>
          <w:tcPr>
            <w:tcW w:w="3224" w:type="dxa"/>
            <w:vMerge/>
          </w:tcPr>
          <w:p w:rsidR="00A1172E" w:rsidRDefault="00A1172E" w:rsidP="000A2F71">
            <w:pPr>
              <w:pStyle w:val="a0"/>
            </w:pPr>
          </w:p>
        </w:tc>
      </w:tr>
      <w:tr w:rsidR="00A1172E" w:rsidTr="00A35A60">
        <w:tc>
          <w:tcPr>
            <w:tcW w:w="1469" w:type="dxa"/>
          </w:tcPr>
          <w:p w:rsidR="00A1172E" w:rsidRPr="008B760F" w:rsidRDefault="00A1172E" w:rsidP="000A2F71">
            <w:pPr>
              <w:pStyle w:val="a0"/>
            </w:pPr>
            <w:r w:rsidRPr="000A2F71">
              <w:t>glibc</w:t>
            </w:r>
          </w:p>
        </w:tc>
        <w:tc>
          <w:tcPr>
            <w:tcW w:w="4593" w:type="dxa"/>
          </w:tcPr>
          <w:p w:rsidR="00A1172E" w:rsidRDefault="00A1172E" w:rsidP="000A2F71">
            <w:pPr>
              <w:pStyle w:val="a0"/>
            </w:pPr>
          </w:p>
        </w:tc>
        <w:tc>
          <w:tcPr>
            <w:tcW w:w="3224" w:type="dxa"/>
            <w:vMerge/>
          </w:tcPr>
          <w:p w:rsidR="00A1172E" w:rsidRDefault="00A1172E" w:rsidP="000A2F71">
            <w:pPr>
              <w:pStyle w:val="a0"/>
            </w:pPr>
          </w:p>
        </w:tc>
      </w:tr>
      <w:tr w:rsidR="00A1172E" w:rsidTr="00A35A60">
        <w:tc>
          <w:tcPr>
            <w:tcW w:w="1469" w:type="dxa"/>
          </w:tcPr>
          <w:p w:rsidR="00A1172E" w:rsidRPr="008B760F" w:rsidRDefault="00A1172E" w:rsidP="000A2F71">
            <w:pPr>
              <w:pStyle w:val="a0"/>
            </w:pPr>
            <w:r w:rsidRPr="000A2F71">
              <w:t>krb5-libs</w:t>
            </w:r>
          </w:p>
        </w:tc>
        <w:tc>
          <w:tcPr>
            <w:tcW w:w="4593" w:type="dxa"/>
          </w:tcPr>
          <w:p w:rsidR="00A1172E" w:rsidRDefault="00A1172E" w:rsidP="000A2F71">
            <w:pPr>
              <w:pStyle w:val="a0"/>
            </w:pPr>
          </w:p>
        </w:tc>
        <w:tc>
          <w:tcPr>
            <w:tcW w:w="3224" w:type="dxa"/>
            <w:vMerge/>
          </w:tcPr>
          <w:p w:rsidR="00A1172E" w:rsidRDefault="00A1172E" w:rsidP="000A2F71">
            <w:pPr>
              <w:pStyle w:val="a0"/>
            </w:pPr>
          </w:p>
        </w:tc>
      </w:tr>
      <w:tr w:rsidR="00A1172E" w:rsidTr="00A35A60">
        <w:tc>
          <w:tcPr>
            <w:tcW w:w="1469" w:type="dxa"/>
          </w:tcPr>
          <w:p w:rsidR="00A1172E" w:rsidRPr="008B760F" w:rsidRDefault="00A1172E" w:rsidP="000A2F71">
            <w:pPr>
              <w:pStyle w:val="a0"/>
            </w:pPr>
            <w:r w:rsidRPr="000A2F71">
              <w:t>libcom_err</w:t>
            </w:r>
          </w:p>
        </w:tc>
        <w:tc>
          <w:tcPr>
            <w:tcW w:w="4593" w:type="dxa"/>
          </w:tcPr>
          <w:p w:rsidR="00A1172E" w:rsidRDefault="00A1172E" w:rsidP="000A2F71">
            <w:pPr>
              <w:pStyle w:val="a0"/>
            </w:pPr>
          </w:p>
        </w:tc>
        <w:tc>
          <w:tcPr>
            <w:tcW w:w="3224" w:type="dxa"/>
            <w:vMerge/>
          </w:tcPr>
          <w:p w:rsidR="00A1172E" w:rsidRDefault="00A1172E" w:rsidP="000A2F71">
            <w:pPr>
              <w:pStyle w:val="a0"/>
            </w:pPr>
          </w:p>
        </w:tc>
      </w:tr>
      <w:tr w:rsidR="00A1172E" w:rsidTr="00A35A60">
        <w:tc>
          <w:tcPr>
            <w:tcW w:w="1469" w:type="dxa"/>
          </w:tcPr>
          <w:p w:rsidR="00A1172E" w:rsidRPr="008B760F" w:rsidRDefault="00A1172E" w:rsidP="000A2F71">
            <w:pPr>
              <w:pStyle w:val="a0"/>
            </w:pPr>
            <w:r w:rsidRPr="000A2F71">
              <w:t>zlib</w:t>
            </w:r>
          </w:p>
        </w:tc>
        <w:tc>
          <w:tcPr>
            <w:tcW w:w="4593" w:type="dxa"/>
          </w:tcPr>
          <w:p w:rsidR="00A1172E" w:rsidRDefault="00A1172E" w:rsidP="000A2F71">
            <w:pPr>
              <w:pStyle w:val="a0"/>
            </w:pPr>
          </w:p>
        </w:tc>
        <w:tc>
          <w:tcPr>
            <w:tcW w:w="3224" w:type="dxa"/>
            <w:vMerge/>
          </w:tcPr>
          <w:p w:rsidR="00A1172E" w:rsidRDefault="00A1172E" w:rsidP="000A2F71">
            <w:pPr>
              <w:pStyle w:val="a0"/>
            </w:pPr>
          </w:p>
        </w:tc>
      </w:tr>
      <w:tr w:rsidR="00A1172E" w:rsidTr="00A35A60">
        <w:tc>
          <w:tcPr>
            <w:tcW w:w="1469" w:type="dxa"/>
          </w:tcPr>
          <w:p w:rsidR="00A1172E" w:rsidRPr="008B760F" w:rsidRDefault="00A1172E" w:rsidP="000A2F71">
            <w:pPr>
              <w:pStyle w:val="a0"/>
            </w:pPr>
            <w:r w:rsidRPr="000A2F71">
              <w:t>keyutils-libs</w:t>
            </w:r>
          </w:p>
        </w:tc>
        <w:tc>
          <w:tcPr>
            <w:tcW w:w="4593" w:type="dxa"/>
          </w:tcPr>
          <w:p w:rsidR="00A1172E" w:rsidRDefault="00A1172E" w:rsidP="000A2F71">
            <w:pPr>
              <w:pStyle w:val="a0"/>
            </w:pPr>
          </w:p>
        </w:tc>
        <w:tc>
          <w:tcPr>
            <w:tcW w:w="3224" w:type="dxa"/>
            <w:vMerge/>
          </w:tcPr>
          <w:p w:rsidR="00A1172E" w:rsidRDefault="00A1172E" w:rsidP="000A2F71">
            <w:pPr>
              <w:pStyle w:val="a0"/>
            </w:pPr>
          </w:p>
        </w:tc>
      </w:tr>
      <w:tr w:rsidR="00A1172E" w:rsidTr="00A35A60">
        <w:tc>
          <w:tcPr>
            <w:tcW w:w="1469" w:type="dxa"/>
          </w:tcPr>
          <w:p w:rsidR="00A1172E" w:rsidRPr="008B760F" w:rsidRDefault="00A1172E" w:rsidP="000A2F71">
            <w:pPr>
              <w:pStyle w:val="a0"/>
            </w:pPr>
            <w:r w:rsidRPr="000A2F71">
              <w:t>libselinux</w:t>
            </w:r>
          </w:p>
        </w:tc>
        <w:tc>
          <w:tcPr>
            <w:tcW w:w="4593" w:type="dxa"/>
          </w:tcPr>
          <w:p w:rsidR="00A1172E" w:rsidRDefault="00A1172E" w:rsidP="000A2F71">
            <w:pPr>
              <w:pStyle w:val="a0"/>
            </w:pPr>
          </w:p>
        </w:tc>
        <w:tc>
          <w:tcPr>
            <w:tcW w:w="3224" w:type="dxa"/>
            <w:vMerge/>
          </w:tcPr>
          <w:p w:rsidR="00A1172E" w:rsidRDefault="00A1172E" w:rsidP="000A2F71">
            <w:pPr>
              <w:pStyle w:val="a0"/>
            </w:pPr>
          </w:p>
        </w:tc>
      </w:tr>
      <w:tr w:rsidR="00A1172E" w:rsidTr="00A35A60">
        <w:tc>
          <w:tcPr>
            <w:tcW w:w="1469" w:type="dxa"/>
          </w:tcPr>
          <w:p w:rsidR="00A1172E" w:rsidRPr="000A2F71" w:rsidRDefault="00A1172E" w:rsidP="000A2F71">
            <w:pPr>
              <w:pStyle w:val="a0"/>
            </w:pPr>
            <w:r>
              <w:rPr>
                <w:rFonts w:hint="eastAsia"/>
              </w:rPr>
              <w:t>rsyslog</w:t>
            </w:r>
          </w:p>
        </w:tc>
        <w:tc>
          <w:tcPr>
            <w:tcW w:w="4593" w:type="dxa"/>
          </w:tcPr>
          <w:p w:rsidR="00A1172E" w:rsidRDefault="00A1172E" w:rsidP="000A2F71">
            <w:pPr>
              <w:pStyle w:val="a0"/>
            </w:pPr>
          </w:p>
        </w:tc>
        <w:tc>
          <w:tcPr>
            <w:tcW w:w="3224" w:type="dxa"/>
            <w:vMerge/>
          </w:tcPr>
          <w:p w:rsidR="00A1172E" w:rsidRDefault="00A1172E" w:rsidP="000A2F71">
            <w:pPr>
              <w:pStyle w:val="a0"/>
            </w:pPr>
          </w:p>
        </w:tc>
      </w:tr>
    </w:tbl>
    <w:p w:rsidR="008B760F" w:rsidRPr="008B760F" w:rsidRDefault="008B760F" w:rsidP="008B760F">
      <w:pPr>
        <w:pStyle w:val="a0"/>
      </w:pPr>
    </w:p>
    <w:p w:rsidR="005B088E" w:rsidRDefault="002406CD" w:rsidP="007B1033">
      <w:pPr>
        <w:pStyle w:val="1"/>
        <w:numPr>
          <w:ilvl w:val="0"/>
          <w:numId w:val="2"/>
        </w:numPr>
      </w:pPr>
      <w:bookmarkStart w:id="35" w:name="_Toc403145476"/>
      <w:r>
        <w:rPr>
          <w:rFonts w:hint="eastAsia"/>
        </w:rPr>
        <w:lastRenderedPageBreak/>
        <w:t>参考文档</w:t>
      </w:r>
      <w:bookmarkEnd w:id="35"/>
    </w:p>
    <w:p w:rsidR="00665FA4" w:rsidRDefault="00E21DF3" w:rsidP="00E21DF3">
      <w:pPr>
        <w:pStyle w:val="a0"/>
        <w:numPr>
          <w:ilvl w:val="0"/>
          <w:numId w:val="4"/>
        </w:numPr>
      </w:pPr>
      <w:r w:rsidRPr="00E21DF3">
        <w:rPr>
          <w:rFonts w:hint="eastAsia"/>
        </w:rPr>
        <w:t>CentOS6.4X86_64</w:t>
      </w:r>
      <w:r w:rsidRPr="00E21DF3">
        <w:rPr>
          <w:rFonts w:hint="eastAsia"/>
        </w:rPr>
        <w:t>系统定制文档详细版</w:t>
      </w:r>
    </w:p>
    <w:p w:rsidR="002406CD" w:rsidRPr="003A6204" w:rsidRDefault="00E8027F" w:rsidP="00113645">
      <w:pPr>
        <w:pStyle w:val="a0"/>
        <w:ind w:firstLine="420"/>
        <w:rPr>
          <w:rStyle w:val="ab"/>
          <w:color w:val="auto"/>
          <w:u w:val="none"/>
        </w:rPr>
      </w:pPr>
      <w:hyperlink r:id="rId21" w:history="1">
        <w:r w:rsidR="00271E24">
          <w:rPr>
            <w:rStyle w:val="ab"/>
          </w:rPr>
          <w:t>http://kling.blog.51cto.com/3320545/1249962</w:t>
        </w:r>
      </w:hyperlink>
    </w:p>
    <w:p w:rsidR="00CB6BBC" w:rsidRDefault="007B4243" w:rsidP="007B4243">
      <w:pPr>
        <w:pStyle w:val="a0"/>
        <w:numPr>
          <w:ilvl w:val="0"/>
          <w:numId w:val="4"/>
        </w:numPr>
      </w:pPr>
      <w:r w:rsidRPr="007B4243">
        <w:rPr>
          <w:rFonts w:hint="eastAsia"/>
        </w:rPr>
        <w:t>Kickstart/Anaconda</w:t>
      </w:r>
      <w:r w:rsidRPr="007B4243">
        <w:rPr>
          <w:rFonts w:hint="eastAsia"/>
        </w:rPr>
        <w:t>实现自动化安装原理探究</w:t>
      </w:r>
    </w:p>
    <w:p w:rsidR="003A6204" w:rsidRDefault="00E8027F" w:rsidP="00113645">
      <w:pPr>
        <w:pStyle w:val="a0"/>
        <w:ind w:firstLine="420"/>
      </w:pPr>
      <w:hyperlink r:id="rId22" w:history="1">
        <w:r w:rsidR="003A6204">
          <w:rPr>
            <w:rStyle w:val="ab"/>
          </w:rPr>
          <w:t>http://molinux.blog.51cto.com/2536040/548247</w:t>
        </w:r>
      </w:hyperlink>
    </w:p>
    <w:p w:rsidR="00870F79" w:rsidRDefault="00870F79" w:rsidP="00870F79">
      <w:pPr>
        <w:pStyle w:val="a0"/>
        <w:numPr>
          <w:ilvl w:val="0"/>
          <w:numId w:val="4"/>
        </w:numPr>
      </w:pPr>
      <w:r w:rsidRPr="00870F79">
        <w:rPr>
          <w:rFonts w:hint="eastAsia"/>
        </w:rPr>
        <w:t>精简</w:t>
      </w:r>
      <w:r w:rsidRPr="00870F79">
        <w:rPr>
          <w:rFonts w:hint="eastAsia"/>
        </w:rPr>
        <w:t>CentOS</w:t>
      </w:r>
      <w:r w:rsidRPr="00870F79">
        <w:rPr>
          <w:rFonts w:hint="eastAsia"/>
        </w:rPr>
        <w:t>安装镜像之</w:t>
      </w:r>
      <w:r w:rsidRPr="00870F79">
        <w:rPr>
          <w:rFonts w:hint="eastAsia"/>
        </w:rPr>
        <w:t>kickstart</w:t>
      </w:r>
      <w:r w:rsidRPr="00870F79">
        <w:rPr>
          <w:rFonts w:hint="eastAsia"/>
        </w:rPr>
        <w:t>配置总结</w:t>
      </w:r>
    </w:p>
    <w:p w:rsidR="00074DA2" w:rsidRDefault="00E8027F" w:rsidP="00870F79">
      <w:pPr>
        <w:pStyle w:val="a0"/>
        <w:ind w:firstLine="420"/>
      </w:pPr>
      <w:hyperlink r:id="rId23" w:history="1">
        <w:r w:rsidR="00074DA2">
          <w:rPr>
            <w:rStyle w:val="ab"/>
          </w:rPr>
          <w:t>http://www.hellomac.me/241.html</w:t>
        </w:r>
      </w:hyperlink>
    </w:p>
    <w:p w:rsidR="000F4A4B" w:rsidRDefault="000F4A4B" w:rsidP="000F4A4B">
      <w:pPr>
        <w:pStyle w:val="a0"/>
        <w:numPr>
          <w:ilvl w:val="0"/>
          <w:numId w:val="4"/>
        </w:numPr>
      </w:pPr>
      <w:r w:rsidRPr="000F4A4B">
        <w:rPr>
          <w:rFonts w:hint="eastAsia"/>
        </w:rPr>
        <w:t>CentOS6.x</w:t>
      </w:r>
      <w:r w:rsidRPr="000F4A4B">
        <w:rPr>
          <w:rFonts w:hint="eastAsia"/>
        </w:rPr>
        <w:t>下制作</w:t>
      </w:r>
      <w:r w:rsidRPr="000F4A4B">
        <w:rPr>
          <w:rFonts w:hint="eastAsia"/>
        </w:rPr>
        <w:t>RPM</w:t>
      </w:r>
      <w:r w:rsidRPr="000F4A4B">
        <w:rPr>
          <w:rFonts w:hint="eastAsia"/>
        </w:rPr>
        <w:t>包</w:t>
      </w:r>
    </w:p>
    <w:p w:rsidR="00092C29" w:rsidRPr="00406A07" w:rsidRDefault="00E8027F" w:rsidP="000F4A4B">
      <w:pPr>
        <w:pStyle w:val="a0"/>
        <w:ind w:firstLine="420"/>
        <w:rPr>
          <w:rStyle w:val="ab"/>
          <w:color w:val="auto"/>
          <w:u w:val="none"/>
        </w:rPr>
      </w:pPr>
      <w:hyperlink r:id="rId24" w:history="1">
        <w:r w:rsidR="00092C29">
          <w:rPr>
            <w:rStyle w:val="ab"/>
          </w:rPr>
          <w:t>http://www.centoscn.com/CentOS/Intermediate/2014/0419/2826.html</w:t>
        </w:r>
      </w:hyperlink>
    </w:p>
    <w:p w:rsidR="008C0476" w:rsidRDefault="008C0476" w:rsidP="008C0476">
      <w:pPr>
        <w:pStyle w:val="a0"/>
        <w:numPr>
          <w:ilvl w:val="0"/>
          <w:numId w:val="4"/>
        </w:numPr>
      </w:pPr>
      <w:r>
        <w:t>RPM</w:t>
      </w:r>
      <w:r>
        <w:rPr>
          <w:rFonts w:hint="eastAsia"/>
        </w:rPr>
        <w:t>宏定义</w:t>
      </w:r>
    </w:p>
    <w:p w:rsidR="00406A07" w:rsidRDefault="00E8027F" w:rsidP="007E3926">
      <w:pPr>
        <w:pStyle w:val="a0"/>
        <w:ind w:firstLine="420"/>
        <w:rPr>
          <w:rStyle w:val="ab"/>
        </w:rPr>
      </w:pPr>
      <w:hyperlink r:id="rId25" w:history="1">
        <w:r w:rsidR="00406A07">
          <w:rPr>
            <w:rStyle w:val="ab"/>
          </w:rPr>
          <w:t>https://fedoraproject.org/wiki/Packaging:RPMMacros?rd=Packaging/RPMMacros</w:t>
        </w:r>
      </w:hyperlink>
    </w:p>
    <w:p w:rsidR="00F83A7D" w:rsidRPr="00F83A7D" w:rsidRDefault="00F83A7D" w:rsidP="00F83A7D">
      <w:pPr>
        <w:pStyle w:val="a0"/>
        <w:numPr>
          <w:ilvl w:val="0"/>
          <w:numId w:val="8"/>
        </w:numPr>
        <w:rPr>
          <w:rStyle w:val="ab"/>
          <w:color w:val="auto"/>
          <w:u w:val="none"/>
        </w:rPr>
      </w:pPr>
      <w:r w:rsidRPr="00F83A7D">
        <w:rPr>
          <w:rStyle w:val="ab"/>
          <w:rFonts w:hint="eastAsia"/>
          <w:color w:val="auto"/>
          <w:u w:val="none"/>
        </w:rPr>
        <w:t>RPM</w:t>
      </w:r>
      <w:r w:rsidRPr="00F83A7D">
        <w:rPr>
          <w:rStyle w:val="ab"/>
          <w:rFonts w:hint="eastAsia"/>
          <w:color w:val="auto"/>
          <w:u w:val="none"/>
        </w:rPr>
        <w:t>包</w:t>
      </w:r>
      <w:r w:rsidRPr="00F83A7D">
        <w:rPr>
          <w:rStyle w:val="ab"/>
          <w:rFonts w:hint="eastAsia"/>
          <w:color w:val="auto"/>
          <w:u w:val="none"/>
        </w:rPr>
        <w:t>rpmbuild SPEC</w:t>
      </w:r>
      <w:r w:rsidRPr="00F83A7D">
        <w:rPr>
          <w:rStyle w:val="ab"/>
          <w:rFonts w:hint="eastAsia"/>
          <w:color w:val="auto"/>
          <w:u w:val="none"/>
        </w:rPr>
        <w:t>文件深度说明</w:t>
      </w:r>
    </w:p>
    <w:p w:rsidR="00F83A7D" w:rsidRDefault="00E8027F" w:rsidP="007E3926">
      <w:pPr>
        <w:pStyle w:val="a0"/>
        <w:ind w:firstLine="420"/>
        <w:rPr>
          <w:rStyle w:val="ab"/>
        </w:rPr>
      </w:pPr>
      <w:hyperlink r:id="rId26" w:history="1">
        <w:r w:rsidR="00F83A7D">
          <w:rPr>
            <w:rStyle w:val="ab"/>
          </w:rPr>
          <w:t>http://hlee.iteye.com/blog/343499</w:t>
        </w:r>
      </w:hyperlink>
    </w:p>
    <w:p w:rsidR="00DC253F" w:rsidRDefault="00DC253F" w:rsidP="00DC253F">
      <w:pPr>
        <w:pStyle w:val="a0"/>
        <w:numPr>
          <w:ilvl w:val="0"/>
          <w:numId w:val="8"/>
        </w:numPr>
      </w:pPr>
      <w:r w:rsidRPr="00DC253F">
        <w:rPr>
          <w:rFonts w:hint="eastAsia"/>
        </w:rPr>
        <w:t>基于</w:t>
      </w:r>
      <w:r w:rsidRPr="00DC253F">
        <w:rPr>
          <w:rFonts w:hint="eastAsia"/>
        </w:rPr>
        <w:t>CentOS6.0-64</w:t>
      </w:r>
      <w:r w:rsidRPr="00DC253F">
        <w:rPr>
          <w:rFonts w:hint="eastAsia"/>
        </w:rPr>
        <w:t>定制系统</w:t>
      </w:r>
      <w:r w:rsidRPr="00DC253F">
        <w:rPr>
          <w:rFonts w:hint="eastAsia"/>
        </w:rPr>
        <w:t>iso</w:t>
      </w:r>
      <w:r w:rsidRPr="00DC253F">
        <w:rPr>
          <w:rFonts w:hint="eastAsia"/>
        </w:rPr>
        <w:t>制作</w:t>
      </w:r>
    </w:p>
    <w:p w:rsidR="00DC253F" w:rsidRDefault="00E8027F" w:rsidP="00DC253F">
      <w:pPr>
        <w:pStyle w:val="a0"/>
        <w:ind w:left="420"/>
      </w:pPr>
      <w:hyperlink r:id="rId27" w:history="1">
        <w:r w:rsidR="00DC253F">
          <w:rPr>
            <w:rStyle w:val="ab"/>
          </w:rPr>
          <w:t>http://blog.csdn.net/xiangliangyu/article/details/13021277</w:t>
        </w:r>
      </w:hyperlink>
    </w:p>
    <w:p w:rsidR="000D7211" w:rsidRDefault="000D7211" w:rsidP="0006538A">
      <w:pPr>
        <w:pStyle w:val="a0"/>
        <w:rPr>
          <w:rFonts w:ascii="宋体" w:hAnsi="宋体" w:cs="宋体"/>
        </w:rPr>
      </w:pPr>
    </w:p>
    <w:p w:rsidR="00D56E13" w:rsidRDefault="00D56E13" w:rsidP="0006538A">
      <w:pPr>
        <w:pStyle w:val="a0"/>
        <w:rPr>
          <w:rFonts w:ascii="宋体" w:hAnsi="宋体" w:cs="宋体"/>
        </w:rPr>
      </w:pPr>
    </w:p>
    <w:p w:rsidR="008F201E" w:rsidRDefault="008F201E" w:rsidP="0006538A">
      <w:pPr>
        <w:pStyle w:val="a0"/>
        <w:rPr>
          <w:rFonts w:ascii="宋体" w:hAnsi="宋体" w:cs="宋体"/>
        </w:rPr>
      </w:pPr>
    </w:p>
    <w:p w:rsidR="0006538A" w:rsidRPr="0006538A" w:rsidRDefault="0006538A" w:rsidP="0006538A">
      <w:pPr>
        <w:pStyle w:val="a0"/>
        <w:rPr>
          <w:rFonts w:ascii="宋体" w:hAnsi="宋体" w:cs="宋体"/>
        </w:rPr>
      </w:pPr>
    </w:p>
    <w:p w:rsidR="0006538A" w:rsidRPr="0006538A" w:rsidRDefault="0006538A" w:rsidP="0006538A">
      <w:pPr>
        <w:pStyle w:val="a0"/>
      </w:pPr>
    </w:p>
    <w:p w:rsidR="00FD369E" w:rsidRPr="00505F62" w:rsidRDefault="00FD369E" w:rsidP="00505F62">
      <w:pPr>
        <w:pStyle w:val="a0"/>
      </w:pPr>
    </w:p>
    <w:p w:rsidR="001A5AD1" w:rsidRPr="001A5AD1" w:rsidRDefault="001A5AD1" w:rsidP="001A5AD1">
      <w:pPr>
        <w:pStyle w:val="a0"/>
      </w:pPr>
    </w:p>
    <w:p w:rsidR="001242F4" w:rsidRDefault="001242F4">
      <w:pPr>
        <w:rPr>
          <w:rFonts w:ascii="幼圆" w:eastAsia="幼圆"/>
          <w:sz w:val="28"/>
        </w:rPr>
      </w:pPr>
    </w:p>
    <w:p w:rsidR="001242F4" w:rsidRDefault="001242F4">
      <w:pPr>
        <w:rPr>
          <w:rFonts w:ascii="幼圆" w:eastAsia="幼圆"/>
          <w:sz w:val="28"/>
        </w:rPr>
      </w:pPr>
    </w:p>
    <w:sectPr w:rsidR="001242F4" w:rsidSect="001B20F6">
      <w:footerReference w:type="default" r:id="rId28"/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27F" w:rsidRDefault="00E8027F">
      <w:r>
        <w:separator/>
      </w:r>
    </w:p>
  </w:endnote>
  <w:endnote w:type="continuationSeparator" w:id="0">
    <w:p w:rsidR="00E8027F" w:rsidRDefault="00E80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644" w:rsidRDefault="001A2644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1A2644" w:rsidRDefault="001A264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644" w:rsidRDefault="001A2644" w:rsidP="00CB704E">
    <w:pPr>
      <w:pStyle w:val="a7"/>
      <w:ind w:right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644" w:rsidRDefault="001A2644" w:rsidP="0053705B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4E64A6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27F" w:rsidRDefault="00E8027F">
      <w:r>
        <w:separator/>
      </w:r>
    </w:p>
  </w:footnote>
  <w:footnote w:type="continuationSeparator" w:id="0">
    <w:p w:rsidR="00E8027F" w:rsidRDefault="00E80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2DE958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420AB1"/>
    <w:multiLevelType w:val="hybridMultilevel"/>
    <w:tmpl w:val="58DC7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391711"/>
    <w:multiLevelType w:val="hybridMultilevel"/>
    <w:tmpl w:val="0554A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E436E9"/>
    <w:multiLevelType w:val="hybridMultilevel"/>
    <w:tmpl w:val="69402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7C2912"/>
    <w:multiLevelType w:val="hybridMultilevel"/>
    <w:tmpl w:val="9F5E5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AC12B52"/>
    <w:multiLevelType w:val="multilevel"/>
    <w:tmpl w:val="306C1202"/>
    <w:lvl w:ilvl="0">
      <w:start w:val="1"/>
      <w:numFmt w:val="decimal"/>
      <w:pStyle w:val="10"/>
      <w:suff w:val="nothing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pStyle w:val="111"/>
      <w:suff w:val="nothing"/>
      <w:lvlText w:val="%1.%2.%3"/>
      <w:lvlJc w:val="left"/>
      <w:pPr>
        <w:ind w:left="57" w:hanging="57"/>
      </w:pPr>
      <w:rPr>
        <w:rFonts w:hint="eastAsia"/>
      </w:rPr>
    </w:lvl>
    <w:lvl w:ilvl="3">
      <w:start w:val="1"/>
      <w:numFmt w:val="decimal"/>
      <w:pStyle w:val="1111"/>
      <w:suff w:val="nothing"/>
      <w:lvlText w:val="%1.%2.%3.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75592473"/>
    <w:multiLevelType w:val="hybridMultilevel"/>
    <w:tmpl w:val="1B48EE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00"/>
    <w:rsid w:val="0000058F"/>
    <w:rsid w:val="00001684"/>
    <w:rsid w:val="000030B9"/>
    <w:rsid w:val="00006490"/>
    <w:rsid w:val="00006A30"/>
    <w:rsid w:val="0000788C"/>
    <w:rsid w:val="000135AB"/>
    <w:rsid w:val="00013BE8"/>
    <w:rsid w:val="0001580B"/>
    <w:rsid w:val="00016614"/>
    <w:rsid w:val="00017394"/>
    <w:rsid w:val="000174A4"/>
    <w:rsid w:val="0002045A"/>
    <w:rsid w:val="000217F9"/>
    <w:rsid w:val="0002199D"/>
    <w:rsid w:val="00022B81"/>
    <w:rsid w:val="00023462"/>
    <w:rsid w:val="0002497A"/>
    <w:rsid w:val="00024C87"/>
    <w:rsid w:val="00025350"/>
    <w:rsid w:val="0002633F"/>
    <w:rsid w:val="0002655B"/>
    <w:rsid w:val="000278BC"/>
    <w:rsid w:val="00027F97"/>
    <w:rsid w:val="0003023C"/>
    <w:rsid w:val="0003157E"/>
    <w:rsid w:val="00031DC6"/>
    <w:rsid w:val="0003270F"/>
    <w:rsid w:val="000357E1"/>
    <w:rsid w:val="00035D04"/>
    <w:rsid w:val="00037046"/>
    <w:rsid w:val="000374C3"/>
    <w:rsid w:val="00040C54"/>
    <w:rsid w:val="000410A8"/>
    <w:rsid w:val="00041570"/>
    <w:rsid w:val="000418A3"/>
    <w:rsid w:val="00044983"/>
    <w:rsid w:val="000449B8"/>
    <w:rsid w:val="00044C07"/>
    <w:rsid w:val="00045594"/>
    <w:rsid w:val="00045B9F"/>
    <w:rsid w:val="00046609"/>
    <w:rsid w:val="00046FAE"/>
    <w:rsid w:val="000502A7"/>
    <w:rsid w:val="00050304"/>
    <w:rsid w:val="000508F7"/>
    <w:rsid w:val="0005270B"/>
    <w:rsid w:val="00055C4A"/>
    <w:rsid w:val="00057B12"/>
    <w:rsid w:val="00060D5D"/>
    <w:rsid w:val="00061069"/>
    <w:rsid w:val="00061B36"/>
    <w:rsid w:val="000620E8"/>
    <w:rsid w:val="00065069"/>
    <w:rsid w:val="0006538A"/>
    <w:rsid w:val="00065717"/>
    <w:rsid w:val="00065D15"/>
    <w:rsid w:val="0007027E"/>
    <w:rsid w:val="00070F64"/>
    <w:rsid w:val="0007141F"/>
    <w:rsid w:val="00072B02"/>
    <w:rsid w:val="00073C8D"/>
    <w:rsid w:val="00074245"/>
    <w:rsid w:val="00074B86"/>
    <w:rsid w:val="00074BF9"/>
    <w:rsid w:val="00074DA2"/>
    <w:rsid w:val="00075938"/>
    <w:rsid w:val="00075C29"/>
    <w:rsid w:val="00076FC3"/>
    <w:rsid w:val="00081573"/>
    <w:rsid w:val="00081BA0"/>
    <w:rsid w:val="00083BF0"/>
    <w:rsid w:val="00084172"/>
    <w:rsid w:val="00084FD6"/>
    <w:rsid w:val="00086318"/>
    <w:rsid w:val="00086969"/>
    <w:rsid w:val="00090241"/>
    <w:rsid w:val="0009024C"/>
    <w:rsid w:val="00091128"/>
    <w:rsid w:val="000913B9"/>
    <w:rsid w:val="0009198B"/>
    <w:rsid w:val="00092C29"/>
    <w:rsid w:val="00093153"/>
    <w:rsid w:val="00094BD1"/>
    <w:rsid w:val="00094C8E"/>
    <w:rsid w:val="00094E4C"/>
    <w:rsid w:val="000963C7"/>
    <w:rsid w:val="00097844"/>
    <w:rsid w:val="000A05DE"/>
    <w:rsid w:val="000A12D2"/>
    <w:rsid w:val="000A1701"/>
    <w:rsid w:val="000A26AE"/>
    <w:rsid w:val="000A2F71"/>
    <w:rsid w:val="000A3743"/>
    <w:rsid w:val="000A46E7"/>
    <w:rsid w:val="000A53AB"/>
    <w:rsid w:val="000A58EF"/>
    <w:rsid w:val="000A5C0C"/>
    <w:rsid w:val="000A7E08"/>
    <w:rsid w:val="000B1183"/>
    <w:rsid w:val="000B1284"/>
    <w:rsid w:val="000B20BE"/>
    <w:rsid w:val="000B4142"/>
    <w:rsid w:val="000B60D8"/>
    <w:rsid w:val="000B6E83"/>
    <w:rsid w:val="000B7187"/>
    <w:rsid w:val="000C05B4"/>
    <w:rsid w:val="000C3A42"/>
    <w:rsid w:val="000C3B43"/>
    <w:rsid w:val="000C4681"/>
    <w:rsid w:val="000C5358"/>
    <w:rsid w:val="000C7D59"/>
    <w:rsid w:val="000D1255"/>
    <w:rsid w:val="000D2ED4"/>
    <w:rsid w:val="000D4100"/>
    <w:rsid w:val="000D4DA0"/>
    <w:rsid w:val="000D5042"/>
    <w:rsid w:val="000D7211"/>
    <w:rsid w:val="000E0D3A"/>
    <w:rsid w:val="000E376A"/>
    <w:rsid w:val="000E4521"/>
    <w:rsid w:val="000E5B53"/>
    <w:rsid w:val="000E5EDD"/>
    <w:rsid w:val="000E6FAC"/>
    <w:rsid w:val="000E7AA8"/>
    <w:rsid w:val="000F4A4B"/>
    <w:rsid w:val="000F4C7B"/>
    <w:rsid w:val="000F51AE"/>
    <w:rsid w:val="000F5B93"/>
    <w:rsid w:val="000F5CA3"/>
    <w:rsid w:val="000F698E"/>
    <w:rsid w:val="000F6B7B"/>
    <w:rsid w:val="000F71CF"/>
    <w:rsid w:val="000F76D1"/>
    <w:rsid w:val="001008E3"/>
    <w:rsid w:val="00103283"/>
    <w:rsid w:val="00105AB9"/>
    <w:rsid w:val="00106848"/>
    <w:rsid w:val="00106FD6"/>
    <w:rsid w:val="0010739E"/>
    <w:rsid w:val="00110175"/>
    <w:rsid w:val="00111E56"/>
    <w:rsid w:val="00112297"/>
    <w:rsid w:val="0011271E"/>
    <w:rsid w:val="001129E7"/>
    <w:rsid w:val="00113645"/>
    <w:rsid w:val="0011506D"/>
    <w:rsid w:val="00120DCE"/>
    <w:rsid w:val="00121111"/>
    <w:rsid w:val="00121A8A"/>
    <w:rsid w:val="0012256E"/>
    <w:rsid w:val="001242F4"/>
    <w:rsid w:val="00124635"/>
    <w:rsid w:val="001263FE"/>
    <w:rsid w:val="0012697D"/>
    <w:rsid w:val="00127E6C"/>
    <w:rsid w:val="00127F17"/>
    <w:rsid w:val="00133B92"/>
    <w:rsid w:val="001349B0"/>
    <w:rsid w:val="00134D7D"/>
    <w:rsid w:val="00135EF5"/>
    <w:rsid w:val="0014028D"/>
    <w:rsid w:val="001411CA"/>
    <w:rsid w:val="00141CA0"/>
    <w:rsid w:val="00141F46"/>
    <w:rsid w:val="0014385B"/>
    <w:rsid w:val="00143B6D"/>
    <w:rsid w:val="00143D0E"/>
    <w:rsid w:val="00144AD1"/>
    <w:rsid w:val="00145822"/>
    <w:rsid w:val="00146367"/>
    <w:rsid w:val="0015004D"/>
    <w:rsid w:val="001501BF"/>
    <w:rsid w:val="00151632"/>
    <w:rsid w:val="00152615"/>
    <w:rsid w:val="00154246"/>
    <w:rsid w:val="00156FDE"/>
    <w:rsid w:val="00160C14"/>
    <w:rsid w:val="00164455"/>
    <w:rsid w:val="00164B3A"/>
    <w:rsid w:val="0017487B"/>
    <w:rsid w:val="00175BCF"/>
    <w:rsid w:val="00177C98"/>
    <w:rsid w:val="0018064C"/>
    <w:rsid w:val="001827BC"/>
    <w:rsid w:val="00184748"/>
    <w:rsid w:val="00184D88"/>
    <w:rsid w:val="00185DCD"/>
    <w:rsid w:val="001907CB"/>
    <w:rsid w:val="001907E9"/>
    <w:rsid w:val="00190C49"/>
    <w:rsid w:val="00190E74"/>
    <w:rsid w:val="00190FF8"/>
    <w:rsid w:val="0019118E"/>
    <w:rsid w:val="001965B0"/>
    <w:rsid w:val="00196CE0"/>
    <w:rsid w:val="001A02E7"/>
    <w:rsid w:val="001A0ACE"/>
    <w:rsid w:val="001A2644"/>
    <w:rsid w:val="001A3DB4"/>
    <w:rsid w:val="001A532E"/>
    <w:rsid w:val="001A59DB"/>
    <w:rsid w:val="001A5AD1"/>
    <w:rsid w:val="001A765C"/>
    <w:rsid w:val="001A790C"/>
    <w:rsid w:val="001A79DC"/>
    <w:rsid w:val="001B1A60"/>
    <w:rsid w:val="001B20F6"/>
    <w:rsid w:val="001B335E"/>
    <w:rsid w:val="001B3FA0"/>
    <w:rsid w:val="001B442E"/>
    <w:rsid w:val="001B4DC4"/>
    <w:rsid w:val="001B58CA"/>
    <w:rsid w:val="001B6764"/>
    <w:rsid w:val="001C0654"/>
    <w:rsid w:val="001C1BAA"/>
    <w:rsid w:val="001C2C38"/>
    <w:rsid w:val="001C2C7C"/>
    <w:rsid w:val="001C39CB"/>
    <w:rsid w:val="001C4CA3"/>
    <w:rsid w:val="001C5D95"/>
    <w:rsid w:val="001C5DFD"/>
    <w:rsid w:val="001C73F4"/>
    <w:rsid w:val="001D2126"/>
    <w:rsid w:val="001D2279"/>
    <w:rsid w:val="001D3666"/>
    <w:rsid w:val="001D3BDF"/>
    <w:rsid w:val="001D5E8C"/>
    <w:rsid w:val="001E036B"/>
    <w:rsid w:val="001E21CF"/>
    <w:rsid w:val="001E3A93"/>
    <w:rsid w:val="001E7278"/>
    <w:rsid w:val="001E748C"/>
    <w:rsid w:val="001F33EB"/>
    <w:rsid w:val="001F340B"/>
    <w:rsid w:val="001F4C53"/>
    <w:rsid w:val="001F6760"/>
    <w:rsid w:val="001F6E5C"/>
    <w:rsid w:val="00201996"/>
    <w:rsid w:val="00202CD9"/>
    <w:rsid w:val="00205491"/>
    <w:rsid w:val="00206AF2"/>
    <w:rsid w:val="00207792"/>
    <w:rsid w:val="002078B7"/>
    <w:rsid w:val="00207E1B"/>
    <w:rsid w:val="00211CEE"/>
    <w:rsid w:val="0021256C"/>
    <w:rsid w:val="00212C7D"/>
    <w:rsid w:val="00212E41"/>
    <w:rsid w:val="00212FA9"/>
    <w:rsid w:val="00214E6F"/>
    <w:rsid w:val="002151A9"/>
    <w:rsid w:val="00215E84"/>
    <w:rsid w:val="0021628A"/>
    <w:rsid w:val="00216E67"/>
    <w:rsid w:val="00217AD9"/>
    <w:rsid w:val="00217F22"/>
    <w:rsid w:val="0022032A"/>
    <w:rsid w:val="00220AD5"/>
    <w:rsid w:val="00220DA1"/>
    <w:rsid w:val="00221F9E"/>
    <w:rsid w:val="00223869"/>
    <w:rsid w:val="00223E53"/>
    <w:rsid w:val="00224CBF"/>
    <w:rsid w:val="00225848"/>
    <w:rsid w:val="00225AB1"/>
    <w:rsid w:val="00225C05"/>
    <w:rsid w:val="00230315"/>
    <w:rsid w:val="00230E85"/>
    <w:rsid w:val="00232489"/>
    <w:rsid w:val="00232A77"/>
    <w:rsid w:val="00232ABC"/>
    <w:rsid w:val="00232C17"/>
    <w:rsid w:val="0023465F"/>
    <w:rsid w:val="002349D6"/>
    <w:rsid w:val="00234D91"/>
    <w:rsid w:val="002358EC"/>
    <w:rsid w:val="002379E5"/>
    <w:rsid w:val="00237C62"/>
    <w:rsid w:val="002406CD"/>
    <w:rsid w:val="00240940"/>
    <w:rsid w:val="00241615"/>
    <w:rsid w:val="00241E00"/>
    <w:rsid w:val="00242D55"/>
    <w:rsid w:val="002434A5"/>
    <w:rsid w:val="00243B06"/>
    <w:rsid w:val="002450D8"/>
    <w:rsid w:val="00245F81"/>
    <w:rsid w:val="00246BB0"/>
    <w:rsid w:val="00250A65"/>
    <w:rsid w:val="00251E25"/>
    <w:rsid w:val="002532BD"/>
    <w:rsid w:val="00253EB6"/>
    <w:rsid w:val="00253EF4"/>
    <w:rsid w:val="002558CB"/>
    <w:rsid w:val="002565F7"/>
    <w:rsid w:val="00256C13"/>
    <w:rsid w:val="00257C40"/>
    <w:rsid w:val="00260C9F"/>
    <w:rsid w:val="00260FDB"/>
    <w:rsid w:val="002614E5"/>
    <w:rsid w:val="002656B5"/>
    <w:rsid w:val="002702FB"/>
    <w:rsid w:val="0027187F"/>
    <w:rsid w:val="00271E24"/>
    <w:rsid w:val="00274FDD"/>
    <w:rsid w:val="00276316"/>
    <w:rsid w:val="00276745"/>
    <w:rsid w:val="00276F85"/>
    <w:rsid w:val="00281BA5"/>
    <w:rsid w:val="00282A53"/>
    <w:rsid w:val="00282DE7"/>
    <w:rsid w:val="00287B40"/>
    <w:rsid w:val="0029009F"/>
    <w:rsid w:val="00290563"/>
    <w:rsid w:val="00290758"/>
    <w:rsid w:val="002911E2"/>
    <w:rsid w:val="00292530"/>
    <w:rsid w:val="00292BEC"/>
    <w:rsid w:val="00293572"/>
    <w:rsid w:val="002951BF"/>
    <w:rsid w:val="00297B65"/>
    <w:rsid w:val="002A04A7"/>
    <w:rsid w:val="002A0DE0"/>
    <w:rsid w:val="002A16C6"/>
    <w:rsid w:val="002A1B13"/>
    <w:rsid w:val="002A23A0"/>
    <w:rsid w:val="002A2544"/>
    <w:rsid w:val="002A27F8"/>
    <w:rsid w:val="002A2A82"/>
    <w:rsid w:val="002A40F1"/>
    <w:rsid w:val="002A4154"/>
    <w:rsid w:val="002A4DB1"/>
    <w:rsid w:val="002B0AFD"/>
    <w:rsid w:val="002B11AB"/>
    <w:rsid w:val="002B251D"/>
    <w:rsid w:val="002B2919"/>
    <w:rsid w:val="002B4757"/>
    <w:rsid w:val="002B689F"/>
    <w:rsid w:val="002B7060"/>
    <w:rsid w:val="002B709C"/>
    <w:rsid w:val="002C0A94"/>
    <w:rsid w:val="002C10E7"/>
    <w:rsid w:val="002C356D"/>
    <w:rsid w:val="002C3693"/>
    <w:rsid w:val="002C3C58"/>
    <w:rsid w:val="002C4217"/>
    <w:rsid w:val="002C6EEB"/>
    <w:rsid w:val="002D0D41"/>
    <w:rsid w:val="002D0E41"/>
    <w:rsid w:val="002D2A83"/>
    <w:rsid w:val="002D4C84"/>
    <w:rsid w:val="002D58D6"/>
    <w:rsid w:val="002D6793"/>
    <w:rsid w:val="002D717C"/>
    <w:rsid w:val="002D74AC"/>
    <w:rsid w:val="002E0774"/>
    <w:rsid w:val="002E1778"/>
    <w:rsid w:val="002E235D"/>
    <w:rsid w:val="002E28FA"/>
    <w:rsid w:val="002E3A46"/>
    <w:rsid w:val="002E56D2"/>
    <w:rsid w:val="002E577E"/>
    <w:rsid w:val="002E74DB"/>
    <w:rsid w:val="002F022F"/>
    <w:rsid w:val="002F0A36"/>
    <w:rsid w:val="002F0E37"/>
    <w:rsid w:val="002F24AB"/>
    <w:rsid w:val="002F3808"/>
    <w:rsid w:val="002F5DFF"/>
    <w:rsid w:val="002F67E4"/>
    <w:rsid w:val="002F6C21"/>
    <w:rsid w:val="002F6DB2"/>
    <w:rsid w:val="002F7F47"/>
    <w:rsid w:val="00302008"/>
    <w:rsid w:val="0030275B"/>
    <w:rsid w:val="003041F8"/>
    <w:rsid w:val="00306138"/>
    <w:rsid w:val="0030697A"/>
    <w:rsid w:val="00306FA6"/>
    <w:rsid w:val="0030771F"/>
    <w:rsid w:val="00310489"/>
    <w:rsid w:val="003117CE"/>
    <w:rsid w:val="00311E75"/>
    <w:rsid w:val="00313289"/>
    <w:rsid w:val="003153DB"/>
    <w:rsid w:val="00315F0C"/>
    <w:rsid w:val="00315FA4"/>
    <w:rsid w:val="00316C01"/>
    <w:rsid w:val="00317E36"/>
    <w:rsid w:val="00320A3F"/>
    <w:rsid w:val="003212FF"/>
    <w:rsid w:val="00323DA1"/>
    <w:rsid w:val="00326711"/>
    <w:rsid w:val="00330425"/>
    <w:rsid w:val="00330AC9"/>
    <w:rsid w:val="0033203C"/>
    <w:rsid w:val="00334E40"/>
    <w:rsid w:val="00335507"/>
    <w:rsid w:val="003403A0"/>
    <w:rsid w:val="00340596"/>
    <w:rsid w:val="0034111F"/>
    <w:rsid w:val="00342253"/>
    <w:rsid w:val="003423FE"/>
    <w:rsid w:val="003427E2"/>
    <w:rsid w:val="00342EEB"/>
    <w:rsid w:val="0034344B"/>
    <w:rsid w:val="003439C7"/>
    <w:rsid w:val="00343A23"/>
    <w:rsid w:val="00343C3A"/>
    <w:rsid w:val="00343DDD"/>
    <w:rsid w:val="00343DFB"/>
    <w:rsid w:val="0034447A"/>
    <w:rsid w:val="00345200"/>
    <w:rsid w:val="00351280"/>
    <w:rsid w:val="003533D3"/>
    <w:rsid w:val="00353F83"/>
    <w:rsid w:val="003542FE"/>
    <w:rsid w:val="00354CF7"/>
    <w:rsid w:val="003553F2"/>
    <w:rsid w:val="003564B8"/>
    <w:rsid w:val="00361B8B"/>
    <w:rsid w:val="0036470A"/>
    <w:rsid w:val="003661B7"/>
    <w:rsid w:val="00366582"/>
    <w:rsid w:val="00367461"/>
    <w:rsid w:val="003727B5"/>
    <w:rsid w:val="00373EDA"/>
    <w:rsid w:val="00382A41"/>
    <w:rsid w:val="00383157"/>
    <w:rsid w:val="00385E32"/>
    <w:rsid w:val="00387877"/>
    <w:rsid w:val="003906F4"/>
    <w:rsid w:val="003913A6"/>
    <w:rsid w:val="00391BCF"/>
    <w:rsid w:val="003922FB"/>
    <w:rsid w:val="003936B8"/>
    <w:rsid w:val="00395B28"/>
    <w:rsid w:val="003A0613"/>
    <w:rsid w:val="003A07D0"/>
    <w:rsid w:val="003A0C36"/>
    <w:rsid w:val="003A2432"/>
    <w:rsid w:val="003A45A8"/>
    <w:rsid w:val="003A5B96"/>
    <w:rsid w:val="003A6204"/>
    <w:rsid w:val="003A6E42"/>
    <w:rsid w:val="003B191B"/>
    <w:rsid w:val="003B38CB"/>
    <w:rsid w:val="003B4475"/>
    <w:rsid w:val="003B5C52"/>
    <w:rsid w:val="003B6E09"/>
    <w:rsid w:val="003B718C"/>
    <w:rsid w:val="003B750B"/>
    <w:rsid w:val="003B77DA"/>
    <w:rsid w:val="003B7B25"/>
    <w:rsid w:val="003B7C81"/>
    <w:rsid w:val="003C054C"/>
    <w:rsid w:val="003C0F85"/>
    <w:rsid w:val="003C27D4"/>
    <w:rsid w:val="003C3B05"/>
    <w:rsid w:val="003C477A"/>
    <w:rsid w:val="003C64A3"/>
    <w:rsid w:val="003C7570"/>
    <w:rsid w:val="003D0017"/>
    <w:rsid w:val="003D3036"/>
    <w:rsid w:val="003D446C"/>
    <w:rsid w:val="003D569A"/>
    <w:rsid w:val="003E01AE"/>
    <w:rsid w:val="003E2FB7"/>
    <w:rsid w:val="003E38A1"/>
    <w:rsid w:val="003E57EF"/>
    <w:rsid w:val="003E7464"/>
    <w:rsid w:val="003E7FA9"/>
    <w:rsid w:val="003F02D0"/>
    <w:rsid w:val="003F0829"/>
    <w:rsid w:val="003F0FBD"/>
    <w:rsid w:val="003F4A41"/>
    <w:rsid w:val="003F4F64"/>
    <w:rsid w:val="003F622D"/>
    <w:rsid w:val="004008BE"/>
    <w:rsid w:val="00400BBA"/>
    <w:rsid w:val="004044D5"/>
    <w:rsid w:val="00404F8F"/>
    <w:rsid w:val="00406A07"/>
    <w:rsid w:val="004104A1"/>
    <w:rsid w:val="00416720"/>
    <w:rsid w:val="00416F34"/>
    <w:rsid w:val="00417435"/>
    <w:rsid w:val="00421E66"/>
    <w:rsid w:val="004228F8"/>
    <w:rsid w:val="00422B91"/>
    <w:rsid w:val="00423967"/>
    <w:rsid w:val="00425499"/>
    <w:rsid w:val="00426E8D"/>
    <w:rsid w:val="004270C4"/>
    <w:rsid w:val="00427580"/>
    <w:rsid w:val="00430CC1"/>
    <w:rsid w:val="004310E3"/>
    <w:rsid w:val="00431AE6"/>
    <w:rsid w:val="00433F9D"/>
    <w:rsid w:val="00434E8F"/>
    <w:rsid w:val="00435862"/>
    <w:rsid w:val="004359B5"/>
    <w:rsid w:val="004378EF"/>
    <w:rsid w:val="0044002A"/>
    <w:rsid w:val="00440248"/>
    <w:rsid w:val="00442CBB"/>
    <w:rsid w:val="004452DF"/>
    <w:rsid w:val="004458A4"/>
    <w:rsid w:val="004465CD"/>
    <w:rsid w:val="004505F0"/>
    <w:rsid w:val="00451552"/>
    <w:rsid w:val="00451687"/>
    <w:rsid w:val="00451E04"/>
    <w:rsid w:val="00451FE1"/>
    <w:rsid w:val="004527CA"/>
    <w:rsid w:val="00452C4E"/>
    <w:rsid w:val="00452FD4"/>
    <w:rsid w:val="00454B6A"/>
    <w:rsid w:val="00455EFD"/>
    <w:rsid w:val="0046130D"/>
    <w:rsid w:val="00463609"/>
    <w:rsid w:val="004678D4"/>
    <w:rsid w:val="0047190B"/>
    <w:rsid w:val="00472698"/>
    <w:rsid w:val="004728C0"/>
    <w:rsid w:val="00472EDC"/>
    <w:rsid w:val="00474372"/>
    <w:rsid w:val="00476E43"/>
    <w:rsid w:val="00476F0A"/>
    <w:rsid w:val="0047702E"/>
    <w:rsid w:val="0047777C"/>
    <w:rsid w:val="00480B7E"/>
    <w:rsid w:val="00482ACD"/>
    <w:rsid w:val="00482C0F"/>
    <w:rsid w:val="00483148"/>
    <w:rsid w:val="004831A3"/>
    <w:rsid w:val="00483B3E"/>
    <w:rsid w:val="00484B96"/>
    <w:rsid w:val="0049072A"/>
    <w:rsid w:val="00491B36"/>
    <w:rsid w:val="00492575"/>
    <w:rsid w:val="004932A5"/>
    <w:rsid w:val="004941F8"/>
    <w:rsid w:val="004943F7"/>
    <w:rsid w:val="0049708F"/>
    <w:rsid w:val="004A12A8"/>
    <w:rsid w:val="004A1E2E"/>
    <w:rsid w:val="004A4671"/>
    <w:rsid w:val="004A47DA"/>
    <w:rsid w:val="004A48D6"/>
    <w:rsid w:val="004A5A85"/>
    <w:rsid w:val="004A7A74"/>
    <w:rsid w:val="004B028C"/>
    <w:rsid w:val="004B0D02"/>
    <w:rsid w:val="004B2978"/>
    <w:rsid w:val="004B2D76"/>
    <w:rsid w:val="004B3DAF"/>
    <w:rsid w:val="004B61E6"/>
    <w:rsid w:val="004C0124"/>
    <w:rsid w:val="004C549E"/>
    <w:rsid w:val="004C795D"/>
    <w:rsid w:val="004C7B61"/>
    <w:rsid w:val="004D0510"/>
    <w:rsid w:val="004D1574"/>
    <w:rsid w:val="004D2100"/>
    <w:rsid w:val="004D23DF"/>
    <w:rsid w:val="004D2B79"/>
    <w:rsid w:val="004D2C16"/>
    <w:rsid w:val="004D4DCE"/>
    <w:rsid w:val="004D5324"/>
    <w:rsid w:val="004D56FC"/>
    <w:rsid w:val="004D5BCC"/>
    <w:rsid w:val="004D70F6"/>
    <w:rsid w:val="004E0B43"/>
    <w:rsid w:val="004E2947"/>
    <w:rsid w:val="004E5EE1"/>
    <w:rsid w:val="004E61F9"/>
    <w:rsid w:val="004E64A6"/>
    <w:rsid w:val="004E7311"/>
    <w:rsid w:val="004E78A7"/>
    <w:rsid w:val="004F1DBA"/>
    <w:rsid w:val="004F37F0"/>
    <w:rsid w:val="004F45A9"/>
    <w:rsid w:val="004F4A3F"/>
    <w:rsid w:val="004F4E31"/>
    <w:rsid w:val="00505F62"/>
    <w:rsid w:val="00507F66"/>
    <w:rsid w:val="0051070B"/>
    <w:rsid w:val="0051271E"/>
    <w:rsid w:val="00514507"/>
    <w:rsid w:val="00514A37"/>
    <w:rsid w:val="00515BCE"/>
    <w:rsid w:val="00517A7C"/>
    <w:rsid w:val="00522FB5"/>
    <w:rsid w:val="005236D9"/>
    <w:rsid w:val="00525485"/>
    <w:rsid w:val="0052658C"/>
    <w:rsid w:val="005331CE"/>
    <w:rsid w:val="00534604"/>
    <w:rsid w:val="00534E94"/>
    <w:rsid w:val="0053705B"/>
    <w:rsid w:val="005375A8"/>
    <w:rsid w:val="005405D3"/>
    <w:rsid w:val="00543B37"/>
    <w:rsid w:val="00543BEA"/>
    <w:rsid w:val="00545E9C"/>
    <w:rsid w:val="0054615F"/>
    <w:rsid w:val="00550C4C"/>
    <w:rsid w:val="00551235"/>
    <w:rsid w:val="00553136"/>
    <w:rsid w:val="00553575"/>
    <w:rsid w:val="005537EA"/>
    <w:rsid w:val="00553E59"/>
    <w:rsid w:val="00554EC4"/>
    <w:rsid w:val="00556AD9"/>
    <w:rsid w:val="00557AB4"/>
    <w:rsid w:val="00557AC8"/>
    <w:rsid w:val="00557F65"/>
    <w:rsid w:val="00560D53"/>
    <w:rsid w:val="005621A2"/>
    <w:rsid w:val="005632E6"/>
    <w:rsid w:val="00564936"/>
    <w:rsid w:val="00565194"/>
    <w:rsid w:val="00565EB9"/>
    <w:rsid w:val="005660EA"/>
    <w:rsid w:val="00566888"/>
    <w:rsid w:val="005673D8"/>
    <w:rsid w:val="00570D66"/>
    <w:rsid w:val="005739DA"/>
    <w:rsid w:val="00573B30"/>
    <w:rsid w:val="005752C6"/>
    <w:rsid w:val="00575706"/>
    <w:rsid w:val="00575E48"/>
    <w:rsid w:val="005760D1"/>
    <w:rsid w:val="00577C1C"/>
    <w:rsid w:val="00580351"/>
    <w:rsid w:val="00580597"/>
    <w:rsid w:val="0058336B"/>
    <w:rsid w:val="00584311"/>
    <w:rsid w:val="00585A0E"/>
    <w:rsid w:val="00590116"/>
    <w:rsid w:val="00592F88"/>
    <w:rsid w:val="0059396A"/>
    <w:rsid w:val="00593B50"/>
    <w:rsid w:val="00594778"/>
    <w:rsid w:val="0059605A"/>
    <w:rsid w:val="005969AD"/>
    <w:rsid w:val="00597297"/>
    <w:rsid w:val="00597C21"/>
    <w:rsid w:val="005A053D"/>
    <w:rsid w:val="005A1104"/>
    <w:rsid w:val="005A16DE"/>
    <w:rsid w:val="005A23E5"/>
    <w:rsid w:val="005A3B11"/>
    <w:rsid w:val="005A5753"/>
    <w:rsid w:val="005A5C0D"/>
    <w:rsid w:val="005A6904"/>
    <w:rsid w:val="005A71A1"/>
    <w:rsid w:val="005A7D8A"/>
    <w:rsid w:val="005B088E"/>
    <w:rsid w:val="005B0E84"/>
    <w:rsid w:val="005B2C5C"/>
    <w:rsid w:val="005B2EC0"/>
    <w:rsid w:val="005B32DF"/>
    <w:rsid w:val="005B7411"/>
    <w:rsid w:val="005B7FA2"/>
    <w:rsid w:val="005C09A5"/>
    <w:rsid w:val="005C1D9A"/>
    <w:rsid w:val="005C206A"/>
    <w:rsid w:val="005C257F"/>
    <w:rsid w:val="005C36F8"/>
    <w:rsid w:val="005C6B2F"/>
    <w:rsid w:val="005D0E38"/>
    <w:rsid w:val="005D1696"/>
    <w:rsid w:val="005D657C"/>
    <w:rsid w:val="005D6ECD"/>
    <w:rsid w:val="005E16A7"/>
    <w:rsid w:val="005E16AA"/>
    <w:rsid w:val="005E2335"/>
    <w:rsid w:val="005E4805"/>
    <w:rsid w:val="005E4FE3"/>
    <w:rsid w:val="005E5781"/>
    <w:rsid w:val="005F0EF0"/>
    <w:rsid w:val="005F1037"/>
    <w:rsid w:val="005F124B"/>
    <w:rsid w:val="005F2C5B"/>
    <w:rsid w:val="005F3A4D"/>
    <w:rsid w:val="005F44B5"/>
    <w:rsid w:val="005F4EAE"/>
    <w:rsid w:val="005F602F"/>
    <w:rsid w:val="006009A6"/>
    <w:rsid w:val="006037B4"/>
    <w:rsid w:val="00604F50"/>
    <w:rsid w:val="0060603D"/>
    <w:rsid w:val="00607E4F"/>
    <w:rsid w:val="006104BE"/>
    <w:rsid w:val="00611736"/>
    <w:rsid w:val="00615F58"/>
    <w:rsid w:val="006214B3"/>
    <w:rsid w:val="00621852"/>
    <w:rsid w:val="0062193E"/>
    <w:rsid w:val="006237DD"/>
    <w:rsid w:val="006254F9"/>
    <w:rsid w:val="00625959"/>
    <w:rsid w:val="006303E2"/>
    <w:rsid w:val="006343A1"/>
    <w:rsid w:val="00634FD8"/>
    <w:rsid w:val="006354CE"/>
    <w:rsid w:val="00635549"/>
    <w:rsid w:val="0063630E"/>
    <w:rsid w:val="00641AD4"/>
    <w:rsid w:val="006439D8"/>
    <w:rsid w:val="00643FA0"/>
    <w:rsid w:val="0064443F"/>
    <w:rsid w:val="00645B7F"/>
    <w:rsid w:val="00647A4F"/>
    <w:rsid w:val="00650EEB"/>
    <w:rsid w:val="006510CC"/>
    <w:rsid w:val="00651625"/>
    <w:rsid w:val="00651706"/>
    <w:rsid w:val="00651EB6"/>
    <w:rsid w:val="00652995"/>
    <w:rsid w:val="00652CC2"/>
    <w:rsid w:val="006536DD"/>
    <w:rsid w:val="0065381F"/>
    <w:rsid w:val="0065434F"/>
    <w:rsid w:val="00655730"/>
    <w:rsid w:val="0066060B"/>
    <w:rsid w:val="006612A3"/>
    <w:rsid w:val="00662BF4"/>
    <w:rsid w:val="00662E9D"/>
    <w:rsid w:val="00664F19"/>
    <w:rsid w:val="00665FA4"/>
    <w:rsid w:val="00667C42"/>
    <w:rsid w:val="00672459"/>
    <w:rsid w:val="00672D31"/>
    <w:rsid w:val="00672F7F"/>
    <w:rsid w:val="00673582"/>
    <w:rsid w:val="006743B8"/>
    <w:rsid w:val="0067493F"/>
    <w:rsid w:val="00677B21"/>
    <w:rsid w:val="006826FC"/>
    <w:rsid w:val="00683221"/>
    <w:rsid w:val="00683B61"/>
    <w:rsid w:val="00687546"/>
    <w:rsid w:val="00687F3E"/>
    <w:rsid w:val="00690170"/>
    <w:rsid w:val="00690585"/>
    <w:rsid w:val="00690908"/>
    <w:rsid w:val="006909A5"/>
    <w:rsid w:val="00691363"/>
    <w:rsid w:val="00692A50"/>
    <w:rsid w:val="00694319"/>
    <w:rsid w:val="00694DE0"/>
    <w:rsid w:val="006960D5"/>
    <w:rsid w:val="00697280"/>
    <w:rsid w:val="006A065B"/>
    <w:rsid w:val="006A0758"/>
    <w:rsid w:val="006A0ED8"/>
    <w:rsid w:val="006A1DE7"/>
    <w:rsid w:val="006A26C1"/>
    <w:rsid w:val="006A2A20"/>
    <w:rsid w:val="006A2BF4"/>
    <w:rsid w:val="006A32DD"/>
    <w:rsid w:val="006A5D2C"/>
    <w:rsid w:val="006A5ECE"/>
    <w:rsid w:val="006A6644"/>
    <w:rsid w:val="006A6C0C"/>
    <w:rsid w:val="006A7096"/>
    <w:rsid w:val="006A727E"/>
    <w:rsid w:val="006B068A"/>
    <w:rsid w:val="006B152E"/>
    <w:rsid w:val="006B1A4C"/>
    <w:rsid w:val="006B60C0"/>
    <w:rsid w:val="006C22BC"/>
    <w:rsid w:val="006C29C0"/>
    <w:rsid w:val="006C2C8A"/>
    <w:rsid w:val="006C3086"/>
    <w:rsid w:val="006C4D5F"/>
    <w:rsid w:val="006C549E"/>
    <w:rsid w:val="006D0D34"/>
    <w:rsid w:val="006D3048"/>
    <w:rsid w:val="006D344B"/>
    <w:rsid w:val="006D38AA"/>
    <w:rsid w:val="006D40B1"/>
    <w:rsid w:val="006D481C"/>
    <w:rsid w:val="006D50F9"/>
    <w:rsid w:val="006D7604"/>
    <w:rsid w:val="006E0938"/>
    <w:rsid w:val="006E1052"/>
    <w:rsid w:val="006E18D7"/>
    <w:rsid w:val="006E24BD"/>
    <w:rsid w:val="006E2F70"/>
    <w:rsid w:val="006F118B"/>
    <w:rsid w:val="006F1868"/>
    <w:rsid w:val="006F1995"/>
    <w:rsid w:val="006F2916"/>
    <w:rsid w:val="006F34F9"/>
    <w:rsid w:val="006F5178"/>
    <w:rsid w:val="006F71C6"/>
    <w:rsid w:val="006F7EB0"/>
    <w:rsid w:val="00705C82"/>
    <w:rsid w:val="00706E97"/>
    <w:rsid w:val="00707976"/>
    <w:rsid w:val="00707F8D"/>
    <w:rsid w:val="00712957"/>
    <w:rsid w:val="00714A8B"/>
    <w:rsid w:val="00716ED4"/>
    <w:rsid w:val="00717DA0"/>
    <w:rsid w:val="007203A5"/>
    <w:rsid w:val="00720803"/>
    <w:rsid w:val="007222B3"/>
    <w:rsid w:val="007226AD"/>
    <w:rsid w:val="00724DF6"/>
    <w:rsid w:val="007328BA"/>
    <w:rsid w:val="00733F7E"/>
    <w:rsid w:val="00735927"/>
    <w:rsid w:val="0073593A"/>
    <w:rsid w:val="00736CF2"/>
    <w:rsid w:val="00736F8F"/>
    <w:rsid w:val="00737D19"/>
    <w:rsid w:val="00740678"/>
    <w:rsid w:val="00740728"/>
    <w:rsid w:val="007416DB"/>
    <w:rsid w:val="0074213B"/>
    <w:rsid w:val="00742C27"/>
    <w:rsid w:val="007446E7"/>
    <w:rsid w:val="00744AD8"/>
    <w:rsid w:val="00746190"/>
    <w:rsid w:val="0075016E"/>
    <w:rsid w:val="0075281A"/>
    <w:rsid w:val="00756CA3"/>
    <w:rsid w:val="00761373"/>
    <w:rsid w:val="007618F8"/>
    <w:rsid w:val="00761C8C"/>
    <w:rsid w:val="007622A9"/>
    <w:rsid w:val="0076501B"/>
    <w:rsid w:val="007658F5"/>
    <w:rsid w:val="007669A9"/>
    <w:rsid w:val="00767E83"/>
    <w:rsid w:val="0077092E"/>
    <w:rsid w:val="00770A27"/>
    <w:rsid w:val="00771D3A"/>
    <w:rsid w:val="0077234B"/>
    <w:rsid w:val="00773006"/>
    <w:rsid w:val="007738C8"/>
    <w:rsid w:val="007772E7"/>
    <w:rsid w:val="00777CE9"/>
    <w:rsid w:val="007829C1"/>
    <w:rsid w:val="00783DC8"/>
    <w:rsid w:val="00786536"/>
    <w:rsid w:val="00786B49"/>
    <w:rsid w:val="00787F04"/>
    <w:rsid w:val="00790CB8"/>
    <w:rsid w:val="0079145D"/>
    <w:rsid w:val="00791800"/>
    <w:rsid w:val="00791F5A"/>
    <w:rsid w:val="0079297B"/>
    <w:rsid w:val="00794776"/>
    <w:rsid w:val="00795953"/>
    <w:rsid w:val="00795A07"/>
    <w:rsid w:val="007A03D0"/>
    <w:rsid w:val="007A30AD"/>
    <w:rsid w:val="007A6220"/>
    <w:rsid w:val="007A711E"/>
    <w:rsid w:val="007A7AFB"/>
    <w:rsid w:val="007B0167"/>
    <w:rsid w:val="007B08D5"/>
    <w:rsid w:val="007B1033"/>
    <w:rsid w:val="007B3E93"/>
    <w:rsid w:val="007B4243"/>
    <w:rsid w:val="007B446D"/>
    <w:rsid w:val="007B6059"/>
    <w:rsid w:val="007B66BB"/>
    <w:rsid w:val="007B6888"/>
    <w:rsid w:val="007B7323"/>
    <w:rsid w:val="007C0684"/>
    <w:rsid w:val="007C33C0"/>
    <w:rsid w:val="007C479D"/>
    <w:rsid w:val="007C4874"/>
    <w:rsid w:val="007C5199"/>
    <w:rsid w:val="007C5BD4"/>
    <w:rsid w:val="007C6AE1"/>
    <w:rsid w:val="007D23C7"/>
    <w:rsid w:val="007D33B6"/>
    <w:rsid w:val="007D3B1E"/>
    <w:rsid w:val="007D3FD0"/>
    <w:rsid w:val="007D4ED9"/>
    <w:rsid w:val="007D61E2"/>
    <w:rsid w:val="007D7402"/>
    <w:rsid w:val="007E0F9A"/>
    <w:rsid w:val="007E1174"/>
    <w:rsid w:val="007E1E79"/>
    <w:rsid w:val="007E1E7D"/>
    <w:rsid w:val="007E2206"/>
    <w:rsid w:val="007E22BA"/>
    <w:rsid w:val="007E2CFC"/>
    <w:rsid w:val="007E2DC7"/>
    <w:rsid w:val="007E3926"/>
    <w:rsid w:val="007E3C14"/>
    <w:rsid w:val="007E4795"/>
    <w:rsid w:val="007E480B"/>
    <w:rsid w:val="007E605D"/>
    <w:rsid w:val="007E7AE7"/>
    <w:rsid w:val="007E7EDE"/>
    <w:rsid w:val="007F0610"/>
    <w:rsid w:val="007F0780"/>
    <w:rsid w:val="007F1502"/>
    <w:rsid w:val="007F709B"/>
    <w:rsid w:val="00801074"/>
    <w:rsid w:val="008024D7"/>
    <w:rsid w:val="008054C3"/>
    <w:rsid w:val="008061D5"/>
    <w:rsid w:val="00806FA5"/>
    <w:rsid w:val="00807758"/>
    <w:rsid w:val="00811251"/>
    <w:rsid w:val="008118D4"/>
    <w:rsid w:val="00812597"/>
    <w:rsid w:val="00812613"/>
    <w:rsid w:val="00814310"/>
    <w:rsid w:val="00814429"/>
    <w:rsid w:val="00814B5B"/>
    <w:rsid w:val="00815095"/>
    <w:rsid w:val="00817013"/>
    <w:rsid w:val="00817D11"/>
    <w:rsid w:val="00817E45"/>
    <w:rsid w:val="00820444"/>
    <w:rsid w:val="008220B1"/>
    <w:rsid w:val="008220B5"/>
    <w:rsid w:val="00823AC8"/>
    <w:rsid w:val="00823F36"/>
    <w:rsid w:val="00826AC3"/>
    <w:rsid w:val="00827A73"/>
    <w:rsid w:val="0083079F"/>
    <w:rsid w:val="008310BD"/>
    <w:rsid w:val="008310CD"/>
    <w:rsid w:val="00831AA1"/>
    <w:rsid w:val="0083290B"/>
    <w:rsid w:val="00834A38"/>
    <w:rsid w:val="008365C5"/>
    <w:rsid w:val="00836975"/>
    <w:rsid w:val="00840EDE"/>
    <w:rsid w:val="008437E4"/>
    <w:rsid w:val="00846517"/>
    <w:rsid w:val="008473F7"/>
    <w:rsid w:val="00851334"/>
    <w:rsid w:val="008517DC"/>
    <w:rsid w:val="00851B05"/>
    <w:rsid w:val="00854170"/>
    <w:rsid w:val="0085470F"/>
    <w:rsid w:val="008554DD"/>
    <w:rsid w:val="00856793"/>
    <w:rsid w:val="008569E7"/>
    <w:rsid w:val="008569E8"/>
    <w:rsid w:val="00856C20"/>
    <w:rsid w:val="00856C94"/>
    <w:rsid w:val="0085720E"/>
    <w:rsid w:val="0086013A"/>
    <w:rsid w:val="008627E9"/>
    <w:rsid w:val="00862F7F"/>
    <w:rsid w:val="0086521F"/>
    <w:rsid w:val="00866313"/>
    <w:rsid w:val="00867CB3"/>
    <w:rsid w:val="008708E8"/>
    <w:rsid w:val="00870F79"/>
    <w:rsid w:val="00872574"/>
    <w:rsid w:val="00874056"/>
    <w:rsid w:val="00875AA8"/>
    <w:rsid w:val="00876D19"/>
    <w:rsid w:val="0087767F"/>
    <w:rsid w:val="00877985"/>
    <w:rsid w:val="00881E38"/>
    <w:rsid w:val="00882D86"/>
    <w:rsid w:val="0088491A"/>
    <w:rsid w:val="008855A0"/>
    <w:rsid w:val="008856F5"/>
    <w:rsid w:val="00890515"/>
    <w:rsid w:val="008909D2"/>
    <w:rsid w:val="00892A8E"/>
    <w:rsid w:val="00893F2F"/>
    <w:rsid w:val="00894081"/>
    <w:rsid w:val="008954B0"/>
    <w:rsid w:val="00895BF6"/>
    <w:rsid w:val="008970B4"/>
    <w:rsid w:val="008A32F8"/>
    <w:rsid w:val="008A39A7"/>
    <w:rsid w:val="008A5BA3"/>
    <w:rsid w:val="008A6156"/>
    <w:rsid w:val="008B1155"/>
    <w:rsid w:val="008B2003"/>
    <w:rsid w:val="008B2679"/>
    <w:rsid w:val="008B4ECA"/>
    <w:rsid w:val="008B6E38"/>
    <w:rsid w:val="008B760F"/>
    <w:rsid w:val="008B7CE6"/>
    <w:rsid w:val="008C0476"/>
    <w:rsid w:val="008C06A0"/>
    <w:rsid w:val="008C42DD"/>
    <w:rsid w:val="008C4947"/>
    <w:rsid w:val="008C53F2"/>
    <w:rsid w:val="008C69CD"/>
    <w:rsid w:val="008C6C4E"/>
    <w:rsid w:val="008D094B"/>
    <w:rsid w:val="008D1E55"/>
    <w:rsid w:val="008D3029"/>
    <w:rsid w:val="008D365A"/>
    <w:rsid w:val="008D4C4A"/>
    <w:rsid w:val="008D6587"/>
    <w:rsid w:val="008D755B"/>
    <w:rsid w:val="008D76E1"/>
    <w:rsid w:val="008E065C"/>
    <w:rsid w:val="008E0700"/>
    <w:rsid w:val="008E1189"/>
    <w:rsid w:val="008E3009"/>
    <w:rsid w:val="008E3468"/>
    <w:rsid w:val="008E49B5"/>
    <w:rsid w:val="008E57B4"/>
    <w:rsid w:val="008E715B"/>
    <w:rsid w:val="008E76FA"/>
    <w:rsid w:val="008F201E"/>
    <w:rsid w:val="008F5D82"/>
    <w:rsid w:val="008F6079"/>
    <w:rsid w:val="008F6A73"/>
    <w:rsid w:val="008F737F"/>
    <w:rsid w:val="00904D08"/>
    <w:rsid w:val="009057C4"/>
    <w:rsid w:val="00906D4D"/>
    <w:rsid w:val="00907A5B"/>
    <w:rsid w:val="00910DE0"/>
    <w:rsid w:val="00911E3A"/>
    <w:rsid w:val="00912276"/>
    <w:rsid w:val="009123B0"/>
    <w:rsid w:val="00912571"/>
    <w:rsid w:val="009126B1"/>
    <w:rsid w:val="00914FAB"/>
    <w:rsid w:val="0091626E"/>
    <w:rsid w:val="00920E5D"/>
    <w:rsid w:val="00920F26"/>
    <w:rsid w:val="00922180"/>
    <w:rsid w:val="00926B0C"/>
    <w:rsid w:val="00930006"/>
    <w:rsid w:val="009334C3"/>
    <w:rsid w:val="00936BF1"/>
    <w:rsid w:val="009405D9"/>
    <w:rsid w:val="00941E06"/>
    <w:rsid w:val="00942AB8"/>
    <w:rsid w:val="00942CD4"/>
    <w:rsid w:val="009440CA"/>
    <w:rsid w:val="00944B16"/>
    <w:rsid w:val="00944C0F"/>
    <w:rsid w:val="009451A5"/>
    <w:rsid w:val="009461A4"/>
    <w:rsid w:val="009478A6"/>
    <w:rsid w:val="009505D5"/>
    <w:rsid w:val="00952488"/>
    <w:rsid w:val="009524F2"/>
    <w:rsid w:val="00952EA6"/>
    <w:rsid w:val="0095332D"/>
    <w:rsid w:val="00953FA8"/>
    <w:rsid w:val="009542B4"/>
    <w:rsid w:val="00960F37"/>
    <w:rsid w:val="009610DE"/>
    <w:rsid w:val="00961374"/>
    <w:rsid w:val="00967F10"/>
    <w:rsid w:val="0097059B"/>
    <w:rsid w:val="00971DAC"/>
    <w:rsid w:val="00973CD3"/>
    <w:rsid w:val="00975303"/>
    <w:rsid w:val="009766CA"/>
    <w:rsid w:val="00976775"/>
    <w:rsid w:val="00976FA4"/>
    <w:rsid w:val="0097739F"/>
    <w:rsid w:val="0098055B"/>
    <w:rsid w:val="00982E65"/>
    <w:rsid w:val="0098471D"/>
    <w:rsid w:val="009870A8"/>
    <w:rsid w:val="0099120A"/>
    <w:rsid w:val="00991283"/>
    <w:rsid w:val="00992B52"/>
    <w:rsid w:val="00992EB4"/>
    <w:rsid w:val="0099572F"/>
    <w:rsid w:val="00996BC9"/>
    <w:rsid w:val="0099785D"/>
    <w:rsid w:val="009A1202"/>
    <w:rsid w:val="009A12A5"/>
    <w:rsid w:val="009A1523"/>
    <w:rsid w:val="009A6C76"/>
    <w:rsid w:val="009B1277"/>
    <w:rsid w:val="009B1472"/>
    <w:rsid w:val="009B1506"/>
    <w:rsid w:val="009B2184"/>
    <w:rsid w:val="009B22CB"/>
    <w:rsid w:val="009B3D6F"/>
    <w:rsid w:val="009B4216"/>
    <w:rsid w:val="009B4532"/>
    <w:rsid w:val="009B4835"/>
    <w:rsid w:val="009B4997"/>
    <w:rsid w:val="009B4A78"/>
    <w:rsid w:val="009B5364"/>
    <w:rsid w:val="009C027A"/>
    <w:rsid w:val="009C0612"/>
    <w:rsid w:val="009C1055"/>
    <w:rsid w:val="009C475D"/>
    <w:rsid w:val="009C5D01"/>
    <w:rsid w:val="009C6273"/>
    <w:rsid w:val="009C7FD9"/>
    <w:rsid w:val="009D011B"/>
    <w:rsid w:val="009D255A"/>
    <w:rsid w:val="009D4305"/>
    <w:rsid w:val="009D4D1B"/>
    <w:rsid w:val="009E08E4"/>
    <w:rsid w:val="009E52A6"/>
    <w:rsid w:val="009E5D16"/>
    <w:rsid w:val="009E61D1"/>
    <w:rsid w:val="009E65AF"/>
    <w:rsid w:val="009E721B"/>
    <w:rsid w:val="009E7872"/>
    <w:rsid w:val="009F1AA6"/>
    <w:rsid w:val="009F3ABE"/>
    <w:rsid w:val="009F4C53"/>
    <w:rsid w:val="009F4F36"/>
    <w:rsid w:val="009F5691"/>
    <w:rsid w:val="009F58A7"/>
    <w:rsid w:val="009F657F"/>
    <w:rsid w:val="009F6811"/>
    <w:rsid w:val="009F684C"/>
    <w:rsid w:val="009F78C8"/>
    <w:rsid w:val="00A02505"/>
    <w:rsid w:val="00A0289B"/>
    <w:rsid w:val="00A028BB"/>
    <w:rsid w:val="00A05A56"/>
    <w:rsid w:val="00A06BA8"/>
    <w:rsid w:val="00A06D66"/>
    <w:rsid w:val="00A10190"/>
    <w:rsid w:val="00A1172E"/>
    <w:rsid w:val="00A135FA"/>
    <w:rsid w:val="00A137EA"/>
    <w:rsid w:val="00A164D6"/>
    <w:rsid w:val="00A20260"/>
    <w:rsid w:val="00A206FB"/>
    <w:rsid w:val="00A23F8A"/>
    <w:rsid w:val="00A24461"/>
    <w:rsid w:val="00A24A1A"/>
    <w:rsid w:val="00A25D89"/>
    <w:rsid w:val="00A309D2"/>
    <w:rsid w:val="00A3143E"/>
    <w:rsid w:val="00A31537"/>
    <w:rsid w:val="00A31895"/>
    <w:rsid w:val="00A31D4C"/>
    <w:rsid w:val="00A32F89"/>
    <w:rsid w:val="00A35A60"/>
    <w:rsid w:val="00A35AAB"/>
    <w:rsid w:val="00A36747"/>
    <w:rsid w:val="00A376D4"/>
    <w:rsid w:val="00A37C4D"/>
    <w:rsid w:val="00A41464"/>
    <w:rsid w:val="00A428C5"/>
    <w:rsid w:val="00A445C8"/>
    <w:rsid w:val="00A44FBD"/>
    <w:rsid w:val="00A4705D"/>
    <w:rsid w:val="00A505B0"/>
    <w:rsid w:val="00A5146D"/>
    <w:rsid w:val="00A52728"/>
    <w:rsid w:val="00A52990"/>
    <w:rsid w:val="00A530E3"/>
    <w:rsid w:val="00A548D4"/>
    <w:rsid w:val="00A56DC1"/>
    <w:rsid w:val="00A57018"/>
    <w:rsid w:val="00A57EB4"/>
    <w:rsid w:val="00A60620"/>
    <w:rsid w:val="00A615AA"/>
    <w:rsid w:val="00A617D0"/>
    <w:rsid w:val="00A61EAC"/>
    <w:rsid w:val="00A62373"/>
    <w:rsid w:val="00A63942"/>
    <w:rsid w:val="00A66261"/>
    <w:rsid w:val="00A6639C"/>
    <w:rsid w:val="00A664D3"/>
    <w:rsid w:val="00A67980"/>
    <w:rsid w:val="00A70D75"/>
    <w:rsid w:val="00A747E2"/>
    <w:rsid w:val="00A74919"/>
    <w:rsid w:val="00A75414"/>
    <w:rsid w:val="00A7561C"/>
    <w:rsid w:val="00A80751"/>
    <w:rsid w:val="00A81677"/>
    <w:rsid w:val="00A8272C"/>
    <w:rsid w:val="00A82A43"/>
    <w:rsid w:val="00A847C4"/>
    <w:rsid w:val="00A84B99"/>
    <w:rsid w:val="00A87141"/>
    <w:rsid w:val="00A87C35"/>
    <w:rsid w:val="00A93D13"/>
    <w:rsid w:val="00A956E8"/>
    <w:rsid w:val="00A968FA"/>
    <w:rsid w:val="00A9741A"/>
    <w:rsid w:val="00AA01CC"/>
    <w:rsid w:val="00AA20BB"/>
    <w:rsid w:val="00AA2E45"/>
    <w:rsid w:val="00AA30DF"/>
    <w:rsid w:val="00AA3E3E"/>
    <w:rsid w:val="00AA4A4D"/>
    <w:rsid w:val="00AA731D"/>
    <w:rsid w:val="00AB239C"/>
    <w:rsid w:val="00AB2953"/>
    <w:rsid w:val="00AB319D"/>
    <w:rsid w:val="00AB3A4B"/>
    <w:rsid w:val="00AB3BD3"/>
    <w:rsid w:val="00AB44DB"/>
    <w:rsid w:val="00AB4C39"/>
    <w:rsid w:val="00AB5F46"/>
    <w:rsid w:val="00AB71FD"/>
    <w:rsid w:val="00AB79EA"/>
    <w:rsid w:val="00AC0D43"/>
    <w:rsid w:val="00AC10C8"/>
    <w:rsid w:val="00AC10EC"/>
    <w:rsid w:val="00AC2A08"/>
    <w:rsid w:val="00AC2DA0"/>
    <w:rsid w:val="00AC4901"/>
    <w:rsid w:val="00AC4A01"/>
    <w:rsid w:val="00AC5162"/>
    <w:rsid w:val="00AC550C"/>
    <w:rsid w:val="00AD016E"/>
    <w:rsid w:val="00AD06A4"/>
    <w:rsid w:val="00AD3068"/>
    <w:rsid w:val="00AD33B1"/>
    <w:rsid w:val="00AD4937"/>
    <w:rsid w:val="00AD57CB"/>
    <w:rsid w:val="00AD5969"/>
    <w:rsid w:val="00AD63ED"/>
    <w:rsid w:val="00AD6DE5"/>
    <w:rsid w:val="00AE0076"/>
    <w:rsid w:val="00AE2407"/>
    <w:rsid w:val="00AE2817"/>
    <w:rsid w:val="00AE422C"/>
    <w:rsid w:val="00AE6BFF"/>
    <w:rsid w:val="00AF1014"/>
    <w:rsid w:val="00AF2C74"/>
    <w:rsid w:val="00AF7211"/>
    <w:rsid w:val="00B01EA5"/>
    <w:rsid w:val="00B031AB"/>
    <w:rsid w:val="00B0333C"/>
    <w:rsid w:val="00B036BF"/>
    <w:rsid w:val="00B04571"/>
    <w:rsid w:val="00B05379"/>
    <w:rsid w:val="00B07732"/>
    <w:rsid w:val="00B101C1"/>
    <w:rsid w:val="00B10986"/>
    <w:rsid w:val="00B12502"/>
    <w:rsid w:val="00B13A62"/>
    <w:rsid w:val="00B15246"/>
    <w:rsid w:val="00B16FB0"/>
    <w:rsid w:val="00B176B1"/>
    <w:rsid w:val="00B21A56"/>
    <w:rsid w:val="00B22620"/>
    <w:rsid w:val="00B24875"/>
    <w:rsid w:val="00B24AC7"/>
    <w:rsid w:val="00B26EA5"/>
    <w:rsid w:val="00B31CE2"/>
    <w:rsid w:val="00B348F0"/>
    <w:rsid w:val="00B363B3"/>
    <w:rsid w:val="00B36EB3"/>
    <w:rsid w:val="00B40181"/>
    <w:rsid w:val="00B40A5E"/>
    <w:rsid w:val="00B42A2C"/>
    <w:rsid w:val="00B4333E"/>
    <w:rsid w:val="00B44776"/>
    <w:rsid w:val="00B455BC"/>
    <w:rsid w:val="00B45831"/>
    <w:rsid w:val="00B46533"/>
    <w:rsid w:val="00B46F81"/>
    <w:rsid w:val="00B4736F"/>
    <w:rsid w:val="00B47692"/>
    <w:rsid w:val="00B479F6"/>
    <w:rsid w:val="00B52CA7"/>
    <w:rsid w:val="00B53A37"/>
    <w:rsid w:val="00B549CD"/>
    <w:rsid w:val="00B54ECD"/>
    <w:rsid w:val="00B57D01"/>
    <w:rsid w:val="00B605D4"/>
    <w:rsid w:val="00B64F98"/>
    <w:rsid w:val="00B66549"/>
    <w:rsid w:val="00B6722E"/>
    <w:rsid w:val="00B67855"/>
    <w:rsid w:val="00B71B65"/>
    <w:rsid w:val="00B71BF9"/>
    <w:rsid w:val="00B71CC3"/>
    <w:rsid w:val="00B7443F"/>
    <w:rsid w:val="00B759BA"/>
    <w:rsid w:val="00B75DF9"/>
    <w:rsid w:val="00B80424"/>
    <w:rsid w:val="00B80A4B"/>
    <w:rsid w:val="00B81BDD"/>
    <w:rsid w:val="00B84077"/>
    <w:rsid w:val="00B8568F"/>
    <w:rsid w:val="00B870C8"/>
    <w:rsid w:val="00B87B77"/>
    <w:rsid w:val="00B909FA"/>
    <w:rsid w:val="00B913D1"/>
    <w:rsid w:val="00B91B3E"/>
    <w:rsid w:val="00B937AD"/>
    <w:rsid w:val="00B945EE"/>
    <w:rsid w:val="00B94C18"/>
    <w:rsid w:val="00B94E19"/>
    <w:rsid w:val="00B94F5E"/>
    <w:rsid w:val="00B959F1"/>
    <w:rsid w:val="00B976E5"/>
    <w:rsid w:val="00B97AE3"/>
    <w:rsid w:val="00BA074B"/>
    <w:rsid w:val="00BA11D5"/>
    <w:rsid w:val="00BA2FC2"/>
    <w:rsid w:val="00BA3011"/>
    <w:rsid w:val="00BA3B09"/>
    <w:rsid w:val="00BA40C6"/>
    <w:rsid w:val="00BA550C"/>
    <w:rsid w:val="00BA5C29"/>
    <w:rsid w:val="00BB203F"/>
    <w:rsid w:val="00BB3435"/>
    <w:rsid w:val="00BB54C3"/>
    <w:rsid w:val="00BB674E"/>
    <w:rsid w:val="00BB683F"/>
    <w:rsid w:val="00BB6D9B"/>
    <w:rsid w:val="00BB6DFB"/>
    <w:rsid w:val="00BB7188"/>
    <w:rsid w:val="00BB75A2"/>
    <w:rsid w:val="00BC0B10"/>
    <w:rsid w:val="00BC0D3A"/>
    <w:rsid w:val="00BC3E35"/>
    <w:rsid w:val="00BC67E3"/>
    <w:rsid w:val="00BC71DE"/>
    <w:rsid w:val="00BD06E0"/>
    <w:rsid w:val="00BD0826"/>
    <w:rsid w:val="00BD1A99"/>
    <w:rsid w:val="00BD29F7"/>
    <w:rsid w:val="00BD2A8F"/>
    <w:rsid w:val="00BD482E"/>
    <w:rsid w:val="00BD4A1F"/>
    <w:rsid w:val="00BD5FE6"/>
    <w:rsid w:val="00BE0ECD"/>
    <w:rsid w:val="00BE3C8A"/>
    <w:rsid w:val="00BE7095"/>
    <w:rsid w:val="00BE74E9"/>
    <w:rsid w:val="00BF019F"/>
    <w:rsid w:val="00BF1C8B"/>
    <w:rsid w:val="00BF3BB5"/>
    <w:rsid w:val="00BF4290"/>
    <w:rsid w:val="00BF5DBD"/>
    <w:rsid w:val="00BF6F4D"/>
    <w:rsid w:val="00BF7DBA"/>
    <w:rsid w:val="00C00BCE"/>
    <w:rsid w:val="00C0161A"/>
    <w:rsid w:val="00C03C6D"/>
    <w:rsid w:val="00C03FA2"/>
    <w:rsid w:val="00C11977"/>
    <w:rsid w:val="00C14020"/>
    <w:rsid w:val="00C14503"/>
    <w:rsid w:val="00C14F35"/>
    <w:rsid w:val="00C2039F"/>
    <w:rsid w:val="00C20429"/>
    <w:rsid w:val="00C22118"/>
    <w:rsid w:val="00C23658"/>
    <w:rsid w:val="00C236EC"/>
    <w:rsid w:val="00C24A7E"/>
    <w:rsid w:val="00C263B4"/>
    <w:rsid w:val="00C31B7A"/>
    <w:rsid w:val="00C32895"/>
    <w:rsid w:val="00C35F3F"/>
    <w:rsid w:val="00C36C6C"/>
    <w:rsid w:val="00C36EDC"/>
    <w:rsid w:val="00C4007C"/>
    <w:rsid w:val="00C4029D"/>
    <w:rsid w:val="00C40638"/>
    <w:rsid w:val="00C40A30"/>
    <w:rsid w:val="00C42FAF"/>
    <w:rsid w:val="00C43DB3"/>
    <w:rsid w:val="00C4446E"/>
    <w:rsid w:val="00C45FBA"/>
    <w:rsid w:val="00C46176"/>
    <w:rsid w:val="00C46E96"/>
    <w:rsid w:val="00C46FBE"/>
    <w:rsid w:val="00C50468"/>
    <w:rsid w:val="00C515BF"/>
    <w:rsid w:val="00C530E8"/>
    <w:rsid w:val="00C54A6E"/>
    <w:rsid w:val="00C54FEE"/>
    <w:rsid w:val="00C564AF"/>
    <w:rsid w:val="00C6155B"/>
    <w:rsid w:val="00C61580"/>
    <w:rsid w:val="00C6172A"/>
    <w:rsid w:val="00C62EF3"/>
    <w:rsid w:val="00C6449C"/>
    <w:rsid w:val="00C64836"/>
    <w:rsid w:val="00C664DE"/>
    <w:rsid w:val="00C67197"/>
    <w:rsid w:val="00C67DBC"/>
    <w:rsid w:val="00C67F29"/>
    <w:rsid w:val="00C70605"/>
    <w:rsid w:val="00C72B8D"/>
    <w:rsid w:val="00C740D5"/>
    <w:rsid w:val="00C7436E"/>
    <w:rsid w:val="00C74D29"/>
    <w:rsid w:val="00C75FBE"/>
    <w:rsid w:val="00C7642E"/>
    <w:rsid w:val="00C808E6"/>
    <w:rsid w:val="00C81F95"/>
    <w:rsid w:val="00C8316D"/>
    <w:rsid w:val="00C83966"/>
    <w:rsid w:val="00C83D31"/>
    <w:rsid w:val="00C87B54"/>
    <w:rsid w:val="00C9419F"/>
    <w:rsid w:val="00C94C09"/>
    <w:rsid w:val="00C95E4E"/>
    <w:rsid w:val="00C97059"/>
    <w:rsid w:val="00C9787F"/>
    <w:rsid w:val="00CA0AA7"/>
    <w:rsid w:val="00CA0DBF"/>
    <w:rsid w:val="00CA2526"/>
    <w:rsid w:val="00CA503F"/>
    <w:rsid w:val="00CA5061"/>
    <w:rsid w:val="00CA6A2A"/>
    <w:rsid w:val="00CA6E10"/>
    <w:rsid w:val="00CA7297"/>
    <w:rsid w:val="00CB07AC"/>
    <w:rsid w:val="00CB23FC"/>
    <w:rsid w:val="00CB5FF4"/>
    <w:rsid w:val="00CB66AA"/>
    <w:rsid w:val="00CB6BBC"/>
    <w:rsid w:val="00CB704E"/>
    <w:rsid w:val="00CC0CFA"/>
    <w:rsid w:val="00CC296F"/>
    <w:rsid w:val="00CC352D"/>
    <w:rsid w:val="00CC4790"/>
    <w:rsid w:val="00CC7D25"/>
    <w:rsid w:val="00CD0C0D"/>
    <w:rsid w:val="00CD200E"/>
    <w:rsid w:val="00CD2EDE"/>
    <w:rsid w:val="00CD510A"/>
    <w:rsid w:val="00CD553E"/>
    <w:rsid w:val="00CD6BF6"/>
    <w:rsid w:val="00CD7B93"/>
    <w:rsid w:val="00CE0950"/>
    <w:rsid w:val="00CE0EE6"/>
    <w:rsid w:val="00CE31E1"/>
    <w:rsid w:val="00CE4687"/>
    <w:rsid w:val="00CE5A2D"/>
    <w:rsid w:val="00CE738C"/>
    <w:rsid w:val="00CF0016"/>
    <w:rsid w:val="00CF034D"/>
    <w:rsid w:val="00CF0E73"/>
    <w:rsid w:val="00CF1AE1"/>
    <w:rsid w:val="00CF329F"/>
    <w:rsid w:val="00CF4700"/>
    <w:rsid w:val="00CF5CB5"/>
    <w:rsid w:val="00CF6E6F"/>
    <w:rsid w:val="00CF7128"/>
    <w:rsid w:val="00D015E5"/>
    <w:rsid w:val="00D02D7E"/>
    <w:rsid w:val="00D03795"/>
    <w:rsid w:val="00D03FB6"/>
    <w:rsid w:val="00D04AF8"/>
    <w:rsid w:val="00D04B15"/>
    <w:rsid w:val="00D04E80"/>
    <w:rsid w:val="00D05FE9"/>
    <w:rsid w:val="00D06699"/>
    <w:rsid w:val="00D10585"/>
    <w:rsid w:val="00D12219"/>
    <w:rsid w:val="00D12629"/>
    <w:rsid w:val="00D12908"/>
    <w:rsid w:val="00D130E1"/>
    <w:rsid w:val="00D15422"/>
    <w:rsid w:val="00D16907"/>
    <w:rsid w:val="00D17A6E"/>
    <w:rsid w:val="00D2180D"/>
    <w:rsid w:val="00D23C68"/>
    <w:rsid w:val="00D240AD"/>
    <w:rsid w:val="00D24204"/>
    <w:rsid w:val="00D25F29"/>
    <w:rsid w:val="00D260E3"/>
    <w:rsid w:val="00D26794"/>
    <w:rsid w:val="00D27AC7"/>
    <w:rsid w:val="00D3318C"/>
    <w:rsid w:val="00D37D8F"/>
    <w:rsid w:val="00D41479"/>
    <w:rsid w:val="00D42796"/>
    <w:rsid w:val="00D43072"/>
    <w:rsid w:val="00D45701"/>
    <w:rsid w:val="00D461AA"/>
    <w:rsid w:val="00D46C4B"/>
    <w:rsid w:val="00D47198"/>
    <w:rsid w:val="00D4767A"/>
    <w:rsid w:val="00D50EEC"/>
    <w:rsid w:val="00D52705"/>
    <w:rsid w:val="00D5307C"/>
    <w:rsid w:val="00D53C72"/>
    <w:rsid w:val="00D5408A"/>
    <w:rsid w:val="00D54883"/>
    <w:rsid w:val="00D55F84"/>
    <w:rsid w:val="00D56A66"/>
    <w:rsid w:val="00D56E13"/>
    <w:rsid w:val="00D574A3"/>
    <w:rsid w:val="00D6177B"/>
    <w:rsid w:val="00D63612"/>
    <w:rsid w:val="00D63A64"/>
    <w:rsid w:val="00D654E8"/>
    <w:rsid w:val="00D65AE6"/>
    <w:rsid w:val="00D6664D"/>
    <w:rsid w:val="00D706D1"/>
    <w:rsid w:val="00D72FAF"/>
    <w:rsid w:val="00D75C65"/>
    <w:rsid w:val="00D77D97"/>
    <w:rsid w:val="00D805E8"/>
    <w:rsid w:val="00D816C3"/>
    <w:rsid w:val="00D81BA2"/>
    <w:rsid w:val="00D82BC7"/>
    <w:rsid w:val="00D8426F"/>
    <w:rsid w:val="00D85F4E"/>
    <w:rsid w:val="00D868C1"/>
    <w:rsid w:val="00D9001C"/>
    <w:rsid w:val="00D924AB"/>
    <w:rsid w:val="00D929D4"/>
    <w:rsid w:val="00D929FC"/>
    <w:rsid w:val="00D94D8E"/>
    <w:rsid w:val="00D94FAF"/>
    <w:rsid w:val="00D9507C"/>
    <w:rsid w:val="00D972DA"/>
    <w:rsid w:val="00D979B1"/>
    <w:rsid w:val="00DA072D"/>
    <w:rsid w:val="00DA09A4"/>
    <w:rsid w:val="00DA1094"/>
    <w:rsid w:val="00DA122B"/>
    <w:rsid w:val="00DA25EF"/>
    <w:rsid w:val="00DA2955"/>
    <w:rsid w:val="00DA35DE"/>
    <w:rsid w:val="00DA3BC2"/>
    <w:rsid w:val="00DA4E51"/>
    <w:rsid w:val="00DA4EEF"/>
    <w:rsid w:val="00DA5A51"/>
    <w:rsid w:val="00DA6167"/>
    <w:rsid w:val="00DA6AEB"/>
    <w:rsid w:val="00DB22E5"/>
    <w:rsid w:val="00DB688F"/>
    <w:rsid w:val="00DC101C"/>
    <w:rsid w:val="00DC20C6"/>
    <w:rsid w:val="00DC253F"/>
    <w:rsid w:val="00DC2C03"/>
    <w:rsid w:val="00DC2F6A"/>
    <w:rsid w:val="00DC323B"/>
    <w:rsid w:val="00DC3AA7"/>
    <w:rsid w:val="00DC4FAC"/>
    <w:rsid w:val="00DC69C2"/>
    <w:rsid w:val="00DC7032"/>
    <w:rsid w:val="00DC7BF5"/>
    <w:rsid w:val="00DD11D9"/>
    <w:rsid w:val="00DD2D18"/>
    <w:rsid w:val="00DD3366"/>
    <w:rsid w:val="00DD364F"/>
    <w:rsid w:val="00DD3C95"/>
    <w:rsid w:val="00DD3CC4"/>
    <w:rsid w:val="00DD5C47"/>
    <w:rsid w:val="00DD73FF"/>
    <w:rsid w:val="00DE01AE"/>
    <w:rsid w:val="00DE0880"/>
    <w:rsid w:val="00DE2275"/>
    <w:rsid w:val="00DE3D8E"/>
    <w:rsid w:val="00DE5153"/>
    <w:rsid w:val="00DE618B"/>
    <w:rsid w:val="00DE6EAB"/>
    <w:rsid w:val="00DF00DE"/>
    <w:rsid w:val="00DF0568"/>
    <w:rsid w:val="00DF0A7E"/>
    <w:rsid w:val="00DF22DC"/>
    <w:rsid w:val="00E033F5"/>
    <w:rsid w:val="00E036CA"/>
    <w:rsid w:val="00E03A2D"/>
    <w:rsid w:val="00E07701"/>
    <w:rsid w:val="00E1143C"/>
    <w:rsid w:val="00E11E5B"/>
    <w:rsid w:val="00E13F36"/>
    <w:rsid w:val="00E140E0"/>
    <w:rsid w:val="00E15B23"/>
    <w:rsid w:val="00E15D6E"/>
    <w:rsid w:val="00E15F00"/>
    <w:rsid w:val="00E15FF1"/>
    <w:rsid w:val="00E162B7"/>
    <w:rsid w:val="00E162F5"/>
    <w:rsid w:val="00E202D1"/>
    <w:rsid w:val="00E21DF3"/>
    <w:rsid w:val="00E2762A"/>
    <w:rsid w:val="00E31605"/>
    <w:rsid w:val="00E322C3"/>
    <w:rsid w:val="00E33251"/>
    <w:rsid w:val="00E35812"/>
    <w:rsid w:val="00E35E6B"/>
    <w:rsid w:val="00E3687F"/>
    <w:rsid w:val="00E40177"/>
    <w:rsid w:val="00E42828"/>
    <w:rsid w:val="00E4643E"/>
    <w:rsid w:val="00E47A83"/>
    <w:rsid w:val="00E51697"/>
    <w:rsid w:val="00E5216F"/>
    <w:rsid w:val="00E5240A"/>
    <w:rsid w:val="00E53CC5"/>
    <w:rsid w:val="00E540B7"/>
    <w:rsid w:val="00E55354"/>
    <w:rsid w:val="00E560A4"/>
    <w:rsid w:val="00E5740E"/>
    <w:rsid w:val="00E5759C"/>
    <w:rsid w:val="00E57DC6"/>
    <w:rsid w:val="00E6082A"/>
    <w:rsid w:val="00E620A6"/>
    <w:rsid w:val="00E62818"/>
    <w:rsid w:val="00E62ACE"/>
    <w:rsid w:val="00E62BB3"/>
    <w:rsid w:val="00E634CE"/>
    <w:rsid w:val="00E661D8"/>
    <w:rsid w:val="00E711FE"/>
    <w:rsid w:val="00E719AC"/>
    <w:rsid w:val="00E722BE"/>
    <w:rsid w:val="00E7263E"/>
    <w:rsid w:val="00E73417"/>
    <w:rsid w:val="00E75836"/>
    <w:rsid w:val="00E765CC"/>
    <w:rsid w:val="00E769B2"/>
    <w:rsid w:val="00E76FCD"/>
    <w:rsid w:val="00E8027F"/>
    <w:rsid w:val="00E81C54"/>
    <w:rsid w:val="00E82B18"/>
    <w:rsid w:val="00E83111"/>
    <w:rsid w:val="00E83AEB"/>
    <w:rsid w:val="00E845F8"/>
    <w:rsid w:val="00E8476B"/>
    <w:rsid w:val="00E849EA"/>
    <w:rsid w:val="00E8539A"/>
    <w:rsid w:val="00E85567"/>
    <w:rsid w:val="00E91298"/>
    <w:rsid w:val="00E91CCB"/>
    <w:rsid w:val="00E931DA"/>
    <w:rsid w:val="00E96F64"/>
    <w:rsid w:val="00EA0734"/>
    <w:rsid w:val="00EA1695"/>
    <w:rsid w:val="00EA3FC2"/>
    <w:rsid w:val="00EA439D"/>
    <w:rsid w:val="00EB04E2"/>
    <w:rsid w:val="00EB0C2C"/>
    <w:rsid w:val="00EB1F34"/>
    <w:rsid w:val="00EB35A1"/>
    <w:rsid w:val="00EB3FE4"/>
    <w:rsid w:val="00EB497D"/>
    <w:rsid w:val="00EB59BF"/>
    <w:rsid w:val="00EB6052"/>
    <w:rsid w:val="00EB727B"/>
    <w:rsid w:val="00EC0A95"/>
    <w:rsid w:val="00EC10B1"/>
    <w:rsid w:val="00EC3FCC"/>
    <w:rsid w:val="00EC6004"/>
    <w:rsid w:val="00EC63E5"/>
    <w:rsid w:val="00EC79C1"/>
    <w:rsid w:val="00EC7E63"/>
    <w:rsid w:val="00ED12AA"/>
    <w:rsid w:val="00ED1F22"/>
    <w:rsid w:val="00ED3E3F"/>
    <w:rsid w:val="00ED4638"/>
    <w:rsid w:val="00ED573D"/>
    <w:rsid w:val="00ED5948"/>
    <w:rsid w:val="00ED762D"/>
    <w:rsid w:val="00EE07A2"/>
    <w:rsid w:val="00EE209B"/>
    <w:rsid w:val="00EE24D8"/>
    <w:rsid w:val="00EE3533"/>
    <w:rsid w:val="00EE4BF6"/>
    <w:rsid w:val="00EE6C55"/>
    <w:rsid w:val="00EE77D1"/>
    <w:rsid w:val="00EE7C89"/>
    <w:rsid w:val="00EF052E"/>
    <w:rsid w:val="00EF0B28"/>
    <w:rsid w:val="00EF1921"/>
    <w:rsid w:val="00EF1CFE"/>
    <w:rsid w:val="00EF2D2F"/>
    <w:rsid w:val="00EF2F2E"/>
    <w:rsid w:val="00EF342F"/>
    <w:rsid w:val="00EF7AE3"/>
    <w:rsid w:val="00F024B3"/>
    <w:rsid w:val="00F032AB"/>
    <w:rsid w:val="00F04924"/>
    <w:rsid w:val="00F05491"/>
    <w:rsid w:val="00F055EF"/>
    <w:rsid w:val="00F05E03"/>
    <w:rsid w:val="00F106D7"/>
    <w:rsid w:val="00F12C69"/>
    <w:rsid w:val="00F145F9"/>
    <w:rsid w:val="00F177AD"/>
    <w:rsid w:val="00F2019B"/>
    <w:rsid w:val="00F2100A"/>
    <w:rsid w:val="00F22A67"/>
    <w:rsid w:val="00F232EC"/>
    <w:rsid w:val="00F2371B"/>
    <w:rsid w:val="00F2458E"/>
    <w:rsid w:val="00F248E9"/>
    <w:rsid w:val="00F25502"/>
    <w:rsid w:val="00F2719F"/>
    <w:rsid w:val="00F27F62"/>
    <w:rsid w:val="00F31564"/>
    <w:rsid w:val="00F321B2"/>
    <w:rsid w:val="00F33654"/>
    <w:rsid w:val="00F37608"/>
    <w:rsid w:val="00F407B4"/>
    <w:rsid w:val="00F408A2"/>
    <w:rsid w:val="00F411C7"/>
    <w:rsid w:val="00F43251"/>
    <w:rsid w:val="00F44548"/>
    <w:rsid w:val="00F44605"/>
    <w:rsid w:val="00F45268"/>
    <w:rsid w:val="00F4531E"/>
    <w:rsid w:val="00F4584C"/>
    <w:rsid w:val="00F45F24"/>
    <w:rsid w:val="00F46A10"/>
    <w:rsid w:val="00F472BC"/>
    <w:rsid w:val="00F51384"/>
    <w:rsid w:val="00F529AD"/>
    <w:rsid w:val="00F550EC"/>
    <w:rsid w:val="00F55ED1"/>
    <w:rsid w:val="00F57EA3"/>
    <w:rsid w:val="00F61467"/>
    <w:rsid w:val="00F61514"/>
    <w:rsid w:val="00F634BE"/>
    <w:rsid w:val="00F6659D"/>
    <w:rsid w:val="00F670F3"/>
    <w:rsid w:val="00F71B11"/>
    <w:rsid w:val="00F73B98"/>
    <w:rsid w:val="00F75D8A"/>
    <w:rsid w:val="00F76F3C"/>
    <w:rsid w:val="00F77562"/>
    <w:rsid w:val="00F77F53"/>
    <w:rsid w:val="00F81463"/>
    <w:rsid w:val="00F81AB4"/>
    <w:rsid w:val="00F81B88"/>
    <w:rsid w:val="00F8296F"/>
    <w:rsid w:val="00F82D99"/>
    <w:rsid w:val="00F83A7D"/>
    <w:rsid w:val="00F84ABD"/>
    <w:rsid w:val="00F84F72"/>
    <w:rsid w:val="00F93B15"/>
    <w:rsid w:val="00FA02E9"/>
    <w:rsid w:val="00FA2569"/>
    <w:rsid w:val="00FA38E7"/>
    <w:rsid w:val="00FA3E4A"/>
    <w:rsid w:val="00FB05E4"/>
    <w:rsid w:val="00FB1D04"/>
    <w:rsid w:val="00FB386B"/>
    <w:rsid w:val="00FB3A09"/>
    <w:rsid w:val="00FB3A90"/>
    <w:rsid w:val="00FB5037"/>
    <w:rsid w:val="00FB59E0"/>
    <w:rsid w:val="00FB6B8A"/>
    <w:rsid w:val="00FC004D"/>
    <w:rsid w:val="00FC14A8"/>
    <w:rsid w:val="00FC2793"/>
    <w:rsid w:val="00FC2DAF"/>
    <w:rsid w:val="00FC3571"/>
    <w:rsid w:val="00FC3A5F"/>
    <w:rsid w:val="00FC5CCB"/>
    <w:rsid w:val="00FC6371"/>
    <w:rsid w:val="00FC6743"/>
    <w:rsid w:val="00FC72D2"/>
    <w:rsid w:val="00FD1F98"/>
    <w:rsid w:val="00FD217B"/>
    <w:rsid w:val="00FD369E"/>
    <w:rsid w:val="00FD46DA"/>
    <w:rsid w:val="00FD5683"/>
    <w:rsid w:val="00FD6819"/>
    <w:rsid w:val="00FD74FA"/>
    <w:rsid w:val="00FD763E"/>
    <w:rsid w:val="00FD7B61"/>
    <w:rsid w:val="00FD7D95"/>
    <w:rsid w:val="00FE06DC"/>
    <w:rsid w:val="00FE0EFF"/>
    <w:rsid w:val="00FE5086"/>
    <w:rsid w:val="00FE610A"/>
    <w:rsid w:val="00FE67E8"/>
    <w:rsid w:val="00FE74DC"/>
    <w:rsid w:val="00FE7594"/>
    <w:rsid w:val="00FE7606"/>
    <w:rsid w:val="00FF0941"/>
    <w:rsid w:val="00FF115B"/>
    <w:rsid w:val="00FF1920"/>
    <w:rsid w:val="00FF2391"/>
    <w:rsid w:val="00FF6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521F"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qFormat/>
    <w:rsid w:val="00D8426F"/>
    <w:pPr>
      <w:keepNext/>
      <w:pageBreakBefore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qFormat/>
    <w:rsid w:val="00D8426F"/>
    <w:pPr>
      <w:pageBreakBefore w:val="0"/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rsid w:val="00D8426F"/>
    <w:pPr>
      <w:pageBreakBefore w:val="0"/>
      <w:numPr>
        <w:ilvl w:val="2"/>
      </w:numPr>
      <w:outlineLvl w:val="2"/>
    </w:pPr>
    <w:rPr>
      <w:bCs w:val="0"/>
      <w:iCs/>
      <w:sz w:val="21"/>
      <w:szCs w:val="21"/>
    </w:rPr>
  </w:style>
  <w:style w:type="paragraph" w:styleId="4">
    <w:name w:val="heading 4"/>
    <w:basedOn w:val="1"/>
    <w:next w:val="a0"/>
    <w:qFormat/>
    <w:rsid w:val="007A30AD"/>
    <w:pPr>
      <w:pageBreakBefore w:val="0"/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rsid w:val="0086521F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qFormat/>
    <w:rsid w:val="0086521F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rsid w:val="0086521F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rsid w:val="0086521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6521F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1 标题"/>
    <w:basedOn w:val="1"/>
    <w:rsid w:val="0086521F"/>
    <w:pPr>
      <w:numPr>
        <w:numId w:val="1"/>
      </w:numPr>
      <w:spacing w:before="160" w:after="160" w:line="240" w:lineRule="auto"/>
    </w:pPr>
    <w:rPr>
      <w:rFonts w:eastAsia="黑体"/>
      <w:sz w:val="28"/>
    </w:rPr>
  </w:style>
  <w:style w:type="paragraph" w:customStyle="1" w:styleId="11">
    <w:name w:val="1.1 标题"/>
    <w:basedOn w:val="1"/>
    <w:rsid w:val="0086521F"/>
    <w:pPr>
      <w:numPr>
        <w:numId w:val="0"/>
      </w:numPr>
      <w:spacing w:after="120" w:line="240" w:lineRule="auto"/>
      <w:outlineLvl w:val="1"/>
    </w:pPr>
    <w:rPr>
      <w:rFonts w:ascii="宋体"/>
      <w:b w:val="0"/>
      <w:kern w:val="2"/>
      <w:sz w:val="28"/>
    </w:rPr>
  </w:style>
  <w:style w:type="paragraph" w:customStyle="1" w:styleId="111">
    <w:name w:val="1.1.1 标题"/>
    <w:basedOn w:val="1"/>
    <w:rsid w:val="0086521F"/>
    <w:pPr>
      <w:numPr>
        <w:ilvl w:val="2"/>
        <w:numId w:val="1"/>
      </w:numPr>
      <w:spacing w:before="0" w:after="0" w:line="240" w:lineRule="auto"/>
      <w:outlineLvl w:val="2"/>
    </w:pPr>
    <w:rPr>
      <w:rFonts w:eastAsia="黑体"/>
      <w:b w:val="0"/>
      <w:sz w:val="24"/>
    </w:rPr>
  </w:style>
  <w:style w:type="paragraph" w:customStyle="1" w:styleId="1111">
    <w:name w:val="1.1.1.1 标题"/>
    <w:basedOn w:val="10"/>
    <w:rsid w:val="0086521F"/>
    <w:pPr>
      <w:numPr>
        <w:ilvl w:val="3"/>
      </w:numPr>
      <w:tabs>
        <w:tab w:val="num" w:pos="360"/>
      </w:tabs>
      <w:spacing w:before="0" w:after="0" w:line="240" w:lineRule="atLeast"/>
      <w:outlineLvl w:val="3"/>
    </w:pPr>
    <w:rPr>
      <w:rFonts w:eastAsia="宋体"/>
      <w:b w:val="0"/>
      <w:sz w:val="24"/>
    </w:rPr>
  </w:style>
  <w:style w:type="paragraph" w:customStyle="1" w:styleId="a4">
    <w:name w:val="表格内容"/>
    <w:basedOn w:val="a"/>
    <w:rsid w:val="0086521F"/>
    <w:pPr>
      <w:ind w:right="193"/>
    </w:pPr>
    <w:rPr>
      <w:rFonts w:ascii="幼圆" w:eastAsia="幼圆"/>
      <w:color w:val="008080"/>
    </w:rPr>
  </w:style>
  <w:style w:type="paragraph" w:styleId="a5">
    <w:name w:val="Normal Indent"/>
    <w:basedOn w:val="a"/>
    <w:rsid w:val="0086521F"/>
    <w:pPr>
      <w:ind w:left="900" w:hanging="900"/>
    </w:pPr>
  </w:style>
  <w:style w:type="paragraph" w:styleId="a0">
    <w:name w:val="Body Text"/>
    <w:basedOn w:val="a"/>
    <w:rsid w:val="00A24A1A"/>
    <w:pPr>
      <w:keepLines/>
      <w:spacing w:before="40" w:after="40"/>
    </w:pPr>
  </w:style>
  <w:style w:type="paragraph" w:styleId="a6">
    <w:name w:val="header"/>
    <w:basedOn w:val="a"/>
    <w:rsid w:val="0086521F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86521F"/>
    <w:pPr>
      <w:tabs>
        <w:tab w:val="center" w:pos="4320"/>
        <w:tab w:val="right" w:pos="8640"/>
      </w:tabs>
    </w:pPr>
    <w:rPr>
      <w:rFonts w:eastAsia="Arial"/>
    </w:rPr>
  </w:style>
  <w:style w:type="paragraph" w:styleId="a8">
    <w:name w:val="Title"/>
    <w:basedOn w:val="a"/>
    <w:next w:val="a"/>
    <w:qFormat/>
    <w:rsid w:val="0086521F"/>
    <w:pPr>
      <w:jc w:val="center"/>
    </w:pPr>
    <w:rPr>
      <w:b/>
      <w:bCs/>
      <w:sz w:val="36"/>
      <w:szCs w:val="36"/>
    </w:rPr>
  </w:style>
  <w:style w:type="paragraph" w:styleId="a9">
    <w:name w:val="Document Map"/>
    <w:basedOn w:val="a"/>
    <w:semiHidden/>
    <w:rsid w:val="0086521F"/>
    <w:pPr>
      <w:shd w:val="clear" w:color="auto" w:fill="000080"/>
    </w:pPr>
  </w:style>
  <w:style w:type="paragraph" w:customStyle="1" w:styleId="TableRow">
    <w:name w:val="Table Row"/>
    <w:basedOn w:val="a"/>
    <w:rsid w:val="0086521F"/>
    <w:pPr>
      <w:spacing w:before="60" w:after="60"/>
    </w:pPr>
    <w:rPr>
      <w:b/>
    </w:rPr>
  </w:style>
  <w:style w:type="character" w:styleId="aa">
    <w:name w:val="page number"/>
    <w:basedOn w:val="a1"/>
    <w:rsid w:val="0086521F"/>
    <w:rPr>
      <w:rFonts w:eastAsia="Arial"/>
    </w:rPr>
  </w:style>
  <w:style w:type="paragraph" w:customStyle="1" w:styleId="InfoBlue">
    <w:name w:val="InfoBlue"/>
    <w:basedOn w:val="a"/>
    <w:next w:val="a0"/>
    <w:autoRedefine/>
    <w:rsid w:val="0086521F"/>
    <w:pPr>
      <w:tabs>
        <w:tab w:val="left" w:pos="540"/>
        <w:tab w:val="left" w:pos="1260"/>
      </w:tabs>
      <w:spacing w:after="120"/>
    </w:pPr>
    <w:rPr>
      <w:rFonts w:ascii="宋体" w:hAnsi="宋体"/>
      <w:i/>
      <w:iCs/>
      <w:color w:val="0000FF"/>
    </w:rPr>
  </w:style>
  <w:style w:type="paragraph" w:customStyle="1" w:styleId="tablecoloumn">
    <w:name w:val="tablecoloumn"/>
    <w:basedOn w:val="a0"/>
    <w:rsid w:val="0086521F"/>
    <w:pPr>
      <w:keepNext/>
      <w:ind w:left="72"/>
    </w:pPr>
    <w:rPr>
      <w:b/>
    </w:rPr>
  </w:style>
  <w:style w:type="paragraph" w:customStyle="1" w:styleId="Tabletext">
    <w:name w:val="Tabletext"/>
    <w:basedOn w:val="a"/>
    <w:rsid w:val="0086521F"/>
  </w:style>
  <w:style w:type="character" w:styleId="ab">
    <w:name w:val="Hyperlink"/>
    <w:basedOn w:val="a1"/>
    <w:uiPriority w:val="99"/>
    <w:rsid w:val="0086521F"/>
    <w:rPr>
      <w:color w:val="0000FF"/>
      <w:u w:val="single"/>
    </w:rPr>
  </w:style>
  <w:style w:type="paragraph" w:styleId="ac">
    <w:name w:val="footnote text"/>
    <w:basedOn w:val="a"/>
    <w:semiHidden/>
    <w:rsid w:val="0086521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styleId="ad">
    <w:name w:val="footnote reference"/>
    <w:basedOn w:val="a1"/>
    <w:semiHidden/>
    <w:rsid w:val="0086521F"/>
    <w:rPr>
      <w:sz w:val="20"/>
      <w:szCs w:val="20"/>
      <w:vertAlign w:val="superscript"/>
    </w:rPr>
  </w:style>
  <w:style w:type="paragraph" w:styleId="12">
    <w:name w:val="toc 1"/>
    <w:basedOn w:val="a"/>
    <w:next w:val="a"/>
    <w:autoRedefine/>
    <w:uiPriority w:val="39"/>
    <w:rsid w:val="009C7FD9"/>
    <w:pPr>
      <w:spacing w:before="120" w:after="120"/>
    </w:pPr>
    <w:rPr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86521F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046FAE"/>
    <w:pPr>
      <w:ind w:left="400"/>
    </w:pPr>
    <w:rPr>
      <w:iCs/>
      <w:szCs w:val="24"/>
    </w:rPr>
  </w:style>
  <w:style w:type="paragraph" w:styleId="40">
    <w:name w:val="toc 4"/>
    <w:basedOn w:val="a"/>
    <w:next w:val="a"/>
    <w:autoRedefine/>
    <w:semiHidden/>
    <w:rsid w:val="0086521F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86521F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86521F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86521F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86521F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86521F"/>
    <w:pPr>
      <w:ind w:left="1600"/>
    </w:pPr>
    <w:rPr>
      <w:szCs w:val="21"/>
    </w:rPr>
  </w:style>
  <w:style w:type="paragraph" w:styleId="ae">
    <w:name w:val="annotation text"/>
    <w:basedOn w:val="a"/>
    <w:semiHidden/>
    <w:rsid w:val="0086521F"/>
  </w:style>
  <w:style w:type="character" w:styleId="af">
    <w:name w:val="annotation reference"/>
    <w:basedOn w:val="a1"/>
    <w:semiHidden/>
    <w:rsid w:val="0086521F"/>
    <w:rPr>
      <w:sz w:val="21"/>
      <w:szCs w:val="21"/>
    </w:rPr>
  </w:style>
  <w:style w:type="paragraph" w:styleId="af0">
    <w:name w:val="Subtitle"/>
    <w:basedOn w:val="a"/>
    <w:qFormat/>
    <w:rsid w:val="0086521F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1">
    <w:name w:val="caption"/>
    <w:basedOn w:val="a0"/>
    <w:next w:val="a"/>
    <w:qFormat/>
    <w:rsid w:val="00AB71FD"/>
    <w:pPr>
      <w:ind w:left="720"/>
      <w:jc w:val="center"/>
    </w:pPr>
    <w:rPr>
      <w:rFonts w:eastAsia="Arial" w:cs="Arial"/>
    </w:rPr>
  </w:style>
  <w:style w:type="paragraph" w:styleId="af2">
    <w:name w:val="Body Text Indent"/>
    <w:basedOn w:val="a"/>
    <w:rsid w:val="0086521F"/>
    <w:pPr>
      <w:ind w:left="720"/>
    </w:pPr>
    <w:rPr>
      <w:i/>
      <w:iCs/>
      <w:color w:val="0000FF"/>
      <w:u w:val="single"/>
    </w:rPr>
  </w:style>
  <w:style w:type="table" w:styleId="af3">
    <w:name w:val="Table Grid"/>
    <w:basedOn w:val="a2"/>
    <w:rsid w:val="00A617D0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Char"/>
    <w:rsid w:val="004D210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f4"/>
    <w:rsid w:val="004D2100"/>
    <w:rPr>
      <w:rFonts w:ascii="Arial" w:hAnsi="Arial"/>
      <w:snapToGrid w:val="0"/>
      <w:sz w:val="18"/>
      <w:szCs w:val="18"/>
    </w:rPr>
  </w:style>
  <w:style w:type="paragraph" w:styleId="af5">
    <w:name w:val="Normal (Web)"/>
    <w:basedOn w:val="a"/>
    <w:uiPriority w:val="99"/>
    <w:unhideWhenUsed/>
    <w:rsid w:val="004943F7"/>
    <w:pPr>
      <w:widowControl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6">
    <w:name w:val="FollowedHyperlink"/>
    <w:basedOn w:val="a1"/>
    <w:rsid w:val="002F24AB"/>
    <w:rPr>
      <w:color w:val="800080" w:themeColor="followedHyperlink"/>
      <w:u w:val="single"/>
    </w:rPr>
  </w:style>
  <w:style w:type="paragraph" w:styleId="af7">
    <w:name w:val="List Paragraph"/>
    <w:basedOn w:val="a"/>
    <w:uiPriority w:val="34"/>
    <w:qFormat/>
    <w:rsid w:val="00F05491"/>
    <w:pPr>
      <w:ind w:firstLineChars="200" w:firstLine="420"/>
    </w:pPr>
  </w:style>
  <w:style w:type="character" w:customStyle="1" w:styleId="apple-converted-space">
    <w:name w:val="apple-converted-space"/>
    <w:basedOn w:val="a1"/>
    <w:rsid w:val="00690170"/>
  </w:style>
  <w:style w:type="character" w:styleId="af8">
    <w:name w:val="Strong"/>
    <w:basedOn w:val="a1"/>
    <w:uiPriority w:val="22"/>
    <w:qFormat/>
    <w:rsid w:val="000653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521F"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qFormat/>
    <w:rsid w:val="00D8426F"/>
    <w:pPr>
      <w:keepNext/>
      <w:pageBreakBefore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qFormat/>
    <w:rsid w:val="00D8426F"/>
    <w:pPr>
      <w:pageBreakBefore w:val="0"/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rsid w:val="00D8426F"/>
    <w:pPr>
      <w:pageBreakBefore w:val="0"/>
      <w:numPr>
        <w:ilvl w:val="2"/>
      </w:numPr>
      <w:outlineLvl w:val="2"/>
    </w:pPr>
    <w:rPr>
      <w:bCs w:val="0"/>
      <w:iCs/>
      <w:sz w:val="21"/>
      <w:szCs w:val="21"/>
    </w:rPr>
  </w:style>
  <w:style w:type="paragraph" w:styleId="4">
    <w:name w:val="heading 4"/>
    <w:basedOn w:val="1"/>
    <w:next w:val="a0"/>
    <w:qFormat/>
    <w:rsid w:val="007A30AD"/>
    <w:pPr>
      <w:pageBreakBefore w:val="0"/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rsid w:val="0086521F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qFormat/>
    <w:rsid w:val="0086521F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rsid w:val="0086521F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rsid w:val="0086521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6521F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1 标题"/>
    <w:basedOn w:val="1"/>
    <w:rsid w:val="0086521F"/>
    <w:pPr>
      <w:numPr>
        <w:numId w:val="1"/>
      </w:numPr>
      <w:spacing w:before="160" w:after="160" w:line="240" w:lineRule="auto"/>
    </w:pPr>
    <w:rPr>
      <w:rFonts w:eastAsia="黑体"/>
      <w:sz w:val="28"/>
    </w:rPr>
  </w:style>
  <w:style w:type="paragraph" w:customStyle="1" w:styleId="11">
    <w:name w:val="1.1 标题"/>
    <w:basedOn w:val="1"/>
    <w:rsid w:val="0086521F"/>
    <w:pPr>
      <w:numPr>
        <w:numId w:val="0"/>
      </w:numPr>
      <w:spacing w:after="120" w:line="240" w:lineRule="auto"/>
      <w:outlineLvl w:val="1"/>
    </w:pPr>
    <w:rPr>
      <w:rFonts w:ascii="宋体"/>
      <w:b w:val="0"/>
      <w:kern w:val="2"/>
      <w:sz w:val="28"/>
    </w:rPr>
  </w:style>
  <w:style w:type="paragraph" w:customStyle="1" w:styleId="111">
    <w:name w:val="1.1.1 标题"/>
    <w:basedOn w:val="1"/>
    <w:rsid w:val="0086521F"/>
    <w:pPr>
      <w:numPr>
        <w:ilvl w:val="2"/>
        <w:numId w:val="1"/>
      </w:numPr>
      <w:spacing w:before="0" w:after="0" w:line="240" w:lineRule="auto"/>
      <w:outlineLvl w:val="2"/>
    </w:pPr>
    <w:rPr>
      <w:rFonts w:eastAsia="黑体"/>
      <w:b w:val="0"/>
      <w:sz w:val="24"/>
    </w:rPr>
  </w:style>
  <w:style w:type="paragraph" w:customStyle="1" w:styleId="1111">
    <w:name w:val="1.1.1.1 标题"/>
    <w:basedOn w:val="10"/>
    <w:rsid w:val="0086521F"/>
    <w:pPr>
      <w:numPr>
        <w:ilvl w:val="3"/>
      </w:numPr>
      <w:tabs>
        <w:tab w:val="num" w:pos="360"/>
      </w:tabs>
      <w:spacing w:before="0" w:after="0" w:line="240" w:lineRule="atLeast"/>
      <w:outlineLvl w:val="3"/>
    </w:pPr>
    <w:rPr>
      <w:rFonts w:eastAsia="宋体"/>
      <w:b w:val="0"/>
      <w:sz w:val="24"/>
    </w:rPr>
  </w:style>
  <w:style w:type="paragraph" w:customStyle="1" w:styleId="a4">
    <w:name w:val="表格内容"/>
    <w:basedOn w:val="a"/>
    <w:rsid w:val="0086521F"/>
    <w:pPr>
      <w:ind w:right="193"/>
    </w:pPr>
    <w:rPr>
      <w:rFonts w:ascii="幼圆" w:eastAsia="幼圆"/>
      <w:color w:val="008080"/>
    </w:rPr>
  </w:style>
  <w:style w:type="paragraph" w:styleId="a5">
    <w:name w:val="Normal Indent"/>
    <w:basedOn w:val="a"/>
    <w:rsid w:val="0086521F"/>
    <w:pPr>
      <w:ind w:left="900" w:hanging="900"/>
    </w:pPr>
  </w:style>
  <w:style w:type="paragraph" w:styleId="a0">
    <w:name w:val="Body Text"/>
    <w:basedOn w:val="a"/>
    <w:rsid w:val="00A24A1A"/>
    <w:pPr>
      <w:keepLines/>
      <w:spacing w:before="40" w:after="40"/>
    </w:pPr>
  </w:style>
  <w:style w:type="paragraph" w:styleId="a6">
    <w:name w:val="header"/>
    <w:basedOn w:val="a"/>
    <w:rsid w:val="0086521F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86521F"/>
    <w:pPr>
      <w:tabs>
        <w:tab w:val="center" w:pos="4320"/>
        <w:tab w:val="right" w:pos="8640"/>
      </w:tabs>
    </w:pPr>
    <w:rPr>
      <w:rFonts w:eastAsia="Arial"/>
    </w:rPr>
  </w:style>
  <w:style w:type="paragraph" w:styleId="a8">
    <w:name w:val="Title"/>
    <w:basedOn w:val="a"/>
    <w:next w:val="a"/>
    <w:qFormat/>
    <w:rsid w:val="0086521F"/>
    <w:pPr>
      <w:jc w:val="center"/>
    </w:pPr>
    <w:rPr>
      <w:b/>
      <w:bCs/>
      <w:sz w:val="36"/>
      <w:szCs w:val="36"/>
    </w:rPr>
  </w:style>
  <w:style w:type="paragraph" w:styleId="a9">
    <w:name w:val="Document Map"/>
    <w:basedOn w:val="a"/>
    <w:semiHidden/>
    <w:rsid w:val="0086521F"/>
    <w:pPr>
      <w:shd w:val="clear" w:color="auto" w:fill="000080"/>
    </w:pPr>
  </w:style>
  <w:style w:type="paragraph" w:customStyle="1" w:styleId="TableRow">
    <w:name w:val="Table Row"/>
    <w:basedOn w:val="a"/>
    <w:rsid w:val="0086521F"/>
    <w:pPr>
      <w:spacing w:before="60" w:after="60"/>
    </w:pPr>
    <w:rPr>
      <w:b/>
    </w:rPr>
  </w:style>
  <w:style w:type="character" w:styleId="aa">
    <w:name w:val="page number"/>
    <w:basedOn w:val="a1"/>
    <w:rsid w:val="0086521F"/>
    <w:rPr>
      <w:rFonts w:eastAsia="Arial"/>
    </w:rPr>
  </w:style>
  <w:style w:type="paragraph" w:customStyle="1" w:styleId="InfoBlue">
    <w:name w:val="InfoBlue"/>
    <w:basedOn w:val="a"/>
    <w:next w:val="a0"/>
    <w:autoRedefine/>
    <w:rsid w:val="0086521F"/>
    <w:pPr>
      <w:tabs>
        <w:tab w:val="left" w:pos="540"/>
        <w:tab w:val="left" w:pos="1260"/>
      </w:tabs>
      <w:spacing w:after="120"/>
    </w:pPr>
    <w:rPr>
      <w:rFonts w:ascii="宋体" w:hAnsi="宋体"/>
      <w:i/>
      <w:iCs/>
      <w:color w:val="0000FF"/>
    </w:rPr>
  </w:style>
  <w:style w:type="paragraph" w:customStyle="1" w:styleId="tablecoloumn">
    <w:name w:val="tablecoloumn"/>
    <w:basedOn w:val="a0"/>
    <w:rsid w:val="0086521F"/>
    <w:pPr>
      <w:keepNext/>
      <w:ind w:left="72"/>
    </w:pPr>
    <w:rPr>
      <w:b/>
    </w:rPr>
  </w:style>
  <w:style w:type="paragraph" w:customStyle="1" w:styleId="Tabletext">
    <w:name w:val="Tabletext"/>
    <w:basedOn w:val="a"/>
    <w:rsid w:val="0086521F"/>
  </w:style>
  <w:style w:type="character" w:styleId="ab">
    <w:name w:val="Hyperlink"/>
    <w:basedOn w:val="a1"/>
    <w:uiPriority w:val="99"/>
    <w:rsid w:val="0086521F"/>
    <w:rPr>
      <w:color w:val="0000FF"/>
      <w:u w:val="single"/>
    </w:rPr>
  </w:style>
  <w:style w:type="paragraph" w:styleId="ac">
    <w:name w:val="footnote text"/>
    <w:basedOn w:val="a"/>
    <w:semiHidden/>
    <w:rsid w:val="0086521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styleId="ad">
    <w:name w:val="footnote reference"/>
    <w:basedOn w:val="a1"/>
    <w:semiHidden/>
    <w:rsid w:val="0086521F"/>
    <w:rPr>
      <w:sz w:val="20"/>
      <w:szCs w:val="20"/>
      <w:vertAlign w:val="superscript"/>
    </w:rPr>
  </w:style>
  <w:style w:type="paragraph" w:styleId="12">
    <w:name w:val="toc 1"/>
    <w:basedOn w:val="a"/>
    <w:next w:val="a"/>
    <w:autoRedefine/>
    <w:uiPriority w:val="39"/>
    <w:rsid w:val="009C7FD9"/>
    <w:pPr>
      <w:spacing w:before="120" w:after="120"/>
    </w:pPr>
    <w:rPr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86521F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046FAE"/>
    <w:pPr>
      <w:ind w:left="400"/>
    </w:pPr>
    <w:rPr>
      <w:iCs/>
      <w:szCs w:val="24"/>
    </w:rPr>
  </w:style>
  <w:style w:type="paragraph" w:styleId="40">
    <w:name w:val="toc 4"/>
    <w:basedOn w:val="a"/>
    <w:next w:val="a"/>
    <w:autoRedefine/>
    <w:semiHidden/>
    <w:rsid w:val="0086521F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86521F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86521F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86521F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86521F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86521F"/>
    <w:pPr>
      <w:ind w:left="1600"/>
    </w:pPr>
    <w:rPr>
      <w:szCs w:val="21"/>
    </w:rPr>
  </w:style>
  <w:style w:type="paragraph" w:styleId="ae">
    <w:name w:val="annotation text"/>
    <w:basedOn w:val="a"/>
    <w:semiHidden/>
    <w:rsid w:val="0086521F"/>
  </w:style>
  <w:style w:type="character" w:styleId="af">
    <w:name w:val="annotation reference"/>
    <w:basedOn w:val="a1"/>
    <w:semiHidden/>
    <w:rsid w:val="0086521F"/>
    <w:rPr>
      <w:sz w:val="21"/>
      <w:szCs w:val="21"/>
    </w:rPr>
  </w:style>
  <w:style w:type="paragraph" w:styleId="af0">
    <w:name w:val="Subtitle"/>
    <w:basedOn w:val="a"/>
    <w:qFormat/>
    <w:rsid w:val="0086521F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1">
    <w:name w:val="caption"/>
    <w:basedOn w:val="a0"/>
    <w:next w:val="a"/>
    <w:qFormat/>
    <w:rsid w:val="00AB71FD"/>
    <w:pPr>
      <w:ind w:left="720"/>
      <w:jc w:val="center"/>
    </w:pPr>
    <w:rPr>
      <w:rFonts w:eastAsia="Arial" w:cs="Arial"/>
    </w:rPr>
  </w:style>
  <w:style w:type="paragraph" w:styleId="af2">
    <w:name w:val="Body Text Indent"/>
    <w:basedOn w:val="a"/>
    <w:rsid w:val="0086521F"/>
    <w:pPr>
      <w:ind w:left="720"/>
    </w:pPr>
    <w:rPr>
      <w:i/>
      <w:iCs/>
      <w:color w:val="0000FF"/>
      <w:u w:val="single"/>
    </w:rPr>
  </w:style>
  <w:style w:type="table" w:styleId="af3">
    <w:name w:val="Table Grid"/>
    <w:basedOn w:val="a2"/>
    <w:rsid w:val="00A617D0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Char"/>
    <w:rsid w:val="004D210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f4"/>
    <w:rsid w:val="004D2100"/>
    <w:rPr>
      <w:rFonts w:ascii="Arial" w:hAnsi="Arial"/>
      <w:snapToGrid w:val="0"/>
      <w:sz w:val="18"/>
      <w:szCs w:val="18"/>
    </w:rPr>
  </w:style>
  <w:style w:type="paragraph" w:styleId="af5">
    <w:name w:val="Normal (Web)"/>
    <w:basedOn w:val="a"/>
    <w:uiPriority w:val="99"/>
    <w:unhideWhenUsed/>
    <w:rsid w:val="004943F7"/>
    <w:pPr>
      <w:widowControl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6">
    <w:name w:val="FollowedHyperlink"/>
    <w:basedOn w:val="a1"/>
    <w:rsid w:val="002F24AB"/>
    <w:rPr>
      <w:color w:val="800080" w:themeColor="followedHyperlink"/>
      <w:u w:val="single"/>
    </w:rPr>
  </w:style>
  <w:style w:type="paragraph" w:styleId="af7">
    <w:name w:val="List Paragraph"/>
    <w:basedOn w:val="a"/>
    <w:uiPriority w:val="34"/>
    <w:qFormat/>
    <w:rsid w:val="00F05491"/>
    <w:pPr>
      <w:ind w:firstLineChars="200" w:firstLine="420"/>
    </w:pPr>
  </w:style>
  <w:style w:type="character" w:customStyle="1" w:styleId="apple-converted-space">
    <w:name w:val="apple-converted-space"/>
    <w:basedOn w:val="a1"/>
    <w:rsid w:val="00690170"/>
  </w:style>
  <w:style w:type="character" w:styleId="af8">
    <w:name w:val="Strong"/>
    <w:basedOn w:val="a1"/>
    <w:uiPriority w:val="22"/>
    <w:qFormat/>
    <w:rsid w:val="000653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kgs.repoforge.org/" TargetMode="External"/><Relationship Id="rId18" Type="http://schemas.openxmlformats.org/officeDocument/2006/relationships/hyperlink" Target="http://mirror.centos.org/centos/" TargetMode="External"/><Relationship Id="rId26" Type="http://schemas.openxmlformats.org/officeDocument/2006/relationships/hyperlink" Target="http://hlee.iteye.com/blog/343499" TargetMode="External"/><Relationship Id="rId3" Type="http://schemas.openxmlformats.org/officeDocument/2006/relationships/styles" Target="styles.xml"/><Relationship Id="rId21" Type="http://schemas.openxmlformats.org/officeDocument/2006/relationships/hyperlink" Target="http://kling.blog.51cto.com/3320545/1249962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rpmfind.net/linux/RPM/centos/6.5/x86_64/Packages/MySQL-python-1.2.3-0.3.c1.1.el6.x86_64.html" TargetMode="External"/><Relationship Id="rId17" Type="http://schemas.openxmlformats.org/officeDocument/2006/relationships/hyperlink" Target="http://dl.fedoraproject.org/pub/epel/6/x86_64/" TargetMode="External"/><Relationship Id="rId25" Type="http://schemas.openxmlformats.org/officeDocument/2006/relationships/hyperlink" Target="https://fedoraproject.org/wiki/Packaging:RPMMacros?rd=Packaging/RPMMacr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l.marmotte.net/rpms/redhat/el6/x86_64/php-pecl-zip-1.12.4-2.el6/" TargetMode="External"/><Relationship Id="rId20" Type="http://schemas.openxmlformats.org/officeDocument/2006/relationships/hyperlink" Target="http://download.gluster.org/pub/gluster/glusterfs/3.5/3.5.2/CentOS/epel-6.5/x86_64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irror.centos.org/centos/6.5/updates/x86_64/Packages/" TargetMode="External"/><Relationship Id="rId24" Type="http://schemas.openxmlformats.org/officeDocument/2006/relationships/hyperlink" Target="http://www.centoscn.com/CentOS/Intermediate/2014/0419/2826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l.fedoraproject.org/pub/epel/6/x86_64/" TargetMode="External"/><Relationship Id="rId23" Type="http://schemas.openxmlformats.org/officeDocument/2006/relationships/hyperlink" Target="http://www.hellomac.me/241.html" TargetMode="External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yperlink" Target="http://download.gluster.org/pub/gluster/glusterfs/3.5/3.5.2/CentOS/epel-6.5/x86_64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dl.fedoraproject.org/pub/epel/6/x86_64/" TargetMode="External"/><Relationship Id="rId22" Type="http://schemas.openxmlformats.org/officeDocument/2006/relationships/hyperlink" Target="http://molinux.blog.51cto.com/2536040/548247" TargetMode="External"/><Relationship Id="rId27" Type="http://schemas.openxmlformats.org/officeDocument/2006/relationships/hyperlink" Target="http://blog.csdn.net/xiangliangyu/article/details/13021277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&#24320;&#21457;&#25991;&#26723;\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14362-D5E4-4544-B526-126589D54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</Template>
  <TotalTime>39</TotalTime>
  <Pages>21</Pages>
  <Words>2495</Words>
  <Characters>14228</Characters>
  <Application>Microsoft Office Word</Application>
  <DocSecurity>0</DocSecurity>
  <Lines>118</Lines>
  <Paragraphs>33</Paragraphs>
  <ScaleCrop>false</ScaleCrop>
  <Company>广州弘宇</Company>
  <LinksUpToDate>false</LinksUpToDate>
  <CharactersWithSpaces>16690</CharactersWithSpaces>
  <SharedDoc>false</SharedDoc>
  <HLinks>
    <vt:vector size="36" baseType="variant"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_Toc248034498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_Toc248034497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_Toc248034496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_Toc248034495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_Toc248034494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_Toc248034493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开发环境搭建手册</dc:title>
  <dc:creator>hp</dc:creator>
  <cp:lastModifiedBy>wk</cp:lastModifiedBy>
  <cp:revision>8</cp:revision>
  <dcterms:created xsi:type="dcterms:W3CDTF">2014-11-07T09:42:00Z</dcterms:created>
  <dcterms:modified xsi:type="dcterms:W3CDTF">2014-11-27T09:54:00Z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项目名称">
    <vt:lpwstr>&lt;项目名称&gt;</vt:lpwstr>
  </property>
  <property fmtid="{D5CDD505-2E9C-101B-9397-08002B2CF9AE}" pid="4" name="项目编号">
    <vt:lpwstr>S×××－</vt:lpwstr>
  </property>
</Properties>
</file>